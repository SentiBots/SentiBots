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Content>
        <w:p w14:paraId="465EDAC2" w14:textId="20F92ABB" w:rsidR="00817CFB" w:rsidRDefault="00E82A4D">
          <w:pPr>
            <w:pStyle w:val="Logo"/>
          </w:pPr>
          <w:r>
            <w:rPr>
              <w:noProof/>
              <w:lang w:eastAsia="en-US" w:bidi="ta-IN"/>
            </w:rPr>
            <mc:AlternateContent>
              <mc:Choice Requires="wps">
                <w:drawing>
                  <wp:anchor distT="0" distB="0" distL="114300" distR="114300" simplePos="0" relativeHeight="251658241" behindDoc="0" locked="0" layoutInCell="1" allowOverlap="1" wp14:anchorId="25262975" wp14:editId="44113DFA">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E5A21" w14:paraId="1EF2F1CB" w14:textId="77777777">
                                  <w:sdt>
                                    <w:sdtPr>
                                      <w:alias w:val="Address"/>
                                      <w:tag w:val=""/>
                                      <w:id w:val="1859001693"/>
                                      <w:placeholder>
                                        <w:docPart w:val="C5FDCA029BE04C5DB436DE29F59D1F34"/>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25700310" w14:textId="77777777" w:rsidR="004E5A21" w:rsidRDefault="004E5A21" w:rsidP="00C753F8">
                                          <w:pPr>
                                            <w:pStyle w:val="ContactInfo"/>
                                          </w:pPr>
                                          <w:r>
                                            <w:t>Sudharshan</w:t>
                                          </w:r>
                                          <w:r>
                                            <w:br/>
                                            <w:t>Isaac Tay</w:t>
                                          </w:r>
                                        </w:p>
                                      </w:tc>
                                    </w:sdtContent>
                                  </w:sdt>
                                  <w:tc>
                                    <w:tcPr>
                                      <w:tcW w:w="252" w:type="pct"/>
                                    </w:tcPr>
                                    <w:p w14:paraId="553231B7" w14:textId="77777777" w:rsidR="004E5A21" w:rsidRDefault="004E5A21">
                                      <w:pPr>
                                        <w:pStyle w:val="ContactInfo"/>
                                      </w:pPr>
                                    </w:p>
                                  </w:tc>
                                  <w:tc>
                                    <w:tcPr>
                                      <w:tcW w:w="1501" w:type="pct"/>
                                    </w:tcPr>
                                    <w:p w14:paraId="01AA0D1B" w14:textId="77777777" w:rsidR="004E5A21" w:rsidRDefault="004E5A21" w:rsidP="00C753F8">
                                      <w:pPr>
                                        <w:pStyle w:val="ContactInfo"/>
                                      </w:pPr>
                                    </w:p>
                                    <w:p w14:paraId="73C56D31" w14:textId="77777777" w:rsidR="004E5A21" w:rsidRDefault="004E5A21" w:rsidP="00C753F8">
                                      <w:pPr>
                                        <w:pStyle w:val="ContactInfo"/>
                                        <w:jc w:val="center"/>
                                      </w:pPr>
                                    </w:p>
                                  </w:tc>
                                  <w:tc>
                                    <w:tcPr>
                                      <w:tcW w:w="252" w:type="pct"/>
                                    </w:tcPr>
                                    <w:p w14:paraId="77FAED54" w14:textId="77777777" w:rsidR="004E5A21" w:rsidRDefault="004E5A21">
                                      <w:pPr>
                                        <w:pStyle w:val="ContactInfo"/>
                                      </w:pPr>
                                    </w:p>
                                  </w:tc>
                                  <w:tc>
                                    <w:tcPr>
                                      <w:tcW w:w="1500" w:type="pct"/>
                                    </w:tcPr>
                                    <w:p w14:paraId="706FB6E9" w14:textId="224471C8" w:rsidR="004E5A21" w:rsidRDefault="004E5A21" w:rsidP="00CA2CD0">
                                      <w:pPr>
                                        <w:pStyle w:val="ContactInfo"/>
                                      </w:pPr>
                                    </w:p>
                                    <w:p w14:paraId="08C8EB2E" w14:textId="7B52DCCB" w:rsidR="004E5A21" w:rsidRDefault="004E5A21" w:rsidP="00A203AC">
                                      <w:pPr>
                                        <w:pStyle w:val="ContactInfo"/>
                                        <w:jc w:val="right"/>
                                      </w:pPr>
                                      <w:sdt>
                                        <w:sdtPr>
                                          <w:alias w:val="Web address"/>
                                          <w:tag w:val=""/>
                                          <w:id w:val="2128656978"/>
                                          <w:placeholder>
                                            <w:docPart w:val="9B821E04909545D4AB10A875AA59E4C2"/>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t>makerforce.io/sentiforce</w:t>
                                          </w:r>
                                        </w:sdtContent>
                                      </w:sdt>
                                    </w:p>
                                  </w:tc>
                                </w:tr>
                              </w:tbl>
                              <w:p w14:paraId="6932C76B" w14:textId="77777777" w:rsidR="004E5A21" w:rsidRDefault="004E5A21">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5262975"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" fillcolor="#f24f4f [3204]"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E5A21" w14:paraId="1EF2F1CB" w14:textId="77777777">
                            <w:sdt>
                              <w:sdtPr>
                                <w:alias w:val="Address"/>
                                <w:tag w:val=""/>
                                <w:id w:val="1859001693"/>
                                <w:placeholder>
                                  <w:docPart w:val="C5FDCA029BE04C5DB436DE29F59D1F34"/>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25700310" w14:textId="77777777" w:rsidR="004E5A21" w:rsidRDefault="004E5A21" w:rsidP="00C753F8">
                                    <w:pPr>
                                      <w:pStyle w:val="ContactInfo"/>
                                    </w:pPr>
                                    <w:r>
                                      <w:t>Sudharshan</w:t>
                                    </w:r>
                                    <w:r>
                                      <w:br/>
                                      <w:t>Isaac Tay</w:t>
                                    </w:r>
                                  </w:p>
                                </w:tc>
                              </w:sdtContent>
                            </w:sdt>
                            <w:tc>
                              <w:tcPr>
                                <w:tcW w:w="252" w:type="pct"/>
                              </w:tcPr>
                              <w:p w14:paraId="553231B7" w14:textId="77777777" w:rsidR="004E5A21" w:rsidRDefault="004E5A21">
                                <w:pPr>
                                  <w:pStyle w:val="ContactInfo"/>
                                </w:pPr>
                              </w:p>
                            </w:tc>
                            <w:tc>
                              <w:tcPr>
                                <w:tcW w:w="1501" w:type="pct"/>
                              </w:tcPr>
                              <w:p w14:paraId="01AA0D1B" w14:textId="77777777" w:rsidR="004E5A21" w:rsidRDefault="004E5A21" w:rsidP="00C753F8">
                                <w:pPr>
                                  <w:pStyle w:val="ContactInfo"/>
                                </w:pPr>
                              </w:p>
                              <w:p w14:paraId="73C56D31" w14:textId="77777777" w:rsidR="004E5A21" w:rsidRDefault="004E5A21" w:rsidP="00C753F8">
                                <w:pPr>
                                  <w:pStyle w:val="ContactInfo"/>
                                  <w:jc w:val="center"/>
                                </w:pPr>
                              </w:p>
                            </w:tc>
                            <w:tc>
                              <w:tcPr>
                                <w:tcW w:w="252" w:type="pct"/>
                              </w:tcPr>
                              <w:p w14:paraId="77FAED54" w14:textId="77777777" w:rsidR="004E5A21" w:rsidRDefault="004E5A21">
                                <w:pPr>
                                  <w:pStyle w:val="ContactInfo"/>
                                </w:pPr>
                              </w:p>
                            </w:tc>
                            <w:tc>
                              <w:tcPr>
                                <w:tcW w:w="1500" w:type="pct"/>
                              </w:tcPr>
                              <w:p w14:paraId="706FB6E9" w14:textId="224471C8" w:rsidR="004E5A21" w:rsidRDefault="004E5A21" w:rsidP="00CA2CD0">
                                <w:pPr>
                                  <w:pStyle w:val="ContactInfo"/>
                                </w:pPr>
                              </w:p>
                              <w:p w14:paraId="08C8EB2E" w14:textId="7B52DCCB" w:rsidR="004E5A21" w:rsidRDefault="004E5A21" w:rsidP="00A203AC">
                                <w:pPr>
                                  <w:pStyle w:val="ContactInfo"/>
                                  <w:jc w:val="right"/>
                                </w:pPr>
                                <w:sdt>
                                  <w:sdtPr>
                                    <w:alias w:val="Web address"/>
                                    <w:tag w:val=""/>
                                    <w:id w:val="2128656978"/>
                                    <w:placeholder>
                                      <w:docPart w:val="9B821E04909545D4AB10A875AA59E4C2"/>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t>makerforce.io/sentiforce</w:t>
                                    </w:r>
                                  </w:sdtContent>
                                </w:sdt>
                              </w:p>
                            </w:tc>
                          </w:tr>
                        </w:tbl>
                        <w:p w14:paraId="6932C76B" w14:textId="77777777" w:rsidR="004E5A21" w:rsidRDefault="004E5A21">
                          <w:pPr>
                            <w:pStyle w:val="TableSpace"/>
                          </w:pPr>
                        </w:p>
                      </w:txbxContent>
                    </v:textbox>
                    <w10:wrap type="topAndBottom" anchorx="margin" anchory="margin"/>
                  </v:shape>
                </w:pict>
              </mc:Fallback>
            </mc:AlternateContent>
          </w:r>
          <w:r>
            <w:rPr>
              <w:noProof/>
              <w:lang w:eastAsia="en-US" w:bidi="ta-IN"/>
            </w:rPr>
            <mc:AlternateContent>
              <mc:Choice Requires="wps">
                <w:drawing>
                  <wp:anchor distT="0" distB="0" distL="114300" distR="114300" simplePos="0" relativeHeight="251658240" behindDoc="0" locked="0" layoutInCell="1" allowOverlap="1" wp14:anchorId="64837CCE" wp14:editId="2357D4A3">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300F0" w14:textId="0C4E0E7A" w:rsidR="004E5A21" w:rsidRDefault="004E5A21">
                                <w:pPr>
                                  <w:pStyle w:val="Title"/>
                                </w:pPr>
                                <w:sdt>
                                  <w:sdtPr>
                                    <w:alias w:val="Title"/>
                                    <w:tag w:val=""/>
                                    <w:id w:val="-254673894"/>
                                    <w:dataBinding w:prefixMappings="xmlns:ns0='http://purl.org/dc/elements/1.1/' xmlns:ns1='http://schemas.openxmlformats.org/package/2006/metadata/core-properties' " w:xpath="/ns1:coreProperties[1]/ns0:title[1]" w:storeItemID="{6C3C8BC8-F283-45AE-878A-BAB7291924A1}"/>
                                    <w15:appearance w15:val="hidden"/>
                                    <w:text/>
                                  </w:sdtPr>
                                  <w:sdtContent>
                                    <w:r>
                                      <w:t>SentiForce</w:t>
                                    </w:r>
                                  </w:sdtContent>
                                </w:sdt>
                              </w:p>
                              <w:p w14:paraId="46E7DA51" w14:textId="77777777" w:rsidR="004E5A21" w:rsidRDefault="004E5A21">
                                <w:pPr>
                                  <w:pStyle w:val="Subtitle"/>
                                </w:pPr>
                                <w:sdt>
                                  <w:sdtPr>
                                    <w:alias w:val="Subtitle"/>
                                    <w:tag w:val=""/>
                                    <w:id w:val="-536661973"/>
                                    <w:dataBinding w:prefixMappings="xmlns:ns0='http://purl.org/dc/elements/1.1/' xmlns:ns1='http://schemas.openxmlformats.org/package/2006/metadata/core-properties' " w:xpath="/ns1:coreProperties[1]/ns0:subject[1]" w:storeItemID="{6C3C8BC8-F283-45AE-878A-BAB7291924A1}"/>
                                    <w15:appearance w15:val="hidden"/>
                                    <w:text/>
                                  </w:sdtPr>
                                  <w:sdtContent>
                                    <w:r>
                                      <w:t>Progress report 1 [July-August]</w:t>
                                    </w:r>
                                  </w:sdtContent>
                                </w:sdt>
                              </w:p>
                              <w:p w14:paraId="47AF3B2E" w14:textId="77777777" w:rsidR="004E5A21" w:rsidRPr="006805AE" w:rsidRDefault="004E5A21" w:rsidP="006805AE">
                                <w:r>
                                  <w:t>Goal setting and planning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64837CCE" id="Text Box 2" o:spid="_x0000_s1027" type="#_x0000_t202" alt="Text box displaying document title and subtitle" style="position:absolute;margin-left:0;margin-top:0;width:6in;height:115.2pt;z-index:251658240;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LmAIAAJI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" filled="f" stroked="f" strokeweight=".5pt">
                    <v:textbox style="mso-fit-shape-to-text:t" inset="0,0,0,0">
                      <w:txbxContent>
                        <w:p w14:paraId="512300F0" w14:textId="0C4E0E7A" w:rsidR="004E5A21" w:rsidRDefault="004E5A21">
                          <w:pPr>
                            <w:pStyle w:val="Title"/>
                          </w:pPr>
                          <w:sdt>
                            <w:sdtPr>
                              <w:alias w:val="Title"/>
                              <w:tag w:val=""/>
                              <w:id w:val="-254673894"/>
                              <w:dataBinding w:prefixMappings="xmlns:ns0='http://purl.org/dc/elements/1.1/' xmlns:ns1='http://schemas.openxmlformats.org/package/2006/metadata/core-properties' " w:xpath="/ns1:coreProperties[1]/ns0:title[1]" w:storeItemID="{6C3C8BC8-F283-45AE-878A-BAB7291924A1}"/>
                              <w15:appearance w15:val="hidden"/>
                              <w:text/>
                            </w:sdtPr>
                            <w:sdtContent>
                              <w:r>
                                <w:t>SentiForce</w:t>
                              </w:r>
                            </w:sdtContent>
                          </w:sdt>
                        </w:p>
                        <w:p w14:paraId="46E7DA51" w14:textId="77777777" w:rsidR="004E5A21" w:rsidRDefault="004E5A21">
                          <w:pPr>
                            <w:pStyle w:val="Subtitle"/>
                          </w:pPr>
                          <w:sdt>
                            <w:sdtPr>
                              <w:alias w:val="Subtitle"/>
                              <w:tag w:val=""/>
                              <w:id w:val="-536661973"/>
                              <w:dataBinding w:prefixMappings="xmlns:ns0='http://purl.org/dc/elements/1.1/' xmlns:ns1='http://schemas.openxmlformats.org/package/2006/metadata/core-properties' " w:xpath="/ns1:coreProperties[1]/ns0:subject[1]" w:storeItemID="{6C3C8BC8-F283-45AE-878A-BAB7291924A1}"/>
                              <w15:appearance w15:val="hidden"/>
                              <w:text/>
                            </w:sdtPr>
                            <w:sdtContent>
                              <w:r>
                                <w:t>Progress report 1 [July-August]</w:t>
                              </w:r>
                            </w:sdtContent>
                          </w:sdt>
                        </w:p>
                        <w:p w14:paraId="47AF3B2E" w14:textId="77777777" w:rsidR="004E5A21" w:rsidRPr="006805AE" w:rsidRDefault="004E5A21" w:rsidP="006805AE">
                          <w:r>
                            <w:t>Goal setting and planning completed</w:t>
                          </w:r>
                        </w:p>
                      </w:txbxContent>
                    </v:textbox>
                    <w10:wrap type="topAndBottom" anchorx="margin" anchory="margin"/>
                  </v:shape>
                </w:pict>
              </mc:Fallback>
            </mc:AlternateContent>
          </w:r>
        </w:p>
        <w:p w14:paraId="3FFB22D0" w14:textId="77777777" w:rsidR="00817CFB" w:rsidRDefault="00817CFB"/>
        <w:p w14:paraId="20735357" w14:textId="77777777" w:rsidR="00817CFB" w:rsidRDefault="00E82A4D">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0350F8EA" w14:textId="77777777" w:rsidR="00817CFB" w:rsidRDefault="00E82A4D">
          <w:pPr>
            <w:pStyle w:val="TOCHeading"/>
          </w:pPr>
          <w:r>
            <w:t>Table of Contents</w:t>
          </w:r>
        </w:p>
        <w:p w14:paraId="6BFCCDEA" w14:textId="433ECD74" w:rsidR="00853713" w:rsidRDefault="00E82A4D">
          <w:pPr>
            <w:pStyle w:val="TOC1"/>
            <w:tabs>
              <w:tab w:val="right" w:leader="dot" w:pos="9350"/>
            </w:tabs>
            <w:rPr>
              <w:b w:val="0"/>
              <w:bCs w:val="0"/>
              <w:noProof/>
              <w:color w:val="auto"/>
              <w:sz w:val="22"/>
              <w:szCs w:val="22"/>
              <w:lang w:eastAsia="en-US" w:bidi="ta-IN"/>
            </w:rPr>
          </w:pPr>
          <w:r>
            <w:rPr>
              <w:b w:val="0"/>
              <w:bCs w:val="0"/>
            </w:rPr>
            <w:fldChar w:fldCharType="begin"/>
          </w:r>
          <w:r>
            <w:rPr>
              <w:b w:val="0"/>
              <w:bCs w:val="0"/>
            </w:rPr>
            <w:instrText xml:space="preserve"> TOC \o "1-2" \n "2-2" \h \z \u </w:instrText>
          </w:r>
          <w:r>
            <w:rPr>
              <w:b w:val="0"/>
              <w:bCs w:val="0"/>
            </w:rPr>
            <w:fldChar w:fldCharType="separate"/>
          </w:r>
          <w:hyperlink w:anchor="_Toc427155235" w:history="1">
            <w:r w:rsidR="00853713" w:rsidRPr="00B215FB">
              <w:rPr>
                <w:rStyle w:val="Hyperlink"/>
                <w:noProof/>
              </w:rPr>
              <w:t>Progress Summary</w:t>
            </w:r>
            <w:r w:rsidR="00853713">
              <w:rPr>
                <w:noProof/>
                <w:webHidden/>
              </w:rPr>
              <w:tab/>
            </w:r>
            <w:r w:rsidR="00853713">
              <w:rPr>
                <w:noProof/>
                <w:webHidden/>
              </w:rPr>
              <w:fldChar w:fldCharType="begin"/>
            </w:r>
            <w:r w:rsidR="00853713">
              <w:rPr>
                <w:noProof/>
                <w:webHidden/>
              </w:rPr>
              <w:instrText xml:space="preserve"> PAGEREF _Toc427155235 \h </w:instrText>
            </w:r>
            <w:r w:rsidR="00853713">
              <w:rPr>
                <w:noProof/>
                <w:webHidden/>
              </w:rPr>
            </w:r>
            <w:r w:rsidR="00853713">
              <w:rPr>
                <w:noProof/>
                <w:webHidden/>
              </w:rPr>
              <w:fldChar w:fldCharType="separate"/>
            </w:r>
            <w:r w:rsidR="00853713">
              <w:rPr>
                <w:noProof/>
                <w:webHidden/>
              </w:rPr>
              <w:t>2</w:t>
            </w:r>
            <w:r w:rsidR="00853713">
              <w:rPr>
                <w:noProof/>
                <w:webHidden/>
              </w:rPr>
              <w:fldChar w:fldCharType="end"/>
            </w:r>
          </w:hyperlink>
        </w:p>
        <w:p w14:paraId="5C7477C7" w14:textId="77777777" w:rsidR="00853713" w:rsidRDefault="006A5624">
          <w:pPr>
            <w:pStyle w:val="TOC2"/>
            <w:rPr>
              <w:noProof/>
              <w:color w:val="auto"/>
              <w:lang w:eastAsia="en-US" w:bidi="ta-IN"/>
            </w:rPr>
          </w:pPr>
          <w:hyperlink w:anchor="_Toc427155236" w:history="1">
            <w:r w:rsidR="00853713" w:rsidRPr="00B215FB">
              <w:rPr>
                <w:rStyle w:val="Hyperlink"/>
                <w:noProof/>
              </w:rPr>
              <w:t>Timeline</w:t>
            </w:r>
          </w:hyperlink>
        </w:p>
        <w:p w14:paraId="7B23EB2D" w14:textId="77777777" w:rsidR="00853713" w:rsidRDefault="006A5624">
          <w:pPr>
            <w:pStyle w:val="TOC2"/>
            <w:rPr>
              <w:noProof/>
              <w:color w:val="auto"/>
              <w:lang w:eastAsia="en-US" w:bidi="ta-IN"/>
            </w:rPr>
          </w:pPr>
          <w:hyperlink w:anchor="_Toc427155237" w:history="1">
            <w:r w:rsidR="00853713" w:rsidRPr="00B215FB">
              <w:rPr>
                <w:rStyle w:val="Hyperlink"/>
                <w:noProof/>
              </w:rPr>
              <w:t>Objectives Completed</w:t>
            </w:r>
          </w:hyperlink>
        </w:p>
        <w:p w14:paraId="2C020E0B" w14:textId="77777777" w:rsidR="00853713" w:rsidRDefault="006A5624">
          <w:pPr>
            <w:pStyle w:val="TOC2"/>
            <w:rPr>
              <w:noProof/>
              <w:color w:val="auto"/>
              <w:lang w:eastAsia="en-US" w:bidi="ta-IN"/>
            </w:rPr>
          </w:pPr>
          <w:hyperlink w:anchor="_Toc427155238" w:history="1">
            <w:r w:rsidR="00853713" w:rsidRPr="00B215FB">
              <w:rPr>
                <w:rStyle w:val="Hyperlink"/>
                <w:noProof/>
              </w:rPr>
              <w:t>Objectives in progress</w:t>
            </w:r>
          </w:hyperlink>
        </w:p>
        <w:p w14:paraId="65E176AA" w14:textId="5B5CA551" w:rsidR="00853713" w:rsidRDefault="006A5624">
          <w:pPr>
            <w:pStyle w:val="TOC1"/>
            <w:tabs>
              <w:tab w:val="right" w:leader="dot" w:pos="9350"/>
            </w:tabs>
            <w:rPr>
              <w:b w:val="0"/>
              <w:bCs w:val="0"/>
              <w:noProof/>
              <w:color w:val="auto"/>
              <w:sz w:val="22"/>
              <w:szCs w:val="22"/>
              <w:lang w:eastAsia="en-US" w:bidi="ta-IN"/>
            </w:rPr>
          </w:pPr>
          <w:hyperlink w:anchor="_Toc427155239" w:history="1">
            <w:r w:rsidR="00853713" w:rsidRPr="00B215FB">
              <w:rPr>
                <w:rStyle w:val="Hyperlink"/>
                <w:noProof/>
              </w:rPr>
              <w:t>Project Details</w:t>
            </w:r>
            <w:r w:rsidR="00853713">
              <w:rPr>
                <w:noProof/>
                <w:webHidden/>
              </w:rPr>
              <w:tab/>
            </w:r>
            <w:r w:rsidR="00853713">
              <w:rPr>
                <w:noProof/>
                <w:webHidden/>
              </w:rPr>
              <w:fldChar w:fldCharType="begin"/>
            </w:r>
            <w:r w:rsidR="00853713">
              <w:rPr>
                <w:noProof/>
                <w:webHidden/>
              </w:rPr>
              <w:instrText xml:space="preserve"> PAGEREF _Toc427155239 \h </w:instrText>
            </w:r>
            <w:r w:rsidR="00853713">
              <w:rPr>
                <w:noProof/>
                <w:webHidden/>
              </w:rPr>
            </w:r>
            <w:r w:rsidR="00853713">
              <w:rPr>
                <w:noProof/>
                <w:webHidden/>
              </w:rPr>
              <w:fldChar w:fldCharType="separate"/>
            </w:r>
            <w:r w:rsidR="00853713">
              <w:rPr>
                <w:noProof/>
                <w:webHidden/>
              </w:rPr>
              <w:t>3</w:t>
            </w:r>
            <w:r w:rsidR="00853713">
              <w:rPr>
                <w:noProof/>
                <w:webHidden/>
              </w:rPr>
              <w:fldChar w:fldCharType="end"/>
            </w:r>
          </w:hyperlink>
        </w:p>
        <w:p w14:paraId="15923A37" w14:textId="77777777" w:rsidR="00853713" w:rsidRDefault="006A5624">
          <w:pPr>
            <w:pStyle w:val="TOC2"/>
            <w:rPr>
              <w:noProof/>
              <w:color w:val="auto"/>
              <w:lang w:eastAsia="en-US" w:bidi="ta-IN"/>
            </w:rPr>
          </w:pPr>
          <w:hyperlink w:anchor="_Toc427155240" w:history="1">
            <w:r w:rsidR="00853713" w:rsidRPr="00B215FB">
              <w:rPr>
                <w:rStyle w:val="Hyperlink"/>
                <w:noProof/>
              </w:rPr>
              <w:t>Project Specifications</w:t>
            </w:r>
          </w:hyperlink>
        </w:p>
        <w:p w14:paraId="25D01D62" w14:textId="77777777" w:rsidR="00853713" w:rsidRDefault="006A5624">
          <w:pPr>
            <w:pStyle w:val="TOC2"/>
            <w:rPr>
              <w:noProof/>
              <w:color w:val="auto"/>
              <w:lang w:eastAsia="en-US" w:bidi="ta-IN"/>
            </w:rPr>
          </w:pPr>
          <w:hyperlink w:anchor="_Toc427155241" w:history="1">
            <w:r w:rsidR="00853713" w:rsidRPr="00B215FB">
              <w:rPr>
                <w:rStyle w:val="Hyperlink"/>
                <w:noProof/>
              </w:rPr>
              <w:t>Thrust to Weight Calculations</w:t>
            </w:r>
          </w:hyperlink>
        </w:p>
        <w:p w14:paraId="3C04046E" w14:textId="77777777" w:rsidR="00853713" w:rsidRDefault="006A5624">
          <w:pPr>
            <w:pStyle w:val="TOC2"/>
            <w:rPr>
              <w:noProof/>
              <w:color w:val="auto"/>
              <w:lang w:eastAsia="en-US" w:bidi="ta-IN"/>
            </w:rPr>
          </w:pPr>
          <w:hyperlink w:anchor="_Toc427155242" w:history="1">
            <w:r w:rsidR="00853713" w:rsidRPr="00B215FB">
              <w:rPr>
                <w:rStyle w:val="Hyperlink"/>
                <w:noProof/>
              </w:rPr>
              <w:t>Power Consumption</w:t>
            </w:r>
          </w:hyperlink>
        </w:p>
        <w:p w14:paraId="012AC2E9" w14:textId="77777777" w:rsidR="00853713" w:rsidRDefault="006A5624">
          <w:pPr>
            <w:pStyle w:val="TOC2"/>
            <w:rPr>
              <w:noProof/>
              <w:color w:val="auto"/>
              <w:lang w:eastAsia="en-US" w:bidi="ta-IN"/>
            </w:rPr>
          </w:pPr>
          <w:hyperlink w:anchor="_Toc427155243" w:history="1">
            <w:r w:rsidR="00853713" w:rsidRPr="00B215FB">
              <w:rPr>
                <w:rStyle w:val="Hyperlink"/>
                <w:noProof/>
              </w:rPr>
              <w:t>Case Design</w:t>
            </w:r>
          </w:hyperlink>
        </w:p>
        <w:p w14:paraId="60841B0A" w14:textId="77777777" w:rsidR="00853713" w:rsidRDefault="006A5624">
          <w:pPr>
            <w:pStyle w:val="TOC2"/>
            <w:rPr>
              <w:noProof/>
              <w:color w:val="auto"/>
              <w:lang w:eastAsia="en-US" w:bidi="ta-IN"/>
            </w:rPr>
          </w:pPr>
          <w:hyperlink w:anchor="_Toc427155244" w:history="1">
            <w:r w:rsidR="00853713" w:rsidRPr="00B215FB">
              <w:rPr>
                <w:rStyle w:val="Hyperlink"/>
                <w:noProof/>
              </w:rPr>
              <w:t>PCB Design</w:t>
            </w:r>
          </w:hyperlink>
        </w:p>
        <w:p w14:paraId="470E49E4" w14:textId="77777777" w:rsidR="00853713" w:rsidRDefault="006A5624">
          <w:pPr>
            <w:pStyle w:val="TOC2"/>
            <w:rPr>
              <w:noProof/>
              <w:color w:val="auto"/>
              <w:lang w:eastAsia="en-US" w:bidi="ta-IN"/>
            </w:rPr>
          </w:pPr>
          <w:hyperlink w:anchor="_Toc427155245" w:history="1">
            <w:r w:rsidR="00853713" w:rsidRPr="00B215FB">
              <w:rPr>
                <w:rStyle w:val="Hyperlink"/>
                <w:noProof/>
              </w:rPr>
              <w:t>Camera and Vision</w:t>
            </w:r>
          </w:hyperlink>
        </w:p>
        <w:p w14:paraId="0A358D6B" w14:textId="77777777" w:rsidR="00853713" w:rsidRDefault="006A5624">
          <w:pPr>
            <w:pStyle w:val="TOC2"/>
            <w:rPr>
              <w:noProof/>
              <w:color w:val="auto"/>
              <w:lang w:eastAsia="en-US" w:bidi="ta-IN"/>
            </w:rPr>
          </w:pPr>
          <w:hyperlink w:anchor="_Toc427155246" w:history="1">
            <w:r w:rsidR="00853713" w:rsidRPr="00B215FB">
              <w:rPr>
                <w:rStyle w:val="Hyperlink"/>
                <w:noProof/>
              </w:rPr>
              <w:t>Cost</w:t>
            </w:r>
          </w:hyperlink>
        </w:p>
        <w:p w14:paraId="437EF054" w14:textId="77777777" w:rsidR="00853713" w:rsidRDefault="006A5624">
          <w:pPr>
            <w:pStyle w:val="TOC2"/>
            <w:rPr>
              <w:noProof/>
              <w:color w:val="auto"/>
              <w:lang w:eastAsia="en-US" w:bidi="ta-IN"/>
            </w:rPr>
          </w:pPr>
          <w:hyperlink w:anchor="_Toc427155247" w:history="1">
            <w:r w:rsidR="00853713" w:rsidRPr="00B215FB">
              <w:rPr>
                <w:rStyle w:val="Hyperlink"/>
                <w:noProof/>
              </w:rPr>
              <w:t>Manufacturing Methods</w:t>
            </w:r>
          </w:hyperlink>
        </w:p>
        <w:p w14:paraId="77D691AA" w14:textId="0C3F0DE3" w:rsidR="00853713" w:rsidRDefault="006A5624">
          <w:pPr>
            <w:pStyle w:val="TOC1"/>
            <w:tabs>
              <w:tab w:val="right" w:leader="dot" w:pos="9350"/>
            </w:tabs>
            <w:rPr>
              <w:b w:val="0"/>
              <w:bCs w:val="0"/>
              <w:noProof/>
              <w:color w:val="auto"/>
              <w:sz w:val="22"/>
              <w:szCs w:val="22"/>
              <w:lang w:eastAsia="en-US" w:bidi="ta-IN"/>
            </w:rPr>
          </w:pPr>
          <w:hyperlink w:anchor="_Toc427155248" w:history="1">
            <w:r w:rsidR="00853713" w:rsidRPr="00B215FB">
              <w:rPr>
                <w:rStyle w:val="Hyperlink"/>
                <w:noProof/>
              </w:rPr>
              <w:t>Appendix</w:t>
            </w:r>
            <w:r w:rsidR="00853713">
              <w:rPr>
                <w:noProof/>
                <w:webHidden/>
              </w:rPr>
              <w:tab/>
            </w:r>
            <w:r w:rsidR="00853713">
              <w:rPr>
                <w:noProof/>
                <w:webHidden/>
              </w:rPr>
              <w:fldChar w:fldCharType="begin"/>
            </w:r>
            <w:r w:rsidR="00853713">
              <w:rPr>
                <w:noProof/>
                <w:webHidden/>
              </w:rPr>
              <w:instrText xml:space="preserve"> PAGEREF _Toc427155248 \h </w:instrText>
            </w:r>
            <w:r w:rsidR="00853713">
              <w:rPr>
                <w:noProof/>
                <w:webHidden/>
              </w:rPr>
            </w:r>
            <w:r w:rsidR="00853713">
              <w:rPr>
                <w:noProof/>
                <w:webHidden/>
              </w:rPr>
              <w:fldChar w:fldCharType="separate"/>
            </w:r>
            <w:r w:rsidR="00853713">
              <w:rPr>
                <w:noProof/>
                <w:webHidden/>
              </w:rPr>
              <w:t>10</w:t>
            </w:r>
            <w:r w:rsidR="00853713">
              <w:rPr>
                <w:noProof/>
                <w:webHidden/>
              </w:rPr>
              <w:fldChar w:fldCharType="end"/>
            </w:r>
          </w:hyperlink>
        </w:p>
        <w:p w14:paraId="7D9F2E13" w14:textId="77777777" w:rsidR="00853713" w:rsidRDefault="006A5624">
          <w:pPr>
            <w:pStyle w:val="TOC2"/>
            <w:rPr>
              <w:noProof/>
              <w:color w:val="auto"/>
              <w:lang w:eastAsia="en-US" w:bidi="ta-IN"/>
            </w:rPr>
          </w:pPr>
          <w:hyperlink w:anchor="_Toc427155249" w:history="1">
            <w:r w:rsidR="00853713" w:rsidRPr="00B215FB">
              <w:rPr>
                <w:rStyle w:val="Hyperlink"/>
                <w:noProof/>
              </w:rPr>
              <w:t>Bill of Materials</w:t>
            </w:r>
          </w:hyperlink>
        </w:p>
        <w:p w14:paraId="5EB790E7" w14:textId="77777777" w:rsidR="00853713" w:rsidRDefault="006A5624">
          <w:pPr>
            <w:pStyle w:val="TOC2"/>
            <w:rPr>
              <w:noProof/>
              <w:color w:val="auto"/>
              <w:lang w:eastAsia="en-US" w:bidi="ta-IN"/>
            </w:rPr>
          </w:pPr>
          <w:hyperlink w:anchor="_Toc427155250" w:history="1">
            <w:r w:rsidR="00853713" w:rsidRPr="00B215FB">
              <w:rPr>
                <w:rStyle w:val="Hyperlink"/>
                <w:noProof/>
              </w:rPr>
              <w:t>References</w:t>
            </w:r>
          </w:hyperlink>
        </w:p>
        <w:p w14:paraId="02CE931B" w14:textId="77777777" w:rsidR="00817CFB" w:rsidRDefault="00E82A4D">
          <w:r>
            <w:rPr>
              <w:b/>
              <w:bCs/>
              <w:sz w:val="26"/>
              <w:szCs w:val="26"/>
            </w:rPr>
            <w:fldChar w:fldCharType="end"/>
          </w:r>
        </w:p>
      </w:sdtContent>
    </w:sdt>
    <w:p w14:paraId="49EE1666" w14:textId="77777777" w:rsidR="00817CFB" w:rsidRDefault="00817CFB">
      <w:pPr>
        <w:sectPr w:rsidR="00817CFB">
          <w:headerReference w:type="default" r:id="rId12"/>
          <w:footerReference w:type="default" r:id="rId13"/>
          <w:headerReference w:type="first" r:id="rId14"/>
          <w:footerReference w:type="first" r:id="rId15"/>
          <w:pgSz w:w="12240" w:h="15840" w:code="1"/>
          <w:pgMar w:top="1080" w:right="1440" w:bottom="1080" w:left="1440" w:header="720" w:footer="576" w:gutter="0"/>
          <w:pgNumType w:start="0"/>
          <w:cols w:space="720"/>
          <w:titlePg/>
          <w:docGrid w:linePitch="360"/>
        </w:sectPr>
      </w:pPr>
    </w:p>
    <w:p w14:paraId="4DDE2B9C" w14:textId="77777777" w:rsidR="00E82A4D" w:rsidRPr="00E82A4D" w:rsidRDefault="00E82A4D" w:rsidP="00E82A4D">
      <w:pPr>
        <w:pStyle w:val="Heading1"/>
      </w:pPr>
      <w:bookmarkStart w:id="0" w:name="_Toc427155235"/>
      <w:r>
        <w:lastRenderedPageBreak/>
        <w:t>Progress Summary</w:t>
      </w:r>
      <w:bookmarkEnd w:id="0"/>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17CFB" w14:paraId="6770E0F9"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F3BE75F" w14:textId="314A9CD6" w:rsidR="00817CFB" w:rsidRDefault="00E82A4D">
            <w:pPr>
              <w:pStyle w:val="Icon"/>
              <w:rPr>
                <w:u w:val="double"/>
              </w:rPr>
            </w:pPr>
            <w:r>
              <w:rPr>
                <w:noProof/>
                <w:lang w:eastAsia="en-US" w:bidi="ta-IN"/>
              </w:rPr>
              <mc:AlternateContent>
                <mc:Choice Requires="wpg">
                  <w:drawing>
                    <wp:inline distT="0" distB="0" distL="0" distR="0" wp14:anchorId="7B8536F8" wp14:editId="409ACC6B">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D713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5" w:type="pct"/>
            <w:shd w:val="clear" w:color="auto" w:fill="E4E3E2" w:themeFill="background2"/>
          </w:tcPr>
          <w:p w14:paraId="78D03AE8" w14:textId="2C8E3C05" w:rsidR="00817CFB" w:rsidRDefault="006872CB" w:rsidP="00187B34">
            <w:pPr>
              <w:pStyle w:val="TipText"/>
              <w:cnfStyle w:val="000000000000" w:firstRow="0" w:lastRow="0" w:firstColumn="0" w:lastColumn="0" w:oddVBand="0" w:evenVBand="0" w:oddHBand="0" w:evenHBand="0" w:firstRowFirstColumn="0" w:firstRowLastColumn="0" w:lastRowFirstColumn="0" w:lastRowLastColumn="0"/>
            </w:pPr>
            <w:r>
              <w:t xml:space="preserve">This is a quick summary of the progress made with the </w:t>
            </w:r>
            <w:r w:rsidR="00187B34">
              <w:t>SentiForce</w:t>
            </w:r>
            <w:r>
              <w:t xml:space="preserve"> project from the month of May-August.</w:t>
            </w:r>
          </w:p>
        </w:tc>
      </w:tr>
    </w:tbl>
    <w:p w14:paraId="707392AF" w14:textId="7DD00B33" w:rsidR="00817CFB" w:rsidRDefault="00817CFB"/>
    <w:p w14:paraId="1CCF48CD" w14:textId="77777777" w:rsidR="00817CFB" w:rsidRDefault="00E82A4D" w:rsidP="00E82A4D">
      <w:pPr>
        <w:pStyle w:val="Heading2"/>
      </w:pPr>
      <w:bookmarkStart w:id="1" w:name="_Toc427155236"/>
      <w:r>
        <w:t>Timeline</w:t>
      </w:r>
      <w:bookmarkEnd w:id="1"/>
    </w:p>
    <w:p w14:paraId="57289273" w14:textId="77777777" w:rsidR="00817CFB" w:rsidRDefault="00E82A4D">
      <w:r>
        <w:rPr>
          <w:noProof/>
          <w:lang w:eastAsia="en-US" w:bidi="ta-IN"/>
        </w:rPr>
        <w:drawing>
          <wp:inline distT="0" distB="0" distL="0" distR="0" wp14:anchorId="0DA0F652" wp14:editId="73166C45">
            <wp:extent cx="6086475" cy="2162175"/>
            <wp:effectExtent l="0" t="0" r="9525" b="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A872589" w14:textId="77777777" w:rsidR="006805AE" w:rsidRDefault="006805AE">
      <w:pPr>
        <w:pStyle w:val="Heading2"/>
      </w:pPr>
    </w:p>
    <w:p w14:paraId="3DB7D7DB" w14:textId="77777777" w:rsidR="00817CFB" w:rsidRDefault="00E82A4D">
      <w:pPr>
        <w:pStyle w:val="Heading2"/>
      </w:pPr>
      <w:bookmarkStart w:id="2" w:name="_Toc427155237"/>
      <w:r>
        <w:t>Objectives</w:t>
      </w:r>
      <w:r w:rsidR="006805AE">
        <w:t xml:space="preserve"> Completed</w:t>
      </w:r>
      <w:bookmarkEnd w:id="2"/>
    </w:p>
    <w:p w14:paraId="50E0B34A" w14:textId="59EED567" w:rsidR="006805AE" w:rsidRDefault="006805AE" w:rsidP="006805AE">
      <w:pPr>
        <w:pStyle w:val="Heading5"/>
        <w:numPr>
          <w:ilvl w:val="0"/>
          <w:numId w:val="4"/>
        </w:numPr>
      </w:pPr>
      <w:r>
        <w:t>Project Planning</w:t>
      </w:r>
    </w:p>
    <w:p w14:paraId="74C026D6" w14:textId="7C2E9257" w:rsidR="006805AE" w:rsidRDefault="006805AE" w:rsidP="002946E2">
      <w:pPr>
        <w:pStyle w:val="Heading5"/>
        <w:numPr>
          <w:ilvl w:val="0"/>
          <w:numId w:val="4"/>
        </w:numPr>
      </w:pPr>
      <w:r>
        <w:t>Timeline Creation</w:t>
      </w:r>
    </w:p>
    <w:p w14:paraId="0A9EE7E4" w14:textId="77777777" w:rsidR="006805AE" w:rsidRDefault="006805AE" w:rsidP="006805AE">
      <w:pPr>
        <w:pStyle w:val="Heading5"/>
        <w:numPr>
          <w:ilvl w:val="0"/>
          <w:numId w:val="4"/>
        </w:numPr>
      </w:pPr>
      <w:r>
        <w:t>Custom Edison PCB design</w:t>
      </w:r>
    </w:p>
    <w:p w14:paraId="0D32CAF5" w14:textId="77777777" w:rsidR="006805AE" w:rsidRDefault="006805AE" w:rsidP="006805AE">
      <w:pPr>
        <w:pStyle w:val="Heading5"/>
        <w:numPr>
          <w:ilvl w:val="0"/>
          <w:numId w:val="4"/>
        </w:numPr>
      </w:pPr>
      <w:r>
        <w:t>Cost calculations</w:t>
      </w:r>
    </w:p>
    <w:p w14:paraId="70A0C429" w14:textId="77777777" w:rsidR="006805AE" w:rsidRDefault="006805AE" w:rsidP="006805AE">
      <w:pPr>
        <w:pStyle w:val="Heading5"/>
        <w:numPr>
          <w:ilvl w:val="0"/>
          <w:numId w:val="4"/>
        </w:numPr>
      </w:pPr>
      <w:r>
        <w:t>Viability calculations</w:t>
      </w:r>
    </w:p>
    <w:p w14:paraId="62924AB5" w14:textId="77777777" w:rsidR="006805AE" w:rsidRDefault="006805AE" w:rsidP="006805AE">
      <w:pPr>
        <w:pStyle w:val="Heading5"/>
        <w:numPr>
          <w:ilvl w:val="0"/>
          <w:numId w:val="4"/>
        </w:numPr>
      </w:pPr>
      <w:r>
        <w:t>Materials purchasing</w:t>
      </w:r>
    </w:p>
    <w:p w14:paraId="4487682E" w14:textId="59EED567" w:rsidR="00A203AC" w:rsidRDefault="00A203AC" w:rsidP="00A203AC">
      <w:pPr>
        <w:pStyle w:val="Heading2"/>
      </w:pPr>
      <w:bookmarkStart w:id="3" w:name="_Toc427155238"/>
      <w:r>
        <w:t>Objectives in progress</w:t>
      </w:r>
      <w:bookmarkEnd w:id="3"/>
    </w:p>
    <w:p w14:paraId="1F295D35" w14:textId="2BC0347E" w:rsidR="002946E2" w:rsidRDefault="00187B34" w:rsidP="002946E2">
      <w:pPr>
        <w:pStyle w:val="Heading5"/>
        <w:numPr>
          <w:ilvl w:val="0"/>
          <w:numId w:val="7"/>
        </w:numPr>
      </w:pPr>
      <w:r>
        <w:t>Senti</w:t>
      </w:r>
      <w:r w:rsidR="006B427D">
        <w:t>Bot</w:t>
      </w:r>
      <w:r w:rsidR="00A203AC">
        <w:t xml:space="preserve"> Shell Creation</w:t>
      </w:r>
    </w:p>
    <w:p w14:paraId="09789CBC" w14:textId="59EED567" w:rsidR="002946E2" w:rsidRPr="002946E2" w:rsidRDefault="002946E2" w:rsidP="002946E2">
      <w:pPr>
        <w:pStyle w:val="Heading5"/>
        <w:numPr>
          <w:ilvl w:val="0"/>
          <w:numId w:val="7"/>
        </w:numPr>
      </w:pPr>
      <w:r>
        <w:t xml:space="preserve">Camera </w:t>
      </w:r>
    </w:p>
    <w:p w14:paraId="08593E6A" w14:textId="77777777" w:rsidR="00A203AC" w:rsidRPr="00A203AC" w:rsidRDefault="00A203AC" w:rsidP="00A203AC"/>
    <w:p w14:paraId="2148FEA9" w14:textId="77777777" w:rsidR="006805AE" w:rsidRDefault="006805AE">
      <w:pPr>
        <w:pStyle w:val="Heading1"/>
      </w:pPr>
    </w:p>
    <w:p w14:paraId="085E6B5F" w14:textId="77777777" w:rsidR="006805AE" w:rsidRDefault="006805AE" w:rsidP="006805AE"/>
    <w:p w14:paraId="2BE27E5B" w14:textId="77777777" w:rsidR="00FA796B" w:rsidRDefault="00FA796B" w:rsidP="006805AE"/>
    <w:p w14:paraId="2949C40D" w14:textId="77777777" w:rsidR="006805AE" w:rsidRPr="006805AE" w:rsidRDefault="006805AE" w:rsidP="006805AE"/>
    <w:p w14:paraId="0DF2E478" w14:textId="77777777" w:rsidR="00817CFB" w:rsidRDefault="00666489">
      <w:pPr>
        <w:pStyle w:val="Heading1"/>
      </w:pPr>
      <w:bookmarkStart w:id="4" w:name="_Toc427155239"/>
      <w:r>
        <w:lastRenderedPageBreak/>
        <w:t>Project Details</w:t>
      </w:r>
      <w:bookmarkEnd w:id="4"/>
      <w:r w:rsidR="00434A1C">
        <w:t xml:space="preserve">        </w:t>
      </w:r>
    </w:p>
    <w:tbl>
      <w:tblPr>
        <w:tblStyle w:val="TipTable"/>
        <w:tblW w:w="4997" w:type="pct"/>
        <w:shd w:val="clear" w:color="auto" w:fill="E4E3E2" w:themeFill="background2"/>
        <w:tblCellMar>
          <w:top w:w="0" w:type="dxa"/>
        </w:tblCellMar>
        <w:tblLook w:val="04A0" w:firstRow="1" w:lastRow="0" w:firstColumn="1" w:lastColumn="0" w:noHBand="0" w:noVBand="1"/>
      </w:tblPr>
      <w:tblGrid>
        <w:gridCol w:w="539"/>
        <w:gridCol w:w="8815"/>
      </w:tblGrid>
      <w:tr w:rsidR="00666489" w14:paraId="6D5638E2" w14:textId="77777777" w:rsidTr="00F224A9">
        <w:trPr>
          <w:trHeight w:val="1091"/>
        </w:trPr>
        <w:tc>
          <w:tcPr>
            <w:cnfStyle w:val="001000000000" w:firstRow="0" w:lastRow="0" w:firstColumn="1" w:lastColumn="0" w:oddVBand="0" w:evenVBand="0" w:oddHBand="0" w:evenHBand="0" w:firstRowFirstColumn="0" w:firstRowLastColumn="0" w:lastRowFirstColumn="0" w:lastRowLastColumn="0"/>
            <w:tcW w:w="288" w:type="pct"/>
            <w:shd w:val="clear" w:color="auto" w:fill="E4E3E2" w:themeFill="background2"/>
          </w:tcPr>
          <w:p w14:paraId="3A33767B" w14:textId="77777777" w:rsidR="00666489" w:rsidRDefault="00666489">
            <w:pPr>
              <w:pStyle w:val="Icon"/>
            </w:pPr>
            <w:r>
              <w:rPr>
                <w:noProof/>
                <w:lang w:eastAsia="en-US" w:bidi="ta-IN"/>
              </w:rPr>
              <mc:AlternateContent>
                <mc:Choice Requires="wpg">
                  <w:drawing>
                    <wp:inline distT="0" distB="0" distL="0" distR="0" wp14:anchorId="3E449405" wp14:editId="67EF4E85">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5" name="Freeform 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2C3A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XQz07iAUAAPARAAAOAAAAAAAAAAAAAAAAAC4CAABkcnMv&#10;ZTJvRG9jLnhtbFBLAQItABQABgAIAAAAIQD4DCmZ2AAAAAMBAAAPAAAAAAAAAAAAAAAAAOIHAABk&#10;cnMvZG93bnJldi54bWxQSwUGAAAAAAQABADzAAAA5wg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POMQA&#10;AADbAAAADwAAAGRycy9kb3ducmV2LnhtbESPQUvDQBSE74L/YXmCN7tRa7Bpt0UEISehjdLra/Yl&#10;G5p9G3a3afTXdwuCx2FmvmFWm8n2YiQfOscKHmcZCOLa6Y5bBV/Vx8MriBCRNfaOScEPBdisb29W&#10;WGh35i2Nu9iKBOFQoAIT41BIGWpDFsPMDcTJa5y3GJP0rdQezwlue/mUZbm02HFaMDjQu6H6uDtZ&#10;Bfvf72o8+cp8Nr4s54vDPvfNs1L3d9PbEkSkKf6H/9qlVpC/wPVL+gF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Tzj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712" w:type="pct"/>
            <w:shd w:val="clear" w:color="auto" w:fill="E4E3E2" w:themeFill="background2"/>
          </w:tcPr>
          <w:p w14:paraId="635530F0" w14:textId="10F2F7DA" w:rsidR="00F224A9" w:rsidRPr="004A4E77" w:rsidRDefault="00666489">
            <w:pPr>
              <w:pStyle w:val="TipText"/>
              <w:cnfStyle w:val="000000000000" w:firstRow="0" w:lastRow="0" w:firstColumn="0" w:lastColumn="0" w:oddVBand="0" w:evenVBand="0" w:oddHBand="0" w:evenHBand="0" w:firstRowFirstColumn="0" w:firstRowLastColumn="0" w:lastRowFirstColumn="0" w:lastRowLastColumn="0"/>
              <w:rPr>
                <w:i w:val="0"/>
                <w:iCs w:val="0"/>
                <w:sz w:val="20"/>
                <w:szCs w:val="20"/>
              </w:rPr>
            </w:pPr>
            <w:r w:rsidRPr="004A4E77">
              <w:rPr>
                <w:i w:val="0"/>
                <w:iCs w:val="0"/>
                <w:sz w:val="20"/>
                <w:szCs w:val="20"/>
              </w:rPr>
              <w:t xml:space="preserve">The </w:t>
            </w:r>
            <w:r w:rsidR="00E81D4C">
              <w:rPr>
                <w:i w:val="0"/>
                <w:iCs w:val="0"/>
                <w:sz w:val="20"/>
                <w:szCs w:val="20"/>
              </w:rPr>
              <w:t>SwarmForce</w:t>
            </w:r>
            <w:r w:rsidRPr="004A4E77">
              <w:rPr>
                <w:i w:val="0"/>
                <w:iCs w:val="0"/>
                <w:sz w:val="20"/>
                <w:szCs w:val="20"/>
              </w:rPr>
              <w:t xml:space="preserve"> project is a project which intends to use Unmanned Aerial Vehicles [UAV] to carry out swarm research. This project will involve researching both into swarm algorithms as well as finding a suitable aerial platform which is able to </w:t>
            </w:r>
            <w:r w:rsidR="00F224A9" w:rsidRPr="004A4E77">
              <w:rPr>
                <w:i w:val="0"/>
                <w:iCs w:val="0"/>
                <w:sz w:val="20"/>
                <w:szCs w:val="20"/>
              </w:rPr>
              <w:t xml:space="preserve">use these swarm formations for useful applications. </w:t>
            </w:r>
          </w:p>
          <w:p w14:paraId="56434260" w14:textId="77777777" w:rsidR="00666489" w:rsidRDefault="00F224A9">
            <w:pPr>
              <w:pStyle w:val="TipText"/>
              <w:cnfStyle w:val="000000000000" w:firstRow="0" w:lastRow="0" w:firstColumn="0" w:lastColumn="0" w:oddVBand="0" w:evenVBand="0" w:oddHBand="0" w:evenHBand="0" w:firstRowFirstColumn="0" w:firstRowLastColumn="0" w:lastRowFirstColumn="0" w:lastRowLastColumn="0"/>
            </w:pPr>
            <w:r w:rsidRPr="004A4E77">
              <w:rPr>
                <w:i w:val="0"/>
                <w:iCs w:val="0"/>
                <w:sz w:val="20"/>
                <w:szCs w:val="20"/>
              </w:rPr>
              <w:t>This involves designing and building a high strength and highly versatile flying machine which is able to adapt to the environment and use its versatility along with other SentiBots to perform various tasks unlike current robots which are currently designed and are only able to do one specific task.</w:t>
            </w:r>
          </w:p>
        </w:tc>
      </w:tr>
    </w:tbl>
    <w:p w14:paraId="1FD13867" w14:textId="77777777" w:rsidR="00817CFB" w:rsidRDefault="00817CFB"/>
    <w:p w14:paraId="386D9C76" w14:textId="77777777" w:rsidR="004A4E77" w:rsidRPr="004A4E77" w:rsidRDefault="00434A1C" w:rsidP="004A4E77">
      <w:pPr>
        <w:pStyle w:val="Heading2"/>
      </w:pPr>
      <w:r>
        <w:t xml:space="preserve"> </w:t>
      </w:r>
      <w:bookmarkStart w:id="5" w:name="_Toc427155240"/>
      <w:r>
        <w:t>Project Specifications</w:t>
      </w:r>
      <w:bookmarkEnd w:id="5"/>
    </w:p>
    <w:tbl>
      <w:tblPr>
        <w:tblStyle w:val="TipTable"/>
        <w:tblW w:w="5036" w:type="pct"/>
        <w:shd w:val="clear" w:color="auto" w:fill="E4E3E2" w:themeFill="background2"/>
        <w:tblCellMar>
          <w:top w:w="0" w:type="dxa"/>
        </w:tblCellMar>
        <w:tblLook w:val="04A0" w:firstRow="1" w:lastRow="0" w:firstColumn="1" w:lastColumn="0" w:noHBand="0" w:noVBand="1"/>
      </w:tblPr>
      <w:tblGrid>
        <w:gridCol w:w="541"/>
        <w:gridCol w:w="8886"/>
      </w:tblGrid>
      <w:tr w:rsidR="00434A1C" w14:paraId="24B693A9" w14:textId="77777777" w:rsidTr="00F17B93">
        <w:trPr>
          <w:trHeight w:val="4675"/>
        </w:trPr>
        <w:tc>
          <w:tcPr>
            <w:cnfStyle w:val="001000000000" w:firstRow="0" w:lastRow="0" w:firstColumn="1" w:lastColumn="0" w:oddVBand="0" w:evenVBand="0" w:oddHBand="0" w:evenHBand="0" w:firstRowFirstColumn="0" w:firstRowLastColumn="0" w:lastRowFirstColumn="0" w:lastRowLastColumn="0"/>
            <w:tcW w:w="287" w:type="pct"/>
            <w:shd w:val="clear" w:color="auto" w:fill="E4E3E2" w:themeFill="background2"/>
          </w:tcPr>
          <w:p w14:paraId="60183AEC" w14:textId="77777777" w:rsidR="00434A1C" w:rsidRDefault="00434A1C">
            <w:pPr>
              <w:pStyle w:val="Icon"/>
            </w:pPr>
          </w:p>
        </w:tc>
        <w:tc>
          <w:tcPr>
            <w:tcW w:w="4713" w:type="pct"/>
            <w:shd w:val="clear" w:color="auto" w:fill="E4E3E2" w:themeFill="background2"/>
          </w:tcPr>
          <w:p w14:paraId="1C996AB2" w14:textId="77777777" w:rsidR="004A4E77" w:rsidRDefault="004A4E77" w:rsidP="003A054B">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449EE4EA" w14:textId="2DD69A99" w:rsidR="00434A1C" w:rsidRPr="004A4E77" w:rsidRDefault="00434A1C" w:rsidP="003A054B">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4A4E77">
              <w:rPr>
                <w:rFonts w:asciiTheme="majorHAnsi" w:hAnsiTheme="majorHAnsi"/>
                <w:sz w:val="20"/>
                <w:szCs w:val="20"/>
              </w:rPr>
              <w:t xml:space="preserve">In this section, I will be going into some of the specs of the </w:t>
            </w:r>
            <w:r w:rsidR="006B427D">
              <w:rPr>
                <w:rFonts w:asciiTheme="majorHAnsi" w:hAnsiTheme="majorHAnsi"/>
                <w:sz w:val="20"/>
                <w:szCs w:val="20"/>
              </w:rPr>
              <w:t>SentiBot</w:t>
            </w:r>
            <w:r w:rsidRPr="004A4E77">
              <w:rPr>
                <w:rFonts w:asciiTheme="majorHAnsi" w:hAnsiTheme="majorHAnsi"/>
                <w:sz w:val="20"/>
                <w:szCs w:val="20"/>
              </w:rPr>
              <w:t xml:space="preserve"> drone.</w:t>
            </w:r>
            <w:r w:rsidR="003A054B" w:rsidRPr="004A4E77">
              <w:rPr>
                <w:rFonts w:asciiTheme="majorHAnsi" w:hAnsiTheme="majorHAnsi"/>
                <w:sz w:val="20"/>
                <w:szCs w:val="20"/>
              </w:rPr>
              <w:t xml:space="preserve"> The SentiBot is using a recently invented method of flying call the “Spherical Flight Vehicle” using a single thrust source and 4 control surfaces to essentially form a monocopter drone. In their research they made a large and bulky drone using a massive motor and prop combination. We intend on miniaturizing this design to form a compact and agile monocopter design.</w:t>
            </w:r>
          </w:p>
          <w:p w14:paraId="1EC0ABF8" w14:textId="77777777" w:rsidR="003A054B" w:rsidRPr="004A4E77" w:rsidRDefault="003A054B" w:rsidP="003A054B">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6091FD18" w14:textId="77777777" w:rsidR="003A054B" w:rsidRPr="004A4E77" w:rsidRDefault="003A054B" w:rsidP="00434A1C">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4A4E77">
              <w:rPr>
                <w:rFonts w:asciiTheme="majorHAnsi" w:hAnsiTheme="majorHAnsi"/>
                <w:sz w:val="20"/>
                <w:szCs w:val="20"/>
              </w:rPr>
              <w:t>I will be using a 50mm EDF</w:t>
            </w:r>
            <w:r w:rsidR="004A4E77" w:rsidRPr="004A4E77">
              <w:rPr>
                <w:rFonts w:asciiTheme="majorHAnsi" w:hAnsiTheme="majorHAnsi"/>
                <w:sz w:val="20"/>
                <w:szCs w:val="20"/>
              </w:rPr>
              <w:t xml:space="preserve"> </w:t>
            </w:r>
            <w:r w:rsidRPr="004A4E77">
              <w:rPr>
                <w:rFonts w:asciiTheme="majorHAnsi" w:hAnsiTheme="majorHAnsi"/>
                <w:sz w:val="20"/>
                <w:szCs w:val="20"/>
              </w:rPr>
              <w:t xml:space="preserve">(Electric Ducted Fan) to provide the thrust for this design along with a bunch of sub-micro servos to control the flaps on the drone. Since the EDF can provide up to 500g of static thrust in a very small package of just 50mm, our drone can have a 3:1 thrust to weight ratio allow it to be very fast and agile. It also allows for it to carry up to </w:t>
            </w:r>
            <w:r w:rsidR="004A4E77" w:rsidRPr="004A4E77">
              <w:rPr>
                <w:rFonts w:asciiTheme="majorHAnsi" w:hAnsiTheme="majorHAnsi"/>
                <w:sz w:val="20"/>
                <w:szCs w:val="20"/>
              </w:rPr>
              <w:t>2 times its own weight in payload. Refer to the List of Materials in the Appendix for more information.</w:t>
            </w:r>
          </w:p>
          <w:p w14:paraId="5BA75DCE" w14:textId="77777777" w:rsidR="004A4E77" w:rsidRPr="004A4E77" w:rsidRDefault="004A4E77" w:rsidP="00434A1C">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EC68ABE" w14:textId="77777777" w:rsidR="00F17B93" w:rsidRDefault="004A4E77" w:rsidP="00434A1C">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4A4E77">
              <w:rPr>
                <w:rFonts w:asciiTheme="majorHAnsi" w:hAnsiTheme="majorHAnsi"/>
                <w:sz w:val="20"/>
                <w:szCs w:val="20"/>
              </w:rPr>
              <w:t xml:space="preserve">Our drone’s estimated weight is about 160g-200g with the majority of the weight being the battery and the EDF unit itself. Since we are using very light weight components the flight time of the drone can be extended to a respectable 15-20min on a fully charged 1000mAh battery without carrying any load. This will allow the SentiBot to complete most missions whether it is in Search and Rescue or Military Reconnaissance. </w:t>
            </w:r>
          </w:p>
          <w:p w14:paraId="61C56BDF" w14:textId="77777777" w:rsidR="00F17B93" w:rsidRDefault="004A4E77" w:rsidP="00434A1C">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4A4E77">
              <w:rPr>
                <w:rFonts w:asciiTheme="majorHAnsi" w:hAnsiTheme="majorHAnsi"/>
                <w:sz w:val="20"/>
                <w:szCs w:val="20"/>
              </w:rPr>
              <w:t xml:space="preserve"> </w:t>
            </w:r>
          </w:p>
          <w:p w14:paraId="6DC82379" w14:textId="77777777" w:rsidR="004A4E77" w:rsidRPr="004A4E77" w:rsidRDefault="00F17B93" w:rsidP="00F17B93">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F17B93">
              <w:rPr>
                <w:rFonts w:asciiTheme="majorHAnsi" w:hAnsiTheme="majorHAnsi"/>
                <w:noProof/>
                <w:lang w:eastAsia="en-US" w:bidi="ta-IN"/>
              </w:rPr>
              <w:drawing>
                <wp:inline distT="0" distB="0" distL="0" distR="0" wp14:anchorId="62A421D3" wp14:editId="4DB28FDE">
                  <wp:extent cx="2009775" cy="2174266"/>
                  <wp:effectExtent l="0" t="0" r="0" b="0"/>
                  <wp:docPr id="4" name="Picture 4" descr="C:\Users\Sudhar\Computer Documents\Desktop\IRP\Frame Design\Version 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dhar\Computer Documents\Desktop\IRP\Frame Design\Version 1\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4772" cy="2179672"/>
                          </a:xfrm>
                          <a:prstGeom prst="rect">
                            <a:avLst/>
                          </a:prstGeom>
                          <a:noFill/>
                          <a:ln>
                            <a:noFill/>
                          </a:ln>
                        </pic:spPr>
                      </pic:pic>
                    </a:graphicData>
                  </a:graphic>
                </wp:inline>
              </w:drawing>
            </w:r>
          </w:p>
          <w:p w14:paraId="3205D484" w14:textId="77777777" w:rsidR="003A054B" w:rsidRDefault="003A054B" w:rsidP="00434A1C">
            <w:pPr>
              <w:pStyle w:val="NoSpacing"/>
              <w:cnfStyle w:val="000000000000" w:firstRow="0" w:lastRow="0" w:firstColumn="0" w:lastColumn="0" w:oddVBand="0" w:evenVBand="0" w:oddHBand="0" w:evenHBand="0" w:firstRowFirstColumn="0" w:firstRowLastColumn="0" w:lastRowFirstColumn="0" w:lastRowLastColumn="0"/>
            </w:pPr>
          </w:p>
        </w:tc>
      </w:tr>
    </w:tbl>
    <w:p w14:paraId="0B4B8DB8" w14:textId="77777777" w:rsidR="00817CFB" w:rsidRDefault="00817CFB"/>
    <w:p w14:paraId="6C887EB8" w14:textId="77777777" w:rsidR="000B08B6" w:rsidRPr="000B08B6" w:rsidRDefault="00F17B93" w:rsidP="000B08B6">
      <w:pPr>
        <w:pStyle w:val="Heading2"/>
      </w:pPr>
      <w:bookmarkStart w:id="6" w:name="_Toc427155241"/>
      <w:r>
        <w:lastRenderedPageBreak/>
        <w:t>Thrust to Weight Calculations</w:t>
      </w:r>
      <w:bookmarkEnd w:id="6"/>
    </w:p>
    <w:tbl>
      <w:tblPr>
        <w:tblStyle w:val="TipTable"/>
        <w:tblW w:w="5265" w:type="pct"/>
        <w:shd w:val="clear" w:color="auto" w:fill="E4E3E2" w:themeFill="background2"/>
        <w:tblLayout w:type="fixed"/>
        <w:tblCellMar>
          <w:top w:w="0" w:type="dxa"/>
        </w:tblCellMar>
        <w:tblLook w:val="04A0" w:firstRow="1" w:lastRow="0" w:firstColumn="1" w:lastColumn="0" w:noHBand="0" w:noVBand="1"/>
      </w:tblPr>
      <w:tblGrid>
        <w:gridCol w:w="540"/>
        <w:gridCol w:w="9316"/>
      </w:tblGrid>
      <w:tr w:rsidR="00817CFB" w14:paraId="5194B991" w14:textId="77777777" w:rsidTr="000B08B6">
        <w:tc>
          <w:tcPr>
            <w:cnfStyle w:val="001000000000" w:firstRow="0" w:lastRow="0" w:firstColumn="1" w:lastColumn="0" w:oddVBand="0" w:evenVBand="0" w:oddHBand="0" w:evenHBand="0" w:firstRowFirstColumn="0" w:firstRowLastColumn="0" w:lastRowFirstColumn="0" w:lastRowLastColumn="0"/>
            <w:tcW w:w="274" w:type="pct"/>
            <w:shd w:val="clear" w:color="auto" w:fill="E4E3E2" w:themeFill="background2"/>
          </w:tcPr>
          <w:p w14:paraId="4B723F7F" w14:textId="77777777" w:rsidR="00817CFB" w:rsidRDefault="00817CFB">
            <w:pPr>
              <w:pStyle w:val="Icon"/>
            </w:pPr>
          </w:p>
        </w:tc>
        <w:tc>
          <w:tcPr>
            <w:tcW w:w="4726" w:type="pct"/>
            <w:shd w:val="clear" w:color="auto" w:fill="E4E3E2" w:themeFill="background2"/>
          </w:tcPr>
          <w:p w14:paraId="78FABF47" w14:textId="77777777" w:rsidR="00817CFB" w:rsidRDefault="00817CFB" w:rsidP="00F17B93">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46890652" w14:textId="77777777" w:rsidR="00F17B93" w:rsidRDefault="00F17B93" w:rsidP="00F17B93">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In this section I will be making some basic calculations about the thrust to weight ratio </w:t>
            </w:r>
          </w:p>
          <w:p w14:paraId="11C457A0" w14:textId="324746C9" w:rsidR="000B08B6" w:rsidRDefault="000B08B6" w:rsidP="00F17B93">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and</w:t>
            </w:r>
            <w:r w:rsidR="00F17B93">
              <w:rPr>
                <w:rFonts w:asciiTheme="majorHAnsi" w:hAnsiTheme="majorHAnsi"/>
                <w:sz w:val="20"/>
                <w:szCs w:val="20"/>
              </w:rPr>
              <w:t xml:space="preserve"> the maximum payload carrying capabilities. From my </w:t>
            </w:r>
            <w:r w:rsidR="006B427D">
              <w:rPr>
                <w:rFonts w:asciiTheme="majorHAnsi" w:hAnsiTheme="majorHAnsi"/>
                <w:sz w:val="20"/>
                <w:szCs w:val="20"/>
              </w:rPr>
              <w:t>l</w:t>
            </w:r>
            <w:r w:rsidR="00F17B93">
              <w:rPr>
                <w:rFonts w:asciiTheme="majorHAnsi" w:hAnsiTheme="majorHAnsi"/>
                <w:sz w:val="20"/>
                <w:szCs w:val="20"/>
              </w:rPr>
              <w:t xml:space="preserve">ist of materials we can see that the total weight of the components is 110g. From the .stl files I can estimate that the case will be about 30g and the Edison and my custom PCB will be about 20g. Thus, the total weight is 160g. </w:t>
            </w:r>
          </w:p>
          <w:p w14:paraId="346254D1" w14:textId="77777777" w:rsidR="000B08B6" w:rsidRDefault="000B08B6" w:rsidP="00F17B93">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B5C988A" w14:textId="77777777" w:rsidR="00F17B93" w:rsidRDefault="00F17B93"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The thrust of this 50m EDF is about 500g thus the thrust to weight ratio is just about 3:1. This gives the drone just the right combinatio</w:t>
            </w:r>
            <w:r w:rsidR="000B08B6">
              <w:rPr>
                <w:rFonts w:asciiTheme="majorHAnsi" w:hAnsiTheme="majorHAnsi"/>
                <w:sz w:val="20"/>
                <w:szCs w:val="20"/>
              </w:rPr>
              <w:t>n of power and payload carrying capabilities. With a 3:1 ratio it can also carry a lot of payload and just a combination of 5 SentiBots can carry 1kg in payloads. Their modular and adaptive nature compliments the payload carrying capacity nicely.</w:t>
            </w:r>
          </w:p>
          <w:p w14:paraId="6A54ABF7"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4D5607A9"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Looking at the throttle curve of a typical EDF below, we can see that it see pretty linear to the RPM</w:t>
            </w:r>
            <w:r w:rsidR="00AB6C1B">
              <w:rPr>
                <w:rFonts w:asciiTheme="majorHAnsi" w:hAnsiTheme="majorHAnsi"/>
                <w:sz w:val="20"/>
                <w:szCs w:val="20"/>
              </w:rPr>
              <w:t xml:space="preserve"> [</w:t>
            </w:r>
            <w:r>
              <w:rPr>
                <w:rFonts w:asciiTheme="majorHAnsi" w:hAnsiTheme="majorHAnsi"/>
                <w:sz w:val="20"/>
                <w:szCs w:val="20"/>
              </w:rPr>
              <w:t>Revolution per minute]. Thus, we can assume that the number of amps drawn by the motor is quite proportional to the thrust output as well. This is explained In greater detail below in the power draw and battery life section.</w:t>
            </w:r>
          </w:p>
          <w:p w14:paraId="7870AB91"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1572DD54"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Taking a look at the output airspeed as well, we can tell that there is plenty of airspeed for the control surfaces to use in static hovering. This will also help the SentiBot is an extremely agile drone</w:t>
            </w:r>
            <w:r w:rsidR="00AB6C1B">
              <w:rPr>
                <w:rFonts w:asciiTheme="majorHAnsi" w:hAnsiTheme="majorHAnsi"/>
                <w:sz w:val="20"/>
                <w:szCs w:val="20"/>
              </w:rPr>
              <w:t xml:space="preserve"> as the amount of control we have on the drone depends on the amount of air being moved past the control surfaces the control we have on the drone will increase a lot as well.</w:t>
            </w:r>
          </w:p>
          <w:p w14:paraId="72A19889"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C65A260"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11680DA0" w14:textId="77777777" w:rsidR="000B08B6" w:rsidRDefault="000B08B6" w:rsidP="000B08B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noProof/>
                <w:lang w:eastAsia="en-US" w:bidi="ta-IN"/>
              </w:rPr>
              <w:drawing>
                <wp:inline distT="0" distB="0" distL="0" distR="0" wp14:anchorId="564606EC" wp14:editId="57846C51">
                  <wp:extent cx="5825558" cy="3914775"/>
                  <wp:effectExtent l="0" t="0" r="3810" b="0"/>
                  <wp:docPr id="6" name="Picture 6" descr="http://www.electrifly.com/miscproducts/gpmg3910-char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lectrifly.com/miscproducts/gpmg3910-chart-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0683" cy="3918219"/>
                          </a:xfrm>
                          <a:prstGeom prst="rect">
                            <a:avLst/>
                          </a:prstGeom>
                          <a:noFill/>
                          <a:ln>
                            <a:noFill/>
                          </a:ln>
                        </pic:spPr>
                      </pic:pic>
                    </a:graphicData>
                  </a:graphic>
                </wp:inline>
              </w:drawing>
            </w:r>
          </w:p>
          <w:p w14:paraId="22131837" w14:textId="6FB0AE69" w:rsidR="00980586" w:rsidRPr="00980586" w:rsidRDefault="00980586" w:rsidP="00980586">
            <w:pPr>
              <w:jc w:val="center"/>
              <w:cnfStyle w:val="000000000000" w:firstRow="0" w:lastRow="0" w:firstColumn="0" w:lastColumn="0" w:oddVBand="0" w:evenVBand="0" w:oddHBand="0" w:evenHBand="0" w:firstRowFirstColumn="0" w:firstRowLastColumn="0" w:lastRowFirstColumn="0" w:lastRowLastColumn="0"/>
              <w:rPr>
                <w:b/>
                <w:bCs/>
              </w:rPr>
            </w:pPr>
            <w:r w:rsidRPr="00980586">
              <w:rPr>
                <w:b/>
                <w:bCs/>
              </w:rPr>
              <w:t>Figure 1</w:t>
            </w:r>
          </w:p>
        </w:tc>
      </w:tr>
      <w:tr w:rsidR="00F17B93" w14:paraId="7EFE4E7A" w14:textId="77777777" w:rsidTr="000B08B6">
        <w:tc>
          <w:tcPr>
            <w:cnfStyle w:val="001000000000" w:firstRow="0" w:lastRow="0" w:firstColumn="1" w:lastColumn="0" w:oddVBand="0" w:evenVBand="0" w:oddHBand="0" w:evenHBand="0" w:firstRowFirstColumn="0" w:firstRowLastColumn="0" w:lastRowFirstColumn="0" w:lastRowLastColumn="0"/>
            <w:tcW w:w="274" w:type="pct"/>
            <w:shd w:val="clear" w:color="auto" w:fill="E4E3E2" w:themeFill="background2"/>
          </w:tcPr>
          <w:p w14:paraId="519FC35F" w14:textId="77777777" w:rsidR="00F17B93" w:rsidRDefault="00F17B93">
            <w:pPr>
              <w:pStyle w:val="Icon"/>
            </w:pPr>
          </w:p>
        </w:tc>
        <w:tc>
          <w:tcPr>
            <w:tcW w:w="4726" w:type="pct"/>
            <w:shd w:val="clear" w:color="auto" w:fill="E4E3E2" w:themeFill="background2"/>
          </w:tcPr>
          <w:p w14:paraId="7916E93A" w14:textId="77777777" w:rsidR="00F17B93" w:rsidRDefault="00F17B93" w:rsidP="000B08B6">
            <w:pPr>
              <w:pStyle w:val="TipText"/>
              <w:jc w:val="center"/>
              <w:cnfStyle w:val="000000000000" w:firstRow="0" w:lastRow="0" w:firstColumn="0" w:lastColumn="0" w:oddVBand="0" w:evenVBand="0" w:oddHBand="0" w:evenHBand="0" w:firstRowFirstColumn="0" w:firstRowLastColumn="0" w:lastRowFirstColumn="0" w:lastRowLastColumn="0"/>
            </w:pPr>
          </w:p>
        </w:tc>
      </w:tr>
    </w:tbl>
    <w:p w14:paraId="6713C6DD" w14:textId="77777777" w:rsidR="00FA796B" w:rsidRDefault="00FA796B"/>
    <w:p w14:paraId="7F864FB6" w14:textId="77777777" w:rsidR="00817CFB" w:rsidRDefault="00AB6C1B">
      <w:pPr>
        <w:pStyle w:val="Heading2"/>
      </w:pPr>
      <w:bookmarkStart w:id="7" w:name="_Toc427155242"/>
      <w:r>
        <w:lastRenderedPageBreak/>
        <w:t>Power Consumption</w:t>
      </w:r>
      <w:bookmarkEnd w:id="7"/>
    </w:p>
    <w:tbl>
      <w:tblPr>
        <w:tblStyle w:val="TipTable"/>
        <w:tblW w:w="5014" w:type="pct"/>
        <w:shd w:val="clear" w:color="auto" w:fill="E4E3E2" w:themeFill="background2"/>
        <w:tblCellMar>
          <w:top w:w="0" w:type="dxa"/>
        </w:tblCellMar>
        <w:tblLook w:val="04A0" w:firstRow="1" w:lastRow="0" w:firstColumn="1" w:lastColumn="0" w:noHBand="0" w:noVBand="1"/>
      </w:tblPr>
      <w:tblGrid>
        <w:gridCol w:w="319"/>
        <w:gridCol w:w="9067"/>
      </w:tblGrid>
      <w:tr w:rsidR="00817CFB" w14:paraId="7ED24D49"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EAD036F" w14:textId="77777777" w:rsidR="00817CFB" w:rsidRDefault="00817CFB">
            <w:pPr>
              <w:pStyle w:val="Icon"/>
            </w:pPr>
          </w:p>
        </w:tc>
        <w:tc>
          <w:tcPr>
            <w:tcW w:w="4655" w:type="pct"/>
            <w:shd w:val="clear" w:color="auto" w:fill="E4E3E2" w:themeFill="background2"/>
          </w:tcPr>
          <w:p w14:paraId="2E699F27" w14:textId="77777777" w:rsidR="00817CFB" w:rsidRDefault="00817CFB" w:rsidP="00AB6C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250B6F3D" w14:textId="77777777" w:rsidR="009F1976" w:rsidRDefault="00AB6C1B" w:rsidP="00AB6C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In this section I will be talking about the power consumption and by exte</w:t>
            </w:r>
            <w:r w:rsidR="009F1976">
              <w:rPr>
                <w:rFonts w:asciiTheme="majorHAnsi" w:hAnsiTheme="majorHAnsi"/>
                <w:sz w:val="20"/>
                <w:szCs w:val="20"/>
              </w:rPr>
              <w:t xml:space="preserve">nsion the power consumption. </w:t>
            </w:r>
          </w:p>
          <w:p w14:paraId="42B7495B" w14:textId="77777777" w:rsidR="009F1976" w:rsidRDefault="009F1976" w:rsidP="00AB6C1B">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0C860BDE" w14:textId="77777777" w:rsidR="00AB6C1B" w:rsidRDefault="009F1976"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Our EDF consumes about 18A max when it is producing max thrust which is about 500g. We only require a 1:1 thrust to weight ratio to hover so for the purposes of calculating flight times, we can assume that the SentiBot is always hovering. Referring to above we see that the weight of a single SentiBot is around</w:t>
            </w:r>
            <w:r w:rsidR="00915AD2">
              <w:rPr>
                <w:rFonts w:asciiTheme="majorHAnsi" w:hAnsiTheme="majorHAnsi"/>
                <w:sz w:val="20"/>
                <w:szCs w:val="20"/>
              </w:rPr>
              <w:t xml:space="preserve"> 160g, we will only need about 1/3 of the current to create that much thrust. That translates to about 6A of current draw from the EDF.</w:t>
            </w:r>
          </w:p>
          <w:p w14:paraId="0D81F508" w14:textId="77777777" w:rsidR="00915AD2" w:rsidRDefault="00915AD2"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4DA1DBEB" w14:textId="77777777" w:rsidR="00915AD2" w:rsidRDefault="00915AD2"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Next, looking at the servos, we can see that all my servos are relatively low power and along with the Edison will only draw less than 1.5A. This causes there to be total current draw of 7.5A max when the drone is hovering,</w:t>
            </w:r>
          </w:p>
          <w:p w14:paraId="557EA00F" w14:textId="77777777" w:rsidR="00915AD2" w:rsidRDefault="00915AD2"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75CF498B" w14:textId="77777777" w:rsidR="00915AD2" w:rsidRDefault="00915AD2"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The batteries that we are using are 11.1V [3S] 1000-1350mAh Lithium Polymer batteries with up to a 25C current draw. This means that the battery can supply 1.3A for 1h continuously before it runs out. We will be drawing about 7.5A from it thus,</w:t>
            </w:r>
          </w:p>
          <w:p w14:paraId="2C45617E" w14:textId="77777777" w:rsidR="00915AD2" w:rsidRDefault="00915AD2" w:rsidP="009F197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7CB9EC52" w14:textId="77777777" w:rsidR="00915AD2" w:rsidRPr="00915AD2" w:rsidRDefault="006A5624" w:rsidP="00915AD2">
            <w:pPr>
              <w:cnfStyle w:val="000000000000" w:firstRow="0" w:lastRow="0" w:firstColumn="0" w:lastColumn="0" w:oddVBand="0" w:evenVBand="0" w:oddHBand="0" w:evenHBand="0" w:firstRowFirstColumn="0" w:firstRowLastColumn="0" w:lastRowFirstColumn="0" w:lastRowLastColumn="0"/>
              <w:rPr>
                <w:rFonts w:asciiTheme="majorHAnsi" w:hAnsiTheme="majorHAnsi"/>
              </w:rPr>
            </w:pPr>
            <m:oMathPara>
              <m:oMath>
                <m:f>
                  <m:fPr>
                    <m:ctrlPr>
                      <w:rPr>
                        <w:rFonts w:ascii="Cambria Math" w:hAnsi="Cambria Math"/>
                        <w:i/>
                      </w:rPr>
                    </m:ctrlPr>
                  </m:fPr>
                  <m:num>
                    <m:r>
                      <w:rPr>
                        <w:rFonts w:ascii="Cambria Math" w:hAnsi="Cambria Math"/>
                        <w:sz w:val="20"/>
                        <w:szCs w:val="20"/>
                      </w:rPr>
                      <m:t>1.3A</m:t>
                    </m:r>
                  </m:num>
                  <m:den>
                    <m:r>
                      <w:rPr>
                        <w:rFonts w:ascii="Cambria Math" w:hAnsi="Cambria Math"/>
                        <w:sz w:val="20"/>
                        <w:szCs w:val="20"/>
                      </w:rPr>
                      <m:t>7.5A</m:t>
                    </m:r>
                  </m:den>
                </m:f>
                <m:r>
                  <w:rPr>
                    <w:rFonts w:ascii="Cambria Math" w:hAnsi="Cambria Math"/>
                  </w:rPr>
                  <m:t>*60min=10min</m:t>
                </m:r>
              </m:oMath>
            </m:oMathPara>
          </w:p>
          <w:p w14:paraId="03AC05EC" w14:textId="77777777" w:rsidR="00915AD2" w:rsidRPr="00915AD2" w:rsidRDefault="00915AD2" w:rsidP="00915AD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p w14:paraId="796BD339" w14:textId="77777777" w:rsidR="00915AD2" w:rsidRDefault="00915AD2" w:rsidP="00915AD2">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 an optimal scenario we would get a slightly better result ranging from 10-15min.</w:t>
            </w:r>
          </w:p>
          <w:p w14:paraId="38931D28" w14:textId="77777777" w:rsidR="00915AD2" w:rsidRPr="00AB6C1B" w:rsidRDefault="00915AD2" w:rsidP="00915AD2">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tc>
      </w:tr>
      <w:tr w:rsidR="00AB6C1B" w14:paraId="6DCA23DA"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4EBEDD7" w14:textId="77777777" w:rsidR="00AB6C1B" w:rsidRDefault="00AB6C1B">
            <w:pPr>
              <w:pStyle w:val="Icon"/>
            </w:pPr>
          </w:p>
        </w:tc>
        <w:tc>
          <w:tcPr>
            <w:tcW w:w="4655" w:type="pct"/>
            <w:shd w:val="clear" w:color="auto" w:fill="E4E3E2" w:themeFill="background2"/>
          </w:tcPr>
          <w:p w14:paraId="4A1048EA" w14:textId="431FA524" w:rsidR="00980586" w:rsidRPr="00980586" w:rsidRDefault="00915AD2" w:rsidP="00980586">
            <w:pPr>
              <w:pStyle w:val="TipText"/>
              <w:jc w:val="center"/>
              <w:cnfStyle w:val="000000000000" w:firstRow="0" w:lastRow="0" w:firstColumn="0" w:lastColumn="0" w:oddVBand="0" w:evenVBand="0" w:oddHBand="0" w:evenHBand="0" w:firstRowFirstColumn="0" w:firstRowLastColumn="0" w:lastRowFirstColumn="0" w:lastRowLastColumn="0"/>
            </w:pPr>
            <w:r>
              <w:rPr>
                <w:noProof/>
                <w:lang w:eastAsia="en-US" w:bidi="ta-IN"/>
              </w:rPr>
              <w:drawing>
                <wp:inline distT="0" distB="0" distL="0" distR="0" wp14:anchorId="0E3C3E70" wp14:editId="38340E74">
                  <wp:extent cx="5381625" cy="3943350"/>
                  <wp:effectExtent l="0" t="0" r="9525" b="0"/>
                  <wp:docPr id="7" name="Picture 7" descr="http://www.hobbyking.com/hobbyking/store/catalog/213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hobbyking.com/hobbyking/store/catalog/21338(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1625" cy="3943350"/>
                          </a:xfrm>
                          <a:prstGeom prst="rect">
                            <a:avLst/>
                          </a:prstGeom>
                          <a:noFill/>
                          <a:ln>
                            <a:noFill/>
                          </a:ln>
                        </pic:spPr>
                      </pic:pic>
                    </a:graphicData>
                  </a:graphic>
                </wp:inline>
              </w:drawing>
            </w:r>
            <w:r w:rsidR="00980586" w:rsidRPr="00980586">
              <w:rPr>
                <w:b/>
                <w:bCs/>
              </w:rPr>
              <w:t>Figure 2</w:t>
            </w:r>
          </w:p>
        </w:tc>
      </w:tr>
    </w:tbl>
    <w:p w14:paraId="7ECE6325" w14:textId="77777777" w:rsidR="00817CFB" w:rsidRDefault="00817CFB"/>
    <w:p w14:paraId="4EBE7382" w14:textId="77777777" w:rsidR="00817CFB" w:rsidRDefault="001C6A4F">
      <w:pPr>
        <w:pStyle w:val="Heading2"/>
      </w:pPr>
      <w:bookmarkStart w:id="8" w:name="_Toc427155243"/>
      <w:r>
        <w:lastRenderedPageBreak/>
        <w:t>Case Design</w:t>
      </w:r>
      <w:bookmarkEnd w:id="8"/>
    </w:p>
    <w:tbl>
      <w:tblPr>
        <w:tblStyle w:val="TipTable"/>
        <w:tblW w:w="5360" w:type="pct"/>
        <w:shd w:val="clear" w:color="auto" w:fill="E4E3E2" w:themeFill="background2"/>
        <w:tblCellMar>
          <w:top w:w="0" w:type="dxa"/>
        </w:tblCellMar>
        <w:tblLook w:val="04A0" w:firstRow="1" w:lastRow="0" w:firstColumn="1" w:lastColumn="0" w:noHBand="0" w:noVBand="1"/>
      </w:tblPr>
      <w:tblGrid>
        <w:gridCol w:w="648"/>
        <w:gridCol w:w="20"/>
        <w:gridCol w:w="9366"/>
      </w:tblGrid>
      <w:tr w:rsidR="001C6A4F" w14:paraId="21BEED2F" w14:textId="77777777" w:rsidTr="001C6A4F">
        <w:tc>
          <w:tcPr>
            <w:cnfStyle w:val="001000000000" w:firstRow="0" w:lastRow="0" w:firstColumn="1" w:lastColumn="0" w:oddVBand="0" w:evenVBand="0" w:oddHBand="0" w:evenHBand="0" w:firstRowFirstColumn="0" w:firstRowLastColumn="0" w:lastRowFirstColumn="0" w:lastRowLastColumn="0"/>
            <w:tcW w:w="323" w:type="pct"/>
            <w:shd w:val="clear" w:color="auto" w:fill="E4E3E2" w:themeFill="background2"/>
          </w:tcPr>
          <w:p w14:paraId="7B621FCF" w14:textId="77777777" w:rsidR="001C6A4F" w:rsidRDefault="001C6A4F" w:rsidP="001C6A4F">
            <w:pPr>
              <w:pStyle w:val="NoSpacing"/>
              <w:spacing w:before="40"/>
              <w:jc w:val="left"/>
              <w:rPr>
                <w:noProof/>
                <w:lang w:eastAsia="en-US" w:bidi="ta-IN"/>
              </w:rPr>
            </w:pPr>
          </w:p>
        </w:tc>
        <w:tc>
          <w:tcPr>
            <w:tcW w:w="10" w:type="pct"/>
            <w:shd w:val="clear" w:color="auto" w:fill="E4E3E2" w:themeFill="background2"/>
            <w:vAlign w:val="center"/>
          </w:tcPr>
          <w:p w14:paraId="7E6B4361" w14:textId="77777777" w:rsidR="001C6A4F" w:rsidRDefault="001C6A4F">
            <w:pPr>
              <w:pStyle w:val="NoSpacing"/>
              <w:spacing w:before="40"/>
              <w:cnfStyle w:val="000000000000" w:firstRow="0" w:lastRow="0" w:firstColumn="0" w:lastColumn="0" w:oddVBand="0" w:evenVBand="0" w:oddHBand="0" w:evenHBand="0" w:firstRowFirstColumn="0" w:firstRowLastColumn="0" w:lastRowFirstColumn="0" w:lastRowLastColumn="0"/>
            </w:pPr>
          </w:p>
        </w:tc>
        <w:tc>
          <w:tcPr>
            <w:tcW w:w="4667" w:type="pct"/>
            <w:shd w:val="clear" w:color="auto" w:fill="E4E3E2" w:themeFill="background2"/>
            <w:vAlign w:val="center"/>
          </w:tcPr>
          <w:p w14:paraId="7404D1C0" w14:textId="77777777" w:rsidR="001C6A4F" w:rsidRDefault="001C6A4F" w:rsidP="001C6A4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Our case design is based off the spherical flight vehicle and it has been adapted to be more optimized for the EDF which is going to be placed in the SentiBot. It also has a space to place electronics and Vision equipment which allows SentiBot to see and therefore navigate its surrounding. </w:t>
            </w:r>
          </w:p>
          <w:p w14:paraId="77EFBA24" w14:textId="77777777" w:rsidR="001C6A4F" w:rsidRDefault="001C6A4F" w:rsidP="001C6A4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42C4FFF9" w14:textId="77777777" w:rsidR="001C6A4F" w:rsidRDefault="001C6A4F" w:rsidP="001C6A4F">
            <w:pPr>
              <w:pStyle w:val="NoSpacing"/>
              <w:jc w:val="center"/>
              <w:cnfStyle w:val="000000000000" w:firstRow="0" w:lastRow="0" w:firstColumn="0" w:lastColumn="0" w:oddVBand="0" w:evenVBand="0" w:oddHBand="0" w:evenHBand="0" w:firstRowFirstColumn="0" w:firstRowLastColumn="0" w:lastRowFirstColumn="0" w:lastRowLastColumn="0"/>
            </w:pPr>
            <w:r>
              <w:rPr>
                <w:noProof/>
                <w:lang w:eastAsia="en-US" w:bidi="ta-IN"/>
              </w:rPr>
              <w:drawing>
                <wp:inline distT="0" distB="0" distL="0" distR="0" wp14:anchorId="401B41B8" wp14:editId="70B517EB">
                  <wp:extent cx="3091350" cy="2324100"/>
                  <wp:effectExtent l="0" t="0" r="0" b="0"/>
                  <wp:docPr id="8" name="Picture 8" descr="https://unmanned.okstate.edu/sites/default/files/field/image/Screen%20Shot%202014-05-14%20at%209.48.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nmanned.okstate.edu/sites/default/files/field/image/Screen%20Shot%202014-05-14%20at%209.48.04%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8964" cy="2329825"/>
                          </a:xfrm>
                          <a:prstGeom prst="rect">
                            <a:avLst/>
                          </a:prstGeom>
                          <a:noFill/>
                          <a:ln>
                            <a:noFill/>
                          </a:ln>
                        </pic:spPr>
                      </pic:pic>
                    </a:graphicData>
                  </a:graphic>
                </wp:inline>
              </w:drawing>
            </w:r>
            <w:r>
              <w:t>.</w:t>
            </w:r>
          </w:p>
          <w:p w14:paraId="4DC21E6C" w14:textId="52B5D43F" w:rsidR="00980586" w:rsidRDefault="00980586" w:rsidP="001C6A4F">
            <w:pPr>
              <w:pStyle w:val="NoSpacing"/>
              <w:jc w:val="center"/>
              <w:cnfStyle w:val="000000000000" w:firstRow="0" w:lastRow="0" w:firstColumn="0" w:lastColumn="0" w:oddVBand="0" w:evenVBand="0" w:oddHBand="0" w:evenHBand="0" w:firstRowFirstColumn="0" w:firstRowLastColumn="0" w:lastRowFirstColumn="0" w:lastRowLastColumn="0"/>
            </w:pPr>
            <w:r>
              <w:rPr>
                <w:b/>
                <w:bCs/>
              </w:rPr>
              <w:t>Figure 3</w:t>
            </w:r>
          </w:p>
          <w:p w14:paraId="1A9CC7E7" w14:textId="77777777" w:rsidR="004D4CAF" w:rsidRDefault="004D4CA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0BADB799" w14:textId="2357F724" w:rsidR="001C6A4F" w:rsidRDefault="001C6A4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Furthermore, the Sent</w:t>
            </w:r>
            <w:r w:rsidR="00980586">
              <w:rPr>
                <w:rFonts w:asciiTheme="majorHAnsi" w:hAnsiTheme="majorHAnsi"/>
                <w:sz w:val="20"/>
                <w:szCs w:val="20"/>
              </w:rPr>
              <w:t>iBot is also optimized to allow</w:t>
            </w:r>
            <w:r>
              <w:rPr>
                <w:rFonts w:asciiTheme="majorHAnsi" w:hAnsiTheme="majorHAnsi"/>
                <w:sz w:val="20"/>
                <w:szCs w:val="20"/>
              </w:rPr>
              <w:t xml:space="preserve"> for </w:t>
            </w:r>
            <w:r w:rsidR="004D4CAF">
              <w:rPr>
                <w:rFonts w:asciiTheme="majorHAnsi" w:hAnsiTheme="majorHAnsi"/>
                <w:sz w:val="20"/>
                <w:szCs w:val="20"/>
              </w:rPr>
              <w:t>easy swap ability of the electronics and sensors onboard as it has a removable electronics bay which is located on top of the robot unlike the complicated setup seen here where the electronics are in the drone itself.</w:t>
            </w:r>
          </w:p>
          <w:p w14:paraId="2269116C" w14:textId="77777777" w:rsidR="004D4CAF" w:rsidRDefault="004D4CA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3CE0F7D" w14:textId="77777777" w:rsidR="004D4CAF" w:rsidRDefault="004D4CA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noProof/>
                <w:lang w:eastAsia="en-US" w:bidi="ta-IN"/>
              </w:rPr>
              <w:drawing>
                <wp:inline distT="0" distB="0" distL="0" distR="0" wp14:anchorId="6E6377AC" wp14:editId="78F2F180">
                  <wp:extent cx="2935645" cy="2371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9709" cy="2375008"/>
                          </a:xfrm>
                          <a:prstGeom prst="rect">
                            <a:avLst/>
                          </a:prstGeom>
                        </pic:spPr>
                      </pic:pic>
                    </a:graphicData>
                  </a:graphic>
                </wp:inline>
              </w:drawing>
            </w:r>
            <w:r>
              <w:rPr>
                <w:rFonts w:asciiTheme="majorHAnsi" w:hAnsiTheme="majorHAnsi"/>
                <w:sz w:val="20"/>
                <w:szCs w:val="20"/>
              </w:rPr>
              <w:t xml:space="preserve"> </w:t>
            </w:r>
            <w:r>
              <w:rPr>
                <w:noProof/>
                <w:lang w:eastAsia="en-US" w:bidi="ta-IN"/>
              </w:rPr>
              <w:drawing>
                <wp:inline distT="0" distB="0" distL="0" distR="0" wp14:anchorId="1B27AA9F" wp14:editId="5BC9579F">
                  <wp:extent cx="2641286" cy="239058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39" cy="2400592"/>
                          </a:xfrm>
                          <a:prstGeom prst="rect">
                            <a:avLst/>
                          </a:prstGeom>
                        </pic:spPr>
                      </pic:pic>
                    </a:graphicData>
                  </a:graphic>
                </wp:inline>
              </w:drawing>
            </w:r>
          </w:p>
          <w:p w14:paraId="6133E52A" w14:textId="06A89350" w:rsidR="00980586" w:rsidRDefault="00980586" w:rsidP="00980586">
            <w:pPr>
              <w:jc w:val="center"/>
              <w:cnfStyle w:val="000000000000" w:firstRow="0" w:lastRow="0" w:firstColumn="0" w:lastColumn="0" w:oddVBand="0" w:evenVBand="0" w:oddHBand="0" w:evenHBand="0" w:firstRowFirstColumn="0" w:firstRowLastColumn="0" w:lastRowFirstColumn="0" w:lastRowLastColumn="0"/>
            </w:pPr>
            <w:r>
              <w:rPr>
                <w:b/>
                <w:bCs/>
              </w:rPr>
              <w:t>Figure 4-5</w:t>
            </w:r>
          </w:p>
          <w:p w14:paraId="0334EB2E" w14:textId="77777777" w:rsidR="004D4CAF" w:rsidRDefault="004D4CA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202F031A" w14:textId="77777777" w:rsidR="004D4CAF" w:rsidRDefault="004D4CAF" w:rsidP="004D4CAF">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I am still not completely done with the design and it still needs some improvement. Expect some changes in next month’s progress report.</w:t>
            </w:r>
          </w:p>
          <w:p w14:paraId="4696C98C" w14:textId="77777777" w:rsidR="004D4CAF" w:rsidRPr="001C6A4F" w:rsidRDefault="004D4CAF" w:rsidP="004D4CAF">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tc>
      </w:tr>
    </w:tbl>
    <w:p w14:paraId="349DD813" w14:textId="77777777" w:rsidR="00817CFB" w:rsidRDefault="00817CFB"/>
    <w:p w14:paraId="26772CFE" w14:textId="77777777" w:rsidR="004D4CAF" w:rsidRDefault="004D4CAF"/>
    <w:p w14:paraId="4505C8D1" w14:textId="77777777" w:rsidR="003B2D91" w:rsidRDefault="003B2D91"/>
    <w:p w14:paraId="09F5CAC7" w14:textId="77777777" w:rsidR="00817CFB" w:rsidRDefault="004D4CAF">
      <w:pPr>
        <w:pStyle w:val="Heading2"/>
      </w:pPr>
      <w:bookmarkStart w:id="9" w:name="_Toc427155244"/>
      <w:r>
        <w:lastRenderedPageBreak/>
        <w:t>PCB Design</w:t>
      </w:r>
      <w:bookmarkEnd w:id="9"/>
    </w:p>
    <w:tbl>
      <w:tblPr>
        <w:tblStyle w:val="TipTable"/>
        <w:tblW w:w="5115" w:type="pct"/>
        <w:shd w:val="clear" w:color="auto" w:fill="E4E3E2" w:themeFill="background2"/>
        <w:tblCellMar>
          <w:top w:w="0" w:type="dxa"/>
        </w:tblCellMar>
        <w:tblLook w:val="04A0" w:firstRow="1" w:lastRow="0" w:firstColumn="1" w:lastColumn="0" w:noHBand="0" w:noVBand="1"/>
      </w:tblPr>
      <w:tblGrid>
        <w:gridCol w:w="27"/>
        <w:gridCol w:w="9548"/>
      </w:tblGrid>
      <w:tr w:rsidR="003B2D91" w14:paraId="0BEA9AF4" w14:textId="77777777" w:rsidTr="00780799">
        <w:trPr>
          <w:trHeight w:val="8125"/>
        </w:trPr>
        <w:tc>
          <w:tcPr>
            <w:cnfStyle w:val="001000000000" w:firstRow="0" w:lastRow="0" w:firstColumn="1" w:lastColumn="0" w:oddVBand="0" w:evenVBand="0" w:oddHBand="0" w:evenHBand="0" w:firstRowFirstColumn="0" w:firstRowLastColumn="0" w:lastRowFirstColumn="0" w:lastRowLastColumn="0"/>
            <w:tcW w:w="14" w:type="pct"/>
            <w:shd w:val="clear" w:color="auto" w:fill="E4E3E2" w:themeFill="background2"/>
          </w:tcPr>
          <w:p w14:paraId="3570E765" w14:textId="77777777" w:rsidR="003B2D91" w:rsidRPr="003B2D91" w:rsidRDefault="003B2D91" w:rsidP="003B2D91">
            <w:pPr>
              <w:pStyle w:val="NoSpacing"/>
              <w:rPr>
                <w:rFonts w:asciiTheme="majorHAnsi" w:hAnsiTheme="majorHAnsi"/>
                <w:sz w:val="20"/>
                <w:szCs w:val="20"/>
              </w:rPr>
            </w:pPr>
          </w:p>
        </w:tc>
        <w:tc>
          <w:tcPr>
            <w:tcW w:w="4986" w:type="pct"/>
            <w:shd w:val="clear" w:color="auto" w:fill="E4E3E2" w:themeFill="background2"/>
          </w:tcPr>
          <w:p w14:paraId="4769E2E2" w14:textId="77777777" w:rsidR="003B2D91" w:rsidRDefault="003B2D91" w:rsidP="003B2D91">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As mentioned above in the previous sections, I will be making a custom intel Edison board which will connect the intel Edison to a separate Atmel 328P which is controlling the quadcopter. </w:t>
            </w:r>
            <w:r w:rsidR="007C439D">
              <w:rPr>
                <w:rFonts w:asciiTheme="majorHAnsi" w:hAnsiTheme="majorHAnsi"/>
                <w:sz w:val="20"/>
                <w:szCs w:val="20"/>
              </w:rPr>
              <w:t>This means that the Edison will not have to directly control the EDF and the servos directly but rather will just communicate to the Atmel through serial passing it commands on what to do to the quad and how to move it around. The PCB also breaks out the USB to allow for a small USB camera to be connected to the Edison for the vision to work.</w:t>
            </w:r>
          </w:p>
          <w:p w14:paraId="4431E619" w14:textId="77777777" w:rsidR="00780799" w:rsidRDefault="00780799" w:rsidP="00780799">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noProof/>
                <w:lang w:eastAsia="en-US" w:bidi="ta-IN"/>
              </w:rPr>
              <w:drawing>
                <wp:inline distT="0" distB="0" distL="0" distR="0" wp14:anchorId="56336200" wp14:editId="0C4381C7">
                  <wp:extent cx="5429250" cy="383875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3" cy="3840557"/>
                          </a:xfrm>
                          <a:prstGeom prst="rect">
                            <a:avLst/>
                          </a:prstGeom>
                        </pic:spPr>
                      </pic:pic>
                    </a:graphicData>
                  </a:graphic>
                </wp:inline>
              </w:drawing>
            </w:r>
          </w:p>
          <w:p w14:paraId="0C280B41" w14:textId="2734201E" w:rsidR="00980586" w:rsidRDefault="00980586" w:rsidP="00980586">
            <w:pPr>
              <w:jc w:val="center"/>
              <w:cnfStyle w:val="000000000000" w:firstRow="0" w:lastRow="0" w:firstColumn="0" w:lastColumn="0" w:oddVBand="0" w:evenVBand="0" w:oddHBand="0" w:evenHBand="0" w:firstRowFirstColumn="0" w:firstRowLastColumn="0" w:lastRowFirstColumn="0" w:lastRowLastColumn="0"/>
            </w:pPr>
            <w:r>
              <w:rPr>
                <w:b/>
                <w:bCs/>
              </w:rPr>
              <w:t>Figure 6</w:t>
            </w:r>
          </w:p>
          <w:p w14:paraId="4955196F" w14:textId="77777777" w:rsidR="00780799" w:rsidRDefault="00780799" w:rsidP="00780799">
            <w:pPr>
              <w:pStyle w:val="NoSpacing"/>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60BD94AF" w14:textId="77777777" w:rsidR="00780799" w:rsidRDefault="00780799" w:rsidP="00780799">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This is the circuit diagram for the design. The circuit is pretty self-explanatory with the intel Edison connected through a 1.8V to 3.3V level shifter to the Atmel chip and the 9DOF IMU chip is connected to the Atmel chip through I2C as well. I also have a bunch of regulators and ICSP out for programming the Atmel chip.</w:t>
            </w:r>
          </w:p>
          <w:p w14:paraId="63FDE3D9" w14:textId="77777777" w:rsidR="00780799" w:rsidRDefault="00780799" w:rsidP="00780799">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1E1AF9B7" w14:textId="77777777" w:rsidR="00780799" w:rsidRPr="003B2D91" w:rsidRDefault="00780799" w:rsidP="00780799">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780799">
              <w:rPr>
                <w:rFonts w:asciiTheme="majorHAnsi" w:hAnsiTheme="majorHAnsi"/>
                <w:noProof/>
                <w:lang w:eastAsia="en-US" w:bidi="ta-IN"/>
              </w:rPr>
              <w:drawing>
                <wp:inline distT="0" distB="0" distL="0" distR="0" wp14:anchorId="14D678BA" wp14:editId="02E22B5A">
                  <wp:extent cx="1995852" cy="2352675"/>
                  <wp:effectExtent l="0" t="0" r="4445" b="0"/>
                  <wp:docPr id="9" name="Picture 9" descr="C:\Users\Sudhar\Computer Documents\Desktop\IRP\Circuit Design\Images\Final PC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dhar\Computer Documents\Desktop\IRP\Circuit Design\Images\Final PCB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1153" cy="2358924"/>
                          </a:xfrm>
                          <a:prstGeom prst="rect">
                            <a:avLst/>
                          </a:prstGeom>
                          <a:noFill/>
                          <a:ln>
                            <a:noFill/>
                          </a:ln>
                        </pic:spPr>
                      </pic:pic>
                    </a:graphicData>
                  </a:graphic>
                </wp:inline>
              </w:drawing>
            </w:r>
            <w:r>
              <w:rPr>
                <w:rFonts w:asciiTheme="majorHAnsi" w:hAnsiTheme="majorHAnsi"/>
                <w:sz w:val="20"/>
                <w:szCs w:val="20"/>
              </w:rPr>
              <w:t xml:space="preserve"> </w:t>
            </w:r>
            <w:r w:rsidRPr="00780799">
              <w:rPr>
                <w:rFonts w:asciiTheme="majorHAnsi" w:hAnsiTheme="majorHAnsi"/>
                <w:noProof/>
                <w:lang w:eastAsia="en-US" w:bidi="ta-IN"/>
              </w:rPr>
              <w:drawing>
                <wp:inline distT="0" distB="0" distL="0" distR="0" wp14:anchorId="39A5BC84" wp14:editId="263DDCDD">
                  <wp:extent cx="1989818" cy="2343150"/>
                  <wp:effectExtent l="0" t="0" r="0" b="0"/>
                  <wp:docPr id="14" name="Picture 14" descr="C:\Users\Sudhar\Computer Documents\Desktop\IRP\Circuit Design\Images\PCB ren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dhar\Computer Documents\Desktop\IRP\Circuit Design\Images\PCB render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8439" cy="2365078"/>
                          </a:xfrm>
                          <a:prstGeom prst="rect">
                            <a:avLst/>
                          </a:prstGeom>
                          <a:noFill/>
                          <a:ln>
                            <a:noFill/>
                          </a:ln>
                        </pic:spPr>
                      </pic:pic>
                    </a:graphicData>
                  </a:graphic>
                </wp:inline>
              </w:drawing>
            </w:r>
            <w:r w:rsidRPr="00780799">
              <w:rPr>
                <w:rFonts w:asciiTheme="majorHAnsi" w:hAnsiTheme="majorHAnsi"/>
                <w:noProof/>
                <w:lang w:eastAsia="en-US" w:bidi="ta-IN"/>
              </w:rPr>
              <w:drawing>
                <wp:inline distT="0" distB="0" distL="0" distR="0" wp14:anchorId="2E4ECAA6" wp14:editId="1FC11D45">
                  <wp:extent cx="1974407" cy="2343150"/>
                  <wp:effectExtent l="0" t="0" r="6985" b="0"/>
                  <wp:docPr id="15" name="Picture 15" descr="C:\Users\Sudhar\Computer Documents\Desktop\IRP\Circuit Design\Images\PCB ren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dhar\Computer Documents\Desktop\IRP\Circuit Design\Images\PCB render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2022" cy="2364054"/>
                          </a:xfrm>
                          <a:prstGeom prst="rect">
                            <a:avLst/>
                          </a:prstGeom>
                          <a:noFill/>
                          <a:ln>
                            <a:noFill/>
                          </a:ln>
                        </pic:spPr>
                      </pic:pic>
                    </a:graphicData>
                  </a:graphic>
                </wp:inline>
              </w:drawing>
            </w:r>
          </w:p>
        </w:tc>
      </w:tr>
    </w:tbl>
    <w:p w14:paraId="42474254" w14:textId="0813C1B6" w:rsidR="00817CFB" w:rsidRPr="00980586" w:rsidRDefault="00980586" w:rsidP="00980586">
      <w:pPr>
        <w:jc w:val="center"/>
        <w:rPr>
          <w:b/>
          <w:bCs/>
        </w:rPr>
      </w:pPr>
      <w:r>
        <w:rPr>
          <w:b/>
          <w:bCs/>
        </w:rPr>
        <w:t>Figure 7-9</w:t>
      </w:r>
    </w:p>
    <w:p w14:paraId="42C8797E" w14:textId="77777777" w:rsidR="00A83FF4" w:rsidRPr="007C439D" w:rsidRDefault="00A83FF4" w:rsidP="00A83FF4">
      <w:pPr>
        <w:pStyle w:val="Heading2"/>
      </w:pPr>
      <w:bookmarkStart w:id="10" w:name="_Toc427155245"/>
      <w:r>
        <w:lastRenderedPageBreak/>
        <w:t>Camera and Vision</w:t>
      </w:r>
      <w:bookmarkEnd w:id="10"/>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C2309" w14:paraId="6214939D" w14:textId="77777777" w:rsidTr="00C63DE6">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1FE99C9C" w14:textId="77777777" w:rsidR="00A83FF4" w:rsidRDefault="00A83FF4" w:rsidP="00C63DE6">
            <w:pPr>
              <w:pStyle w:val="Icon"/>
            </w:pPr>
          </w:p>
        </w:tc>
        <w:tc>
          <w:tcPr>
            <w:tcW w:w="4655" w:type="pct"/>
            <w:shd w:val="clear" w:color="auto" w:fill="E4E3E2" w:themeFill="background2"/>
          </w:tcPr>
          <w:p w14:paraId="6029CB3C" w14:textId="77777777" w:rsidR="00A83FF4" w:rsidRDefault="00A83FF4" w:rsidP="0042595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E66B056" w14:textId="77777777" w:rsidR="00425956" w:rsidRDefault="009C2309" w:rsidP="0042595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The camera and vision part of the system is something which has not been completely figured out yet. As of now, we are intending to have just have one camera on each Sentibot and use multiple Sentibots to accomplish stereo vision. </w:t>
            </w:r>
          </w:p>
          <w:p w14:paraId="0487B088" w14:textId="77777777" w:rsidR="009C2309" w:rsidRDefault="009C2309" w:rsidP="00425956">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648C0A5A"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This is because a camera adds quite a bit of weight to the Sentibots which we have to try to avoid. I will be using as small and light a camera as possible with the Sentibots. Thus I am trying to get a quote from Ximea which manufactures very small USB cameras which </w:t>
            </w:r>
          </w:p>
          <w:p w14:paraId="6B75FA55"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Is very useful in terms of weight conservation.</w:t>
            </w:r>
          </w:p>
          <w:p w14:paraId="28116E57"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3FC2C2F7" w14:textId="77777777" w:rsidR="009C2309" w:rsidRDefault="009C2309" w:rsidP="009C230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noProof/>
                <w:lang w:eastAsia="en-US" w:bidi="ta-IN"/>
              </w:rPr>
              <w:drawing>
                <wp:inline distT="0" distB="0" distL="0" distR="0" wp14:anchorId="4E8CA72C" wp14:editId="04F62B4A">
                  <wp:extent cx="4904305" cy="3305817"/>
                  <wp:effectExtent l="0" t="0" r="0" b="8890"/>
                  <wp:docPr id="16" name="Picture 16" descr="http://www.mathworks.com/cmsimages/87011_wm_ximea-MU9PC-gallery-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hworks.com/cmsimages/87011_wm_ximea-MU9PC-gallery-imag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2667" cy="3318194"/>
                          </a:xfrm>
                          <a:prstGeom prst="rect">
                            <a:avLst/>
                          </a:prstGeom>
                          <a:noFill/>
                          <a:ln>
                            <a:noFill/>
                          </a:ln>
                        </pic:spPr>
                      </pic:pic>
                    </a:graphicData>
                  </a:graphic>
                </wp:inline>
              </w:drawing>
            </w:r>
          </w:p>
          <w:p w14:paraId="78FB0E46" w14:textId="54ACCD4F" w:rsidR="00980586" w:rsidRDefault="00980586" w:rsidP="00980586">
            <w:pPr>
              <w:jc w:val="center"/>
              <w:cnfStyle w:val="000000000000" w:firstRow="0" w:lastRow="0" w:firstColumn="0" w:lastColumn="0" w:oddVBand="0" w:evenVBand="0" w:oddHBand="0" w:evenHBand="0" w:firstRowFirstColumn="0" w:firstRowLastColumn="0" w:lastRowFirstColumn="0" w:lastRowLastColumn="0"/>
            </w:pPr>
            <w:r>
              <w:rPr>
                <w:b/>
                <w:bCs/>
              </w:rPr>
              <w:t>Figure 9</w:t>
            </w:r>
          </w:p>
          <w:p w14:paraId="2DBE62E3"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7BE45A2E"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However, I am also considering a LiDar system which will enable each SentiBot to have depth analyzing skills and allow it to navigate its surroundings more effectively. However, the cost of a LiDar system might outweigh its benefits. </w:t>
            </w:r>
          </w:p>
          <w:p w14:paraId="02648E00" w14:textId="77777777" w:rsidR="009C2309" w:rsidRDefault="009C2309" w:rsidP="009C2309">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044D4351" w14:textId="77777777" w:rsidR="009C2309" w:rsidRDefault="009C2309" w:rsidP="009C230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noProof/>
                <w:lang w:eastAsia="en-US" w:bidi="ta-IN"/>
              </w:rPr>
              <w:drawing>
                <wp:inline distT="0" distB="0" distL="0" distR="0" wp14:anchorId="72E7635D" wp14:editId="31DBCA71">
                  <wp:extent cx="2471249" cy="2336904"/>
                  <wp:effectExtent l="0" t="0" r="5715" b="6350"/>
                  <wp:docPr id="18" name="Picture 18" descr="http://www.robotshop.com/media/files/images2/lidar-lite-laser-rangefinder-1-lar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shop.com/media/files/images2/lidar-lite-laser-rangefinder-1-large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978" cy="2342322"/>
                          </a:xfrm>
                          <a:prstGeom prst="rect">
                            <a:avLst/>
                          </a:prstGeom>
                          <a:noFill/>
                          <a:ln>
                            <a:noFill/>
                          </a:ln>
                        </pic:spPr>
                      </pic:pic>
                    </a:graphicData>
                  </a:graphic>
                </wp:inline>
              </w:drawing>
            </w:r>
          </w:p>
          <w:p w14:paraId="66A85011" w14:textId="1282A995" w:rsidR="00980586" w:rsidRPr="00980586" w:rsidRDefault="00980586" w:rsidP="00980586">
            <w:pPr>
              <w:jc w:val="center"/>
              <w:cnfStyle w:val="000000000000" w:firstRow="0" w:lastRow="0" w:firstColumn="0" w:lastColumn="0" w:oddVBand="0" w:evenVBand="0" w:oddHBand="0" w:evenHBand="0" w:firstRowFirstColumn="0" w:firstRowLastColumn="0" w:lastRowFirstColumn="0" w:lastRowLastColumn="0"/>
              <w:rPr>
                <w:b/>
                <w:bCs/>
              </w:rPr>
            </w:pPr>
            <w:r>
              <w:rPr>
                <w:b/>
                <w:bCs/>
              </w:rPr>
              <w:t>Figure 10</w:t>
            </w:r>
          </w:p>
        </w:tc>
      </w:tr>
    </w:tbl>
    <w:p w14:paraId="3FB4C0F7" w14:textId="77777777" w:rsidR="00A83FF4" w:rsidRDefault="00A83FF4" w:rsidP="00A83FF4"/>
    <w:p w14:paraId="145BA909" w14:textId="77777777" w:rsidR="00817CFB" w:rsidRDefault="00A83FF4" w:rsidP="00A83FF4">
      <w:pPr>
        <w:pStyle w:val="Heading2"/>
      </w:pPr>
      <w:r>
        <w:t xml:space="preserve"> </w:t>
      </w:r>
      <w:bookmarkStart w:id="11" w:name="_Toc427155246"/>
      <w:r w:rsidR="00590E20">
        <w:t>Cost</w:t>
      </w:r>
      <w:bookmarkEnd w:id="1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17CFB" w14:paraId="5D0CE322"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1B7087ED" w14:textId="77777777" w:rsidR="00817CFB" w:rsidRDefault="00817CFB">
            <w:pPr>
              <w:pStyle w:val="Icon"/>
            </w:pPr>
          </w:p>
        </w:tc>
        <w:tc>
          <w:tcPr>
            <w:tcW w:w="4655" w:type="pct"/>
            <w:shd w:val="clear" w:color="auto" w:fill="E4E3E2" w:themeFill="background2"/>
          </w:tcPr>
          <w:p w14:paraId="471B57C7" w14:textId="77777777" w:rsidR="004E3E1E" w:rsidRDefault="004E3E1E" w:rsidP="004E3E1E">
            <w:pPr>
              <w:cnfStyle w:val="000000000000" w:firstRow="0" w:lastRow="0" w:firstColumn="0" w:lastColumn="0" w:oddVBand="0" w:evenVBand="0" w:oddHBand="0" w:evenHBand="0" w:firstRowFirstColumn="0" w:firstRowLastColumn="0" w:lastRowFirstColumn="0" w:lastRowLastColumn="0"/>
            </w:pPr>
          </w:p>
          <w:p w14:paraId="7F034E79" w14:textId="24EB80D9" w:rsidR="004E3E1E" w:rsidRDefault="00A83FF4"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 xml:space="preserve">The cost of the </w:t>
            </w:r>
            <w:r w:rsidR="001B0559">
              <w:rPr>
                <w:rFonts w:asciiTheme="majorHAnsi" w:hAnsiTheme="majorHAnsi"/>
                <w:sz w:val="20"/>
                <w:szCs w:val="20"/>
              </w:rPr>
              <w:t>one SentiBot</w:t>
            </w:r>
            <w:r w:rsidR="004E3E1E">
              <w:rPr>
                <w:rFonts w:asciiTheme="majorHAnsi" w:hAnsiTheme="majorHAnsi"/>
                <w:sz w:val="20"/>
                <w:szCs w:val="20"/>
              </w:rPr>
              <w:t xml:space="preserve"> is about 150 dollars referring to the Bill of Materials. If we are going to make any number from 5-10 it will already cost us at</w:t>
            </w:r>
            <w:r>
              <w:rPr>
                <w:rFonts w:asciiTheme="majorHAnsi" w:hAnsiTheme="majorHAnsi"/>
                <w:sz w:val="20"/>
                <w:szCs w:val="20"/>
              </w:rPr>
              <w:t xml:space="preserve"> </w:t>
            </w:r>
            <w:r w:rsidR="004E3E1E">
              <w:rPr>
                <w:rFonts w:asciiTheme="majorHAnsi" w:hAnsiTheme="majorHAnsi"/>
                <w:sz w:val="20"/>
                <w:szCs w:val="20"/>
              </w:rPr>
              <w:t xml:space="preserve">least 1000 dollars. So we might need to find ways to lower costs. This can be achieved either through the usage of cheaper camera’s and equipment or my ordering in large amounts at the same time which will help to bring the costs down. </w:t>
            </w:r>
          </w:p>
          <w:p w14:paraId="3CE6685A" w14:textId="77777777" w:rsidR="004E3E1E" w:rsidRDefault="004E3E1E"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6E3E09DA" w14:textId="77777777" w:rsidR="00817CFB" w:rsidRDefault="004E3E1E" w:rsidP="004E3E1E">
            <w:pPr>
              <w:cnfStyle w:val="000000000000" w:firstRow="0" w:lastRow="0" w:firstColumn="0" w:lastColumn="0" w:oddVBand="0" w:evenVBand="0" w:oddHBand="0" w:evenHBand="0" w:firstRowFirstColumn="0" w:firstRowLastColumn="0" w:lastRowFirstColumn="0" w:lastRowLastColumn="0"/>
            </w:pPr>
            <w:r>
              <w:rPr>
                <w:rFonts w:asciiTheme="majorHAnsi" w:hAnsiTheme="majorHAnsi"/>
                <w:sz w:val="20"/>
                <w:szCs w:val="20"/>
              </w:rPr>
              <w:t xml:space="preserve">The camera we are using is currently quite expensive and other that that the most expensive items are our EDF and servos. By getting them cheaper or from other sources the cost can be brought down to about 100 dollars which is more viable for the project. </w:t>
            </w:r>
          </w:p>
        </w:tc>
      </w:tr>
      <w:tr w:rsidR="004E3E1E" w14:paraId="4418FD7C"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27281C4" w14:textId="77777777" w:rsidR="004E3E1E" w:rsidRDefault="004E3E1E">
            <w:pPr>
              <w:pStyle w:val="Icon"/>
            </w:pPr>
          </w:p>
        </w:tc>
        <w:tc>
          <w:tcPr>
            <w:tcW w:w="4655" w:type="pct"/>
            <w:shd w:val="clear" w:color="auto" w:fill="E4E3E2" w:themeFill="background2"/>
          </w:tcPr>
          <w:p w14:paraId="0DE9240F" w14:textId="77777777" w:rsidR="004E3E1E" w:rsidRDefault="004E3E1E">
            <w:pPr>
              <w:pStyle w:val="TipText"/>
              <w:cnfStyle w:val="000000000000" w:firstRow="0" w:lastRow="0" w:firstColumn="0" w:lastColumn="0" w:oddVBand="0" w:evenVBand="0" w:oddHBand="0" w:evenHBand="0" w:firstRowFirstColumn="0" w:firstRowLastColumn="0" w:lastRowFirstColumn="0" w:lastRowLastColumn="0"/>
            </w:pPr>
          </w:p>
        </w:tc>
      </w:tr>
    </w:tbl>
    <w:p w14:paraId="0DC15411" w14:textId="77777777" w:rsidR="00817CFB" w:rsidRDefault="00817CFB"/>
    <w:p w14:paraId="4CC2D7BB" w14:textId="77777777" w:rsidR="00817CFB" w:rsidRDefault="00590E20">
      <w:pPr>
        <w:pStyle w:val="Heading2"/>
      </w:pPr>
      <w:bookmarkStart w:id="12" w:name="_Toc427155247"/>
      <w:r>
        <w:t>Manufacturing Methods</w:t>
      </w:r>
      <w:bookmarkEnd w:id="1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17CFB" w14:paraId="7D4BFCF2"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9DB0CAE" w14:textId="77777777" w:rsidR="00817CFB" w:rsidRDefault="00817CFB">
            <w:pPr>
              <w:pStyle w:val="Icon"/>
            </w:pPr>
          </w:p>
        </w:tc>
        <w:tc>
          <w:tcPr>
            <w:tcW w:w="4655" w:type="pct"/>
            <w:shd w:val="clear" w:color="auto" w:fill="E4E3E2" w:themeFill="background2"/>
          </w:tcPr>
          <w:p w14:paraId="138250B2" w14:textId="77777777" w:rsidR="00817CFB" w:rsidRDefault="00817CFB"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095E7C35" w14:textId="77777777" w:rsidR="004E3E1E" w:rsidRDefault="004E3E1E"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For manufacturing of the casing I will probably be using either classic FDM</w:t>
            </w:r>
            <w:r w:rsidR="00A83FF4">
              <w:rPr>
                <w:rFonts w:asciiTheme="majorHAnsi" w:hAnsiTheme="majorHAnsi"/>
                <w:sz w:val="20"/>
                <w:szCs w:val="20"/>
              </w:rPr>
              <w:t xml:space="preserve"> </w:t>
            </w:r>
            <w:r>
              <w:rPr>
                <w:rFonts w:asciiTheme="majorHAnsi" w:hAnsiTheme="majorHAnsi"/>
                <w:sz w:val="20"/>
                <w:szCs w:val="20"/>
              </w:rPr>
              <w:t>[Fused Deposition Modelling] printing or even SLS printing</w:t>
            </w:r>
            <w:r w:rsidR="00A83FF4">
              <w:rPr>
                <w:rFonts w:asciiTheme="majorHAnsi" w:hAnsiTheme="majorHAnsi"/>
                <w:sz w:val="20"/>
                <w:szCs w:val="20"/>
              </w:rPr>
              <w:t xml:space="preserve"> </w:t>
            </w:r>
            <w:r>
              <w:rPr>
                <w:rFonts w:asciiTheme="majorHAnsi" w:hAnsiTheme="majorHAnsi"/>
                <w:sz w:val="20"/>
                <w:szCs w:val="20"/>
              </w:rPr>
              <w:t xml:space="preserve">[Selective Laser Sintering] if the budget has space for it. However, it will be more economical to order everything from an outside vendor as the will get superior quality prints and will do a better job at finishing the print. However, it is not essential as </w:t>
            </w:r>
            <w:r w:rsidR="00C443F1">
              <w:rPr>
                <w:rFonts w:asciiTheme="majorHAnsi" w:hAnsiTheme="majorHAnsi"/>
                <w:sz w:val="20"/>
                <w:szCs w:val="20"/>
              </w:rPr>
              <w:t>we can feasible mass produce the models by ourselves but it will be a lot harder</w:t>
            </w:r>
          </w:p>
          <w:p w14:paraId="08CFB1EF" w14:textId="77777777" w:rsidR="00C443F1" w:rsidRDefault="00C443F1"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p w14:paraId="22E9C58A" w14:textId="77777777" w:rsidR="00C443F1" w:rsidRPr="004E3E1E" w:rsidRDefault="00C443F1" w:rsidP="004E3E1E">
            <w:pPr>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PC</w:t>
            </w:r>
            <w:r w:rsidR="00CB7204">
              <w:rPr>
                <w:rFonts w:asciiTheme="majorHAnsi" w:hAnsiTheme="majorHAnsi"/>
                <w:sz w:val="20"/>
                <w:szCs w:val="20"/>
              </w:rPr>
              <w:t>B Manufacturing is a completely different ball game though. I as of the moment have no idea how to get it manufactured locally and cheaply in small numbers. I have found a few places ove</w:t>
            </w:r>
            <w:r w:rsidR="0069041D">
              <w:rPr>
                <w:rFonts w:asciiTheme="majorHAnsi" w:hAnsiTheme="majorHAnsi"/>
                <w:sz w:val="20"/>
                <w:szCs w:val="20"/>
              </w:rPr>
              <w:t>rseas however like oshpark.com. I might even have to experiment with producing it myself but that would be considerably difficult.</w:t>
            </w:r>
          </w:p>
        </w:tc>
      </w:tr>
      <w:tr w:rsidR="004E3E1E" w14:paraId="2BEA14A1"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733CA7F" w14:textId="77777777" w:rsidR="004E3E1E" w:rsidRDefault="004E3E1E">
            <w:pPr>
              <w:pStyle w:val="Icon"/>
            </w:pPr>
          </w:p>
        </w:tc>
        <w:tc>
          <w:tcPr>
            <w:tcW w:w="4655" w:type="pct"/>
            <w:shd w:val="clear" w:color="auto" w:fill="E4E3E2" w:themeFill="background2"/>
          </w:tcPr>
          <w:p w14:paraId="48EC4A45" w14:textId="77777777" w:rsidR="004E3E1E" w:rsidRDefault="004E3E1E">
            <w:pPr>
              <w:pStyle w:val="TipText"/>
              <w:cnfStyle w:val="000000000000" w:firstRow="0" w:lastRow="0" w:firstColumn="0" w:lastColumn="0" w:oddVBand="0" w:evenVBand="0" w:oddHBand="0" w:evenHBand="0" w:firstRowFirstColumn="0" w:firstRowLastColumn="0" w:lastRowFirstColumn="0" w:lastRowLastColumn="0"/>
            </w:pPr>
          </w:p>
        </w:tc>
      </w:tr>
    </w:tbl>
    <w:p w14:paraId="4E263CFA" w14:textId="77777777" w:rsidR="00817CFB" w:rsidRDefault="00817CFB"/>
    <w:p w14:paraId="2BFE3084" w14:textId="77777777" w:rsidR="00D74653" w:rsidRDefault="00D74653"/>
    <w:p w14:paraId="51980ECB" w14:textId="77777777" w:rsidR="00D74653" w:rsidRDefault="00D74653"/>
    <w:p w14:paraId="517C6F97" w14:textId="77777777" w:rsidR="00D74653" w:rsidRDefault="00D74653"/>
    <w:p w14:paraId="2DD1D8A3" w14:textId="77777777" w:rsidR="00D74653" w:rsidRDefault="00D74653"/>
    <w:p w14:paraId="6670A474" w14:textId="77777777" w:rsidR="00D74653" w:rsidRDefault="00D74653"/>
    <w:p w14:paraId="0A61DBAC" w14:textId="77777777" w:rsidR="00D74653" w:rsidRDefault="00D74653"/>
    <w:p w14:paraId="67350DAE" w14:textId="77777777" w:rsidR="00D74653" w:rsidRDefault="00D74653"/>
    <w:p w14:paraId="30688DF6" w14:textId="77777777" w:rsidR="00817CFB" w:rsidRDefault="00E82A4D">
      <w:pPr>
        <w:pStyle w:val="Heading1"/>
        <w:keepNext w:val="0"/>
        <w:keepLines w:val="0"/>
        <w:pageBreakBefore/>
      </w:pPr>
      <w:bookmarkStart w:id="13" w:name="_Toc427155248"/>
      <w:r>
        <w:lastRenderedPageBreak/>
        <w:t>Appendix</w:t>
      </w:r>
      <w:bookmarkEnd w:id="13"/>
    </w:p>
    <w:p w14:paraId="361ADF33" w14:textId="77777777" w:rsidR="0069041D" w:rsidRDefault="0069041D" w:rsidP="0069041D">
      <w:pPr>
        <w:pStyle w:val="Heading2"/>
      </w:pPr>
      <w:bookmarkStart w:id="14" w:name="_Toc427155249"/>
      <w:r>
        <w:t>Bill of Materials</w:t>
      </w:r>
      <w:bookmarkEnd w:id="14"/>
    </w:p>
    <w:p w14:paraId="3FF17048" w14:textId="77777777" w:rsidR="005A6FDA" w:rsidRPr="005A6FDA" w:rsidRDefault="005A6FDA" w:rsidP="005A6FDA"/>
    <w:tbl>
      <w:tblPr>
        <w:tblStyle w:val="FinancialTable"/>
        <w:tblW w:w="0" w:type="auto"/>
        <w:jc w:val="center"/>
        <w:tblLayout w:type="fixed"/>
        <w:tblLook w:val="04C0" w:firstRow="0" w:lastRow="1" w:firstColumn="1" w:lastColumn="0" w:noHBand="0" w:noVBand="1"/>
      </w:tblPr>
      <w:tblGrid>
        <w:gridCol w:w="4078"/>
        <w:gridCol w:w="1476"/>
      </w:tblGrid>
      <w:tr w:rsidR="00817CFB" w14:paraId="5B78C434" w14:textId="77777777" w:rsidTr="005A6FDA">
        <w:trPr>
          <w:trHeight w:val="238"/>
          <w:jc w:val="center"/>
        </w:trPr>
        <w:tc>
          <w:tcPr>
            <w:cnfStyle w:val="001000000000" w:firstRow="0" w:lastRow="0" w:firstColumn="1" w:lastColumn="0" w:oddVBand="0" w:evenVBand="0" w:oddHBand="0" w:evenHBand="0" w:firstRowFirstColumn="0" w:firstRowLastColumn="0" w:lastRowFirstColumn="0" w:lastRowLastColumn="0"/>
            <w:tcW w:w="4078" w:type="dxa"/>
          </w:tcPr>
          <w:p w14:paraId="2C6D624F" w14:textId="77777777" w:rsidR="00817CFB" w:rsidRDefault="0069041D">
            <w:r>
              <w:t>Intel Edison</w:t>
            </w:r>
          </w:p>
        </w:tc>
        <w:tc>
          <w:tcPr>
            <w:tcW w:w="1476" w:type="dxa"/>
          </w:tcPr>
          <w:p w14:paraId="7B61369B" w14:textId="77777777" w:rsidR="00817CFB" w:rsidRDefault="004A5E9A" w:rsidP="004A5E9A">
            <w:pPr>
              <w:tabs>
                <w:tab w:val="decimal" w:pos="1945"/>
              </w:tabs>
              <w:jc w:val="center"/>
              <w:cnfStyle w:val="000000000000" w:firstRow="0" w:lastRow="0" w:firstColumn="0" w:lastColumn="0" w:oddVBand="0" w:evenVBand="0" w:oddHBand="0" w:evenHBand="0" w:firstRowFirstColumn="0" w:firstRowLastColumn="0" w:lastRowFirstColumn="0" w:lastRowLastColumn="0"/>
            </w:pPr>
            <w:r>
              <w:t>50 SGD</w:t>
            </w:r>
          </w:p>
        </w:tc>
      </w:tr>
      <w:tr w:rsidR="00817CFB" w14:paraId="22DFE736" w14:textId="77777777" w:rsidTr="005A6FD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4078" w:type="dxa"/>
          </w:tcPr>
          <w:p w14:paraId="430BEE4F" w14:textId="77777777" w:rsidR="00817CFB" w:rsidRDefault="004A5E9A">
            <w:r>
              <w:t>Custom PCB</w:t>
            </w:r>
          </w:p>
        </w:tc>
        <w:tc>
          <w:tcPr>
            <w:tcW w:w="1476" w:type="dxa"/>
          </w:tcPr>
          <w:p w14:paraId="3BC22A5C" w14:textId="77777777" w:rsidR="00817CFB"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3 SGD each</w:t>
            </w:r>
          </w:p>
        </w:tc>
      </w:tr>
      <w:tr w:rsidR="00817CFB" w14:paraId="5FA2332E" w14:textId="77777777" w:rsidTr="005A6FDA">
        <w:trPr>
          <w:trHeight w:val="401"/>
          <w:jc w:val="center"/>
        </w:trPr>
        <w:tc>
          <w:tcPr>
            <w:cnfStyle w:val="001000000000" w:firstRow="0" w:lastRow="0" w:firstColumn="1" w:lastColumn="0" w:oddVBand="0" w:evenVBand="0" w:oddHBand="0" w:evenHBand="0" w:firstRowFirstColumn="0" w:firstRowLastColumn="0" w:lastRowFirstColumn="0" w:lastRowLastColumn="0"/>
            <w:tcW w:w="4078" w:type="dxa"/>
          </w:tcPr>
          <w:p w14:paraId="02B5C9A7" w14:textId="77777777" w:rsidR="00817CFB" w:rsidRDefault="004A5E9A">
            <w:r>
              <w:t xml:space="preserve">       9DOF chip</w:t>
            </w:r>
          </w:p>
        </w:tc>
        <w:tc>
          <w:tcPr>
            <w:tcW w:w="1476" w:type="dxa"/>
          </w:tcPr>
          <w:p w14:paraId="1305C6A4" w14:textId="77777777" w:rsidR="00817CFB"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10 SGD each</w:t>
            </w:r>
          </w:p>
        </w:tc>
      </w:tr>
      <w:tr w:rsidR="00817CFB" w14:paraId="3C525C50" w14:textId="77777777" w:rsidTr="005A6FDA">
        <w:trPr>
          <w:cnfStyle w:val="000000010000" w:firstRow="0" w:lastRow="0" w:firstColumn="0" w:lastColumn="0" w:oddVBand="0" w:evenVBand="0" w:oddHBand="0" w:evenHBand="1"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4078" w:type="dxa"/>
          </w:tcPr>
          <w:p w14:paraId="6C9265FE" w14:textId="77777777" w:rsidR="00817CFB" w:rsidRDefault="004A5E9A">
            <w:r>
              <w:t xml:space="preserve">       Atmel 328P</w:t>
            </w:r>
          </w:p>
        </w:tc>
        <w:tc>
          <w:tcPr>
            <w:tcW w:w="1476" w:type="dxa"/>
          </w:tcPr>
          <w:p w14:paraId="475FABE5" w14:textId="77777777" w:rsidR="004A5E9A"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4 SGD each</w:t>
            </w:r>
          </w:p>
        </w:tc>
      </w:tr>
      <w:tr w:rsidR="00817CFB" w14:paraId="56F35F3B" w14:textId="77777777" w:rsidTr="005A6FDA">
        <w:trPr>
          <w:trHeight w:val="238"/>
          <w:jc w:val="center"/>
        </w:trPr>
        <w:tc>
          <w:tcPr>
            <w:cnfStyle w:val="001000000000" w:firstRow="0" w:lastRow="0" w:firstColumn="1" w:lastColumn="0" w:oddVBand="0" w:evenVBand="0" w:oddHBand="0" w:evenHBand="0" w:firstRowFirstColumn="0" w:firstRowLastColumn="0" w:lastRowFirstColumn="0" w:lastRowLastColumn="0"/>
            <w:tcW w:w="4078" w:type="dxa"/>
          </w:tcPr>
          <w:p w14:paraId="3EAC4706" w14:textId="77777777" w:rsidR="00817CFB" w:rsidRDefault="004A5E9A">
            <w:r>
              <w:t xml:space="preserve">       Miscellaneous Electronics</w:t>
            </w:r>
          </w:p>
        </w:tc>
        <w:tc>
          <w:tcPr>
            <w:tcW w:w="1476" w:type="dxa"/>
          </w:tcPr>
          <w:p w14:paraId="722D8279" w14:textId="77777777" w:rsidR="00817CFB"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20 SGD</w:t>
            </w:r>
          </w:p>
        </w:tc>
      </w:tr>
      <w:tr w:rsidR="00817CFB" w14:paraId="08798961" w14:textId="77777777" w:rsidTr="005A6FDA">
        <w:trPr>
          <w:cnfStyle w:val="000000010000" w:firstRow="0" w:lastRow="0" w:firstColumn="0" w:lastColumn="0" w:oddVBand="0" w:evenVBand="0" w:oddHBand="0" w:evenHBand="1" w:firstRowFirstColumn="0" w:firstRowLastColumn="0" w:lastRowFirstColumn="0" w:lastRowLastColumn="0"/>
          <w:trHeight w:val="448"/>
          <w:jc w:val="center"/>
        </w:trPr>
        <w:tc>
          <w:tcPr>
            <w:cnfStyle w:val="001000000000" w:firstRow="0" w:lastRow="0" w:firstColumn="1" w:lastColumn="0" w:oddVBand="0" w:evenVBand="0" w:oddHBand="0" w:evenHBand="0" w:firstRowFirstColumn="0" w:firstRowLastColumn="0" w:lastRowFirstColumn="0" w:lastRowLastColumn="0"/>
            <w:tcW w:w="4078" w:type="dxa"/>
          </w:tcPr>
          <w:p w14:paraId="51993D43" w14:textId="77777777" w:rsidR="00817CFB" w:rsidRDefault="004A5E9A">
            <w:r>
              <w:t>55mm 500g thrust EDF</w:t>
            </w:r>
          </w:p>
        </w:tc>
        <w:tc>
          <w:tcPr>
            <w:tcW w:w="1476" w:type="dxa"/>
          </w:tcPr>
          <w:p w14:paraId="7ED02394" w14:textId="77777777" w:rsidR="004A5E9A"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 xml:space="preserve">20 SGD </w:t>
            </w:r>
          </w:p>
          <w:p w14:paraId="11F1E8B8" w14:textId="77777777" w:rsidR="00817CFB"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each</w:t>
            </w:r>
          </w:p>
        </w:tc>
      </w:tr>
      <w:tr w:rsidR="00817CFB" w14:paraId="619CF74A" w14:textId="77777777" w:rsidTr="005A6FDA">
        <w:trPr>
          <w:trHeight w:val="439"/>
          <w:jc w:val="center"/>
        </w:trPr>
        <w:tc>
          <w:tcPr>
            <w:cnfStyle w:val="001000000000" w:firstRow="0" w:lastRow="0" w:firstColumn="1" w:lastColumn="0" w:oddVBand="0" w:evenVBand="0" w:oddHBand="0" w:evenHBand="0" w:firstRowFirstColumn="0" w:firstRowLastColumn="0" w:lastRowFirstColumn="0" w:lastRowLastColumn="0"/>
            <w:tcW w:w="4078" w:type="dxa"/>
          </w:tcPr>
          <w:p w14:paraId="3997F9FF" w14:textId="77777777" w:rsidR="00817CFB" w:rsidRDefault="004A5E9A">
            <w:r>
              <w:t>3.6g sub micro Servos (x5)</w:t>
            </w:r>
          </w:p>
        </w:tc>
        <w:tc>
          <w:tcPr>
            <w:tcW w:w="1476" w:type="dxa"/>
          </w:tcPr>
          <w:p w14:paraId="165E887A" w14:textId="77777777" w:rsidR="00817CFB"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5 SGD</w:t>
            </w:r>
          </w:p>
          <w:p w14:paraId="43A665D2" w14:textId="77777777" w:rsidR="004A5E9A"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each</w:t>
            </w:r>
          </w:p>
        </w:tc>
      </w:tr>
      <w:tr w:rsidR="00817CFB" w14:paraId="73213756" w14:textId="77777777" w:rsidTr="005A6FDA">
        <w:trPr>
          <w:cnfStyle w:val="000000010000" w:firstRow="0" w:lastRow="0" w:firstColumn="0" w:lastColumn="0" w:oddVBand="0" w:evenVBand="0" w:oddHBand="0" w:evenHBand="1" w:firstRowFirstColumn="0" w:firstRowLastColumn="0" w:lastRowFirstColumn="0" w:lastRowLastColumn="0"/>
          <w:trHeight w:val="448"/>
          <w:jc w:val="center"/>
        </w:trPr>
        <w:tc>
          <w:tcPr>
            <w:cnfStyle w:val="001000000000" w:firstRow="0" w:lastRow="0" w:firstColumn="1" w:lastColumn="0" w:oddVBand="0" w:evenVBand="0" w:oddHBand="0" w:evenHBand="0" w:firstRowFirstColumn="0" w:firstRowLastColumn="0" w:lastRowFirstColumn="0" w:lastRowLastColumn="0"/>
            <w:tcW w:w="4078" w:type="dxa"/>
          </w:tcPr>
          <w:p w14:paraId="5DC7AF18" w14:textId="19A278EB" w:rsidR="00817CFB" w:rsidRDefault="00B25DE6" w:rsidP="004A5E9A">
            <w:r>
              <w:t>85</w:t>
            </w:r>
            <w:r w:rsidR="004A5E9A">
              <w:t>0mAh Lipo battery</w:t>
            </w:r>
          </w:p>
        </w:tc>
        <w:tc>
          <w:tcPr>
            <w:tcW w:w="1476" w:type="dxa"/>
          </w:tcPr>
          <w:p w14:paraId="5095040F" w14:textId="77777777" w:rsidR="00817CFB"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8 SGD</w:t>
            </w:r>
          </w:p>
          <w:p w14:paraId="7FC99334" w14:textId="77777777" w:rsidR="004A5E9A" w:rsidRDefault="004A5E9A">
            <w:pPr>
              <w:tabs>
                <w:tab w:val="decimal" w:pos="1945"/>
              </w:tabs>
              <w:cnfStyle w:val="000000010000" w:firstRow="0" w:lastRow="0" w:firstColumn="0" w:lastColumn="0" w:oddVBand="0" w:evenVBand="0" w:oddHBand="0" w:evenHBand="1" w:firstRowFirstColumn="0" w:firstRowLastColumn="0" w:lastRowFirstColumn="0" w:lastRowLastColumn="0"/>
            </w:pPr>
            <w:r>
              <w:t>each</w:t>
            </w:r>
          </w:p>
        </w:tc>
      </w:tr>
      <w:tr w:rsidR="00817CFB" w14:paraId="4A237A37" w14:textId="77777777" w:rsidTr="005A6FDA">
        <w:trPr>
          <w:trHeight w:val="439"/>
          <w:jc w:val="center"/>
        </w:trPr>
        <w:tc>
          <w:tcPr>
            <w:cnfStyle w:val="001000000000" w:firstRow="0" w:lastRow="0" w:firstColumn="1" w:lastColumn="0" w:oddVBand="0" w:evenVBand="0" w:oddHBand="0" w:evenHBand="0" w:firstRowFirstColumn="0" w:firstRowLastColumn="0" w:lastRowFirstColumn="0" w:lastRowLastColumn="0"/>
            <w:tcW w:w="4078" w:type="dxa"/>
          </w:tcPr>
          <w:p w14:paraId="5C54CB69" w14:textId="77777777" w:rsidR="00817CFB" w:rsidRDefault="004A5E9A" w:rsidP="004A5E9A">
            <w:r>
              <w:t>18A ESC</w:t>
            </w:r>
          </w:p>
        </w:tc>
        <w:tc>
          <w:tcPr>
            <w:tcW w:w="1476" w:type="dxa"/>
          </w:tcPr>
          <w:p w14:paraId="3C0C6E03" w14:textId="77777777" w:rsidR="00817CFB"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12 SGD</w:t>
            </w:r>
          </w:p>
          <w:p w14:paraId="43E52E06" w14:textId="77777777" w:rsidR="004A5E9A" w:rsidRDefault="004A5E9A">
            <w:pPr>
              <w:tabs>
                <w:tab w:val="decimal" w:pos="1945"/>
              </w:tabs>
              <w:cnfStyle w:val="000000000000" w:firstRow="0" w:lastRow="0" w:firstColumn="0" w:lastColumn="0" w:oddVBand="0" w:evenVBand="0" w:oddHBand="0" w:evenHBand="0" w:firstRowFirstColumn="0" w:firstRowLastColumn="0" w:lastRowFirstColumn="0" w:lastRowLastColumn="0"/>
            </w:pPr>
            <w:r>
              <w:t>each</w:t>
            </w:r>
          </w:p>
        </w:tc>
      </w:tr>
      <w:tr w:rsidR="00817CFB" w14:paraId="1A12C872" w14:textId="77777777" w:rsidTr="005A6FDA">
        <w:trPr>
          <w:cnfStyle w:val="000000010000" w:firstRow="0" w:lastRow="0" w:firstColumn="0" w:lastColumn="0" w:oddVBand="0" w:evenVBand="0" w:oddHBand="0" w:evenHBand="1"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4078" w:type="dxa"/>
          </w:tcPr>
          <w:p w14:paraId="4E14683F" w14:textId="77777777" w:rsidR="00817CFB" w:rsidRDefault="004A5E9A" w:rsidP="004A5E9A">
            <w:r>
              <w:t>Case production</w:t>
            </w:r>
          </w:p>
        </w:tc>
        <w:tc>
          <w:tcPr>
            <w:tcW w:w="1476" w:type="dxa"/>
          </w:tcPr>
          <w:p w14:paraId="7FF011AC" w14:textId="77777777" w:rsidR="00817CFB" w:rsidRDefault="005A6FDA">
            <w:pPr>
              <w:tabs>
                <w:tab w:val="decimal" w:pos="1945"/>
              </w:tabs>
              <w:cnfStyle w:val="000000010000" w:firstRow="0" w:lastRow="0" w:firstColumn="0" w:lastColumn="0" w:oddVBand="0" w:evenVBand="0" w:oddHBand="0" w:evenHBand="1" w:firstRowFirstColumn="0" w:firstRowLastColumn="0" w:lastRowFirstColumn="0" w:lastRowLastColumn="0"/>
            </w:pPr>
            <w:r>
              <w:t>3-5 SGD</w:t>
            </w:r>
          </w:p>
          <w:p w14:paraId="37E2FD0E" w14:textId="77777777" w:rsidR="005A6FDA" w:rsidRDefault="005A6FDA">
            <w:pPr>
              <w:tabs>
                <w:tab w:val="decimal" w:pos="1945"/>
              </w:tabs>
              <w:cnfStyle w:val="000000010000" w:firstRow="0" w:lastRow="0" w:firstColumn="0" w:lastColumn="0" w:oddVBand="0" w:evenVBand="0" w:oddHBand="0" w:evenHBand="1" w:firstRowFirstColumn="0" w:firstRowLastColumn="0" w:lastRowFirstColumn="0" w:lastRowLastColumn="0"/>
            </w:pPr>
            <w:r>
              <w:t>each</w:t>
            </w:r>
          </w:p>
        </w:tc>
      </w:tr>
      <w:tr w:rsidR="00A203AC" w14:paraId="6F8CBEF9" w14:textId="77777777" w:rsidTr="005A6FDA">
        <w:trPr>
          <w:trHeight w:val="479"/>
          <w:jc w:val="center"/>
        </w:trPr>
        <w:tc>
          <w:tcPr>
            <w:cnfStyle w:val="001000000000" w:firstRow="0" w:lastRow="0" w:firstColumn="1" w:lastColumn="0" w:oddVBand="0" w:evenVBand="0" w:oddHBand="0" w:evenHBand="0" w:firstRowFirstColumn="0" w:firstRowLastColumn="0" w:lastRowFirstColumn="0" w:lastRowLastColumn="0"/>
            <w:tcW w:w="4078" w:type="dxa"/>
          </w:tcPr>
          <w:p w14:paraId="25C6B1BB" w14:textId="5FD664B4" w:rsidR="00A203AC" w:rsidRDefault="00A203AC" w:rsidP="004A5E9A">
            <w:r>
              <w:t>Camera/Lidar</w:t>
            </w:r>
          </w:p>
        </w:tc>
        <w:tc>
          <w:tcPr>
            <w:tcW w:w="1476" w:type="dxa"/>
          </w:tcPr>
          <w:p w14:paraId="4A499BEA" w14:textId="77777777" w:rsidR="00A203AC" w:rsidRDefault="00A203AC">
            <w:pPr>
              <w:tabs>
                <w:tab w:val="decimal" w:pos="1945"/>
              </w:tabs>
              <w:cnfStyle w:val="000000000000" w:firstRow="0" w:lastRow="0" w:firstColumn="0" w:lastColumn="0" w:oddVBand="0" w:evenVBand="0" w:oddHBand="0" w:evenHBand="0" w:firstRowFirstColumn="0" w:firstRowLastColumn="0" w:lastRowFirstColumn="0" w:lastRowLastColumn="0"/>
            </w:pPr>
            <w:r>
              <w:t>16SGD</w:t>
            </w:r>
          </w:p>
          <w:p w14:paraId="529D171E" w14:textId="04EF3116" w:rsidR="00A203AC" w:rsidRDefault="00A203AC">
            <w:pPr>
              <w:tabs>
                <w:tab w:val="decimal" w:pos="1945"/>
              </w:tabs>
              <w:cnfStyle w:val="000000000000" w:firstRow="0" w:lastRow="0" w:firstColumn="0" w:lastColumn="0" w:oddVBand="0" w:evenVBand="0" w:oddHBand="0" w:evenHBand="0" w:firstRowFirstColumn="0" w:firstRowLastColumn="0" w:lastRowFirstColumn="0" w:lastRowLastColumn="0"/>
            </w:pPr>
          </w:p>
        </w:tc>
      </w:tr>
      <w:tr w:rsidR="00817CFB" w14:paraId="70FB7A3F" w14:textId="77777777" w:rsidTr="005A6FDA">
        <w:trPr>
          <w:cnfStyle w:val="010000000000" w:firstRow="0" w:lastRow="1" w:firstColumn="0" w:lastColumn="0" w:oddVBand="0" w:evenVBand="0" w:oddHBand="0"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4078" w:type="dxa"/>
          </w:tcPr>
          <w:p w14:paraId="5DA08665" w14:textId="77777777" w:rsidR="005A6FDA" w:rsidRDefault="00E82A4D" w:rsidP="005A6FDA">
            <w:pPr>
              <w:ind w:left="5040" w:hanging="5040"/>
            </w:pPr>
            <w:r>
              <w:t>Total Startup Expenses</w:t>
            </w:r>
          </w:p>
        </w:tc>
        <w:tc>
          <w:tcPr>
            <w:tcW w:w="1476" w:type="dxa"/>
          </w:tcPr>
          <w:p w14:paraId="7250A761" w14:textId="4B139BB7" w:rsidR="00817CFB" w:rsidRDefault="00A203AC">
            <w:pPr>
              <w:tabs>
                <w:tab w:val="decimal" w:pos="1945"/>
              </w:tabs>
              <w:ind w:left="5040" w:hanging="5040"/>
              <w:cnfStyle w:val="010000000000" w:firstRow="0" w:lastRow="1" w:firstColumn="0" w:lastColumn="0" w:oddVBand="0" w:evenVBand="0" w:oddHBand="0" w:evenHBand="0" w:firstRowFirstColumn="0" w:firstRowLastColumn="0" w:lastRowFirstColumn="0" w:lastRowLastColumn="0"/>
            </w:pPr>
            <w:r>
              <w:t>168</w:t>
            </w:r>
            <w:r w:rsidR="00B6577B">
              <w:t xml:space="preserve"> SGD</w:t>
            </w:r>
          </w:p>
          <w:p w14:paraId="1B323A83" w14:textId="77777777" w:rsidR="00B6577B" w:rsidRDefault="00B6577B">
            <w:pPr>
              <w:tabs>
                <w:tab w:val="decimal" w:pos="1945"/>
              </w:tabs>
              <w:ind w:left="5040" w:hanging="5040"/>
              <w:cnfStyle w:val="010000000000" w:firstRow="0" w:lastRow="1" w:firstColumn="0" w:lastColumn="0" w:oddVBand="0" w:evenVBand="0" w:oddHBand="0" w:evenHBand="0" w:firstRowFirstColumn="0" w:firstRowLastColumn="0" w:lastRowFirstColumn="0" w:lastRowLastColumn="0"/>
            </w:pPr>
            <w:r>
              <w:t>PER SENTIBOT</w:t>
            </w:r>
          </w:p>
        </w:tc>
      </w:tr>
    </w:tbl>
    <w:p w14:paraId="2768EA62" w14:textId="77777777" w:rsidR="00817CFB" w:rsidRDefault="00817CFB">
      <w:pPr>
        <w:sectPr w:rsidR="00817CFB">
          <w:headerReference w:type="default" r:id="rId33"/>
          <w:footerReference w:type="default" r:id="rId34"/>
          <w:headerReference w:type="first" r:id="rId35"/>
          <w:footerReference w:type="first" r:id="rId36"/>
          <w:pgSz w:w="12240" w:h="15840" w:code="1"/>
          <w:pgMar w:top="1080" w:right="1440" w:bottom="1080" w:left="1440" w:header="720" w:footer="720" w:gutter="0"/>
          <w:cols w:space="720"/>
          <w:docGrid w:linePitch="360"/>
        </w:sectPr>
      </w:pPr>
    </w:p>
    <w:p w14:paraId="31C3132B" w14:textId="1023EA3A" w:rsidR="00B40FCA" w:rsidRDefault="006C78C9">
      <w:pPr>
        <w:pStyle w:val="Heading2"/>
      </w:pPr>
      <w:r>
        <w:lastRenderedPageBreak/>
        <w:t>Circuit Diagram</w:t>
      </w:r>
      <w:bookmarkStart w:id="15" w:name="_GoBack"/>
      <w:bookmarkEnd w:id="15"/>
    </w:p>
    <w:p w14:paraId="72C8BF7D" w14:textId="5A173FE4" w:rsidR="00B40FCA" w:rsidRDefault="006A5624">
      <w:pPr>
        <w:pStyle w:val="Heading2"/>
      </w:pPr>
      <w:r>
        <w:pict w14:anchorId="6B8E0A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45pt;height:654.95pt;mso-left-percent:-10001;mso-top-percent:-10001;mso-position-horizontal:absolute;mso-position-horizontal-relative:char;mso-position-vertical:absolute;mso-position-vertical-relative:line;mso-left-percent:-10001;mso-top-percent:-10001">
            <v:imagedata r:id="rId37" o:title="Untitled picture"/>
          </v:shape>
        </w:pict>
      </w:r>
    </w:p>
    <w:p w14:paraId="1B16F08E" w14:textId="77777777" w:rsidR="00B40FCA" w:rsidRDefault="00B40FCA" w:rsidP="001C6130"/>
    <w:p w14:paraId="7EF47AA7" w14:textId="77777777" w:rsidR="00817CFB" w:rsidRDefault="0069041D">
      <w:pPr>
        <w:pStyle w:val="Heading2"/>
      </w:pPr>
      <w:bookmarkStart w:id="16" w:name="_Toc427155250"/>
      <w:r>
        <w:t>References</w:t>
      </w:r>
      <w:bookmarkEnd w:id="16"/>
    </w:p>
    <w:tbl>
      <w:tblPr>
        <w:tblStyle w:val="TipTable"/>
        <w:tblW w:w="5000" w:type="pct"/>
        <w:shd w:val="clear" w:color="auto" w:fill="E4E3E2" w:themeFill="background2"/>
        <w:tblCellMar>
          <w:top w:w="0" w:type="dxa"/>
        </w:tblCellMar>
        <w:tblLook w:val="04A0" w:firstRow="1" w:lastRow="0" w:firstColumn="1" w:lastColumn="0" w:noHBand="0" w:noVBand="1"/>
      </w:tblPr>
      <w:tblGrid>
        <w:gridCol w:w="9360"/>
      </w:tblGrid>
      <w:tr w:rsidR="00C036A3" w14:paraId="6F9CB3B6" w14:textId="77777777" w:rsidTr="00C036A3">
        <w:trPr>
          <w:trHeight w:val="578"/>
        </w:trPr>
        <w:tc>
          <w:tcPr>
            <w:cnfStyle w:val="001000000000" w:firstRow="0" w:lastRow="0" w:firstColumn="1" w:lastColumn="0" w:oddVBand="0" w:evenVBand="0" w:oddHBand="0" w:evenHBand="0" w:firstRowFirstColumn="0" w:firstRowLastColumn="0" w:lastRowFirstColumn="0" w:lastRowLastColumn="0"/>
            <w:tcW w:w="5000" w:type="pct"/>
            <w:shd w:val="clear" w:color="auto" w:fill="E4E3E2" w:themeFill="background2"/>
          </w:tcPr>
          <w:p w14:paraId="352B3A32" w14:textId="1515BB15" w:rsidR="00C036A3" w:rsidRDefault="00C036A3" w:rsidP="00C036A3">
            <w:pPr>
              <w:pStyle w:val="Icon"/>
              <w:jc w:val="left"/>
            </w:pPr>
            <w:r>
              <w:t xml:space="preserve">FIGURE 1- </w:t>
            </w:r>
            <w:r w:rsidRPr="00C036A3">
              <w:t>http://www.electrifly.com/miscproducts/gpmg3910.html</w:t>
            </w:r>
          </w:p>
          <w:p w14:paraId="00043A97" w14:textId="511B082E" w:rsidR="00C036A3" w:rsidRDefault="00C036A3" w:rsidP="00C036A3">
            <w:pPr>
              <w:pStyle w:val="Icon"/>
              <w:jc w:val="left"/>
            </w:pPr>
            <w:r>
              <w:t xml:space="preserve">FIGURE 2- </w:t>
            </w:r>
            <w:hyperlink r:id="rId38" w:history="1">
              <w:r w:rsidRPr="00FB32ED">
                <w:rPr>
                  <w:rStyle w:val="Hyperlink"/>
                </w:rPr>
                <w:t>http://www.hobbyking.com/hobbyking/store/__21338__ZIPPY_Compact_1300mAh_3S_25C_Lipo_Pack.html</w:t>
              </w:r>
            </w:hyperlink>
          </w:p>
          <w:p w14:paraId="7E92C171" w14:textId="01482EF4" w:rsidR="00C036A3" w:rsidRDefault="00274280" w:rsidP="00C036A3">
            <w:pPr>
              <w:pStyle w:val="Icon"/>
              <w:jc w:val="left"/>
            </w:pPr>
            <w:r>
              <w:t xml:space="preserve">FIGURE 3- </w:t>
            </w:r>
            <w:hyperlink r:id="rId39" w:history="1">
              <w:r w:rsidRPr="00FB32ED">
                <w:rPr>
                  <w:rStyle w:val="Hyperlink"/>
                </w:rPr>
                <w:t>https://unmanned.okstate.edu/ufro</w:t>
              </w:r>
            </w:hyperlink>
          </w:p>
          <w:p w14:paraId="04125CB2" w14:textId="5F14105F" w:rsidR="00274280" w:rsidRDefault="00274280" w:rsidP="00C036A3">
            <w:pPr>
              <w:pStyle w:val="Icon"/>
              <w:jc w:val="left"/>
            </w:pPr>
          </w:p>
        </w:tc>
      </w:tr>
      <w:tr w:rsidR="00C036A3" w14:paraId="37B43759" w14:textId="77777777" w:rsidTr="00C036A3">
        <w:trPr>
          <w:trHeight w:val="451"/>
        </w:trPr>
        <w:tc>
          <w:tcPr>
            <w:cnfStyle w:val="001000000000" w:firstRow="0" w:lastRow="0" w:firstColumn="1" w:lastColumn="0" w:oddVBand="0" w:evenVBand="0" w:oddHBand="0" w:evenHBand="0" w:firstRowFirstColumn="0" w:firstRowLastColumn="0" w:lastRowFirstColumn="0" w:lastRowLastColumn="0"/>
            <w:tcW w:w="5000" w:type="pct"/>
            <w:shd w:val="clear" w:color="auto" w:fill="E4E3E2" w:themeFill="background2"/>
          </w:tcPr>
          <w:p w14:paraId="2EA91859" w14:textId="77777777" w:rsidR="00C036A3" w:rsidRDefault="00C036A3">
            <w:pPr>
              <w:pStyle w:val="Icon"/>
            </w:pPr>
          </w:p>
        </w:tc>
      </w:tr>
    </w:tbl>
    <w:p w14:paraId="69A73C15" w14:textId="17BC203C" w:rsidR="00817CFB" w:rsidRDefault="00817CFB"/>
    <w:sectPr w:rsidR="00817CFB">
      <w:headerReference w:type="default" r:id="rId40"/>
      <w:headerReference w:type="first" r:id="rId41"/>
      <w:footerReference w:type="first" r:id="rId4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A4564" w14:textId="77777777" w:rsidR="004E5A21" w:rsidRDefault="004E5A21">
      <w:pPr>
        <w:spacing w:after="0" w:line="240" w:lineRule="auto"/>
      </w:pPr>
      <w:r>
        <w:separator/>
      </w:r>
    </w:p>
  </w:endnote>
  <w:endnote w:type="continuationSeparator" w:id="0">
    <w:p w14:paraId="4A3403E0" w14:textId="77777777" w:rsidR="004E5A21" w:rsidRDefault="004E5A21">
      <w:pPr>
        <w:spacing w:after="0" w:line="240" w:lineRule="auto"/>
      </w:pPr>
      <w:r>
        <w:continuationSeparator/>
      </w:r>
    </w:p>
  </w:endnote>
  <w:endnote w:type="continuationNotice" w:id="1">
    <w:p w14:paraId="437CD9B0" w14:textId="77777777" w:rsidR="004E5A21" w:rsidRDefault="004E5A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253DF47C" w14:textId="77777777" w:rsidTr="5DF92339">
      <w:tc>
        <w:tcPr>
          <w:tcW w:w="3120" w:type="dxa"/>
        </w:tcPr>
        <w:p w14:paraId="6517C022" w14:textId="6757F7DC" w:rsidR="004E5A21" w:rsidRDefault="004E5A21" w:rsidP="5DF92339">
          <w:pPr>
            <w:pStyle w:val="Header"/>
            <w:ind w:left="-115"/>
          </w:pPr>
        </w:p>
      </w:tc>
      <w:tc>
        <w:tcPr>
          <w:tcW w:w="3120" w:type="dxa"/>
        </w:tcPr>
        <w:p w14:paraId="7C551BE2" w14:textId="4972DF77" w:rsidR="004E5A21" w:rsidRDefault="004E5A21" w:rsidP="5DF92339">
          <w:pPr>
            <w:pStyle w:val="Header"/>
            <w:jc w:val="center"/>
          </w:pPr>
        </w:p>
      </w:tc>
      <w:tc>
        <w:tcPr>
          <w:tcW w:w="3120" w:type="dxa"/>
        </w:tcPr>
        <w:p w14:paraId="0DAE6AC8" w14:textId="74E08B10" w:rsidR="004E5A21" w:rsidRDefault="004E5A21" w:rsidP="5DF92339">
          <w:pPr>
            <w:pStyle w:val="Header"/>
            <w:ind w:right="-115"/>
            <w:jc w:val="right"/>
          </w:pPr>
        </w:p>
      </w:tc>
    </w:tr>
  </w:tbl>
  <w:p w14:paraId="6713D4A7" w14:textId="27F83065" w:rsidR="004E5A21" w:rsidRDefault="004E5A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4B48D60E" w14:textId="77777777" w:rsidTr="5DF92339">
      <w:tc>
        <w:tcPr>
          <w:tcW w:w="3120" w:type="dxa"/>
        </w:tcPr>
        <w:p w14:paraId="44EFF8CD" w14:textId="309F54D5" w:rsidR="004E5A21" w:rsidRDefault="004E5A21" w:rsidP="5DF92339">
          <w:pPr>
            <w:pStyle w:val="Header"/>
            <w:ind w:left="-115"/>
          </w:pPr>
        </w:p>
      </w:tc>
      <w:tc>
        <w:tcPr>
          <w:tcW w:w="3120" w:type="dxa"/>
        </w:tcPr>
        <w:p w14:paraId="30BE56A4" w14:textId="04CED669" w:rsidR="004E5A21" w:rsidRDefault="004E5A21" w:rsidP="5DF92339">
          <w:pPr>
            <w:pStyle w:val="Header"/>
            <w:jc w:val="center"/>
          </w:pPr>
        </w:p>
      </w:tc>
      <w:tc>
        <w:tcPr>
          <w:tcW w:w="3120" w:type="dxa"/>
        </w:tcPr>
        <w:p w14:paraId="6ECAF463" w14:textId="7FD388C6" w:rsidR="004E5A21" w:rsidRDefault="004E5A21" w:rsidP="5DF92339">
          <w:pPr>
            <w:pStyle w:val="Header"/>
            <w:ind w:right="-115"/>
            <w:jc w:val="right"/>
          </w:pPr>
        </w:p>
      </w:tc>
    </w:tr>
  </w:tbl>
  <w:p w14:paraId="0F7BE756" w14:textId="0693FBCD" w:rsidR="004E5A21" w:rsidRDefault="004E5A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D564C" w14:textId="4A5ED001" w:rsidR="004E5A21" w:rsidRDefault="004E5A21">
    <w:pPr>
      <w:pStyle w:val="Footer"/>
    </w:pPr>
    <w:sdt>
      <w:sdtPr>
        <w:alias w:val="Title"/>
        <w:tag w:val=""/>
        <w:id w:val="280004402"/>
        <w:placeholder>
          <w:docPart w:val="8607C96E138C4722909541E96F0D4909"/>
        </w:placeholder>
        <w:dataBinding w:prefixMappings="xmlns:ns0='http://purl.org/dc/elements/1.1/' xmlns:ns1='http://schemas.openxmlformats.org/package/2006/metadata/core-properties' " w:xpath="/ns1:coreProperties[1]/ns0:title[1]" w:storeItemID="{6C3C8BC8-F283-45AE-878A-BAB7291924A1}"/>
        <w:text/>
      </w:sdtPr>
      <w:sdtContent>
        <w:r>
          <w:t>SentiForce</w:t>
        </w:r>
      </w:sdtContent>
    </w:sdt>
    <w:r>
      <w:t xml:space="preserve"> – </w:t>
    </w:r>
    <w:sdt>
      <w:sdtPr>
        <w:alias w:val="Date"/>
        <w:tag w:val=""/>
        <w:id w:val="-1976370188"/>
        <w:placeholder>
          <w:docPart w:val="E06215A9A2204306B5B454B279D3D154"/>
        </w:placeholder>
        <w:dataBinding w:prefixMappings="xmlns:ns0='http://schemas.microsoft.com/office/2006/coverPageProps' " w:xpath="/ns0:CoverPageProperties[1]/ns0:PublishDate[1]" w:storeItemID="{55AF091B-3C7A-41E3-B477-F2FDAA23CFDA}"/>
        <w:date w:fullDate="2015-08-10T00:00:00Z">
          <w:dateFormat w:val="MMMM yyyy"/>
          <w:lid w:val="en-US"/>
          <w:storeMappedDataAs w:val="dateTime"/>
          <w:calendar w:val="gregorian"/>
        </w:date>
      </w:sdtPr>
      <w:sdtContent>
        <w:r>
          <w:t>August 2015</w:t>
        </w:r>
      </w:sdtContent>
    </w:sdt>
    <w:r>
      <w:ptab w:relativeTo="margin" w:alignment="right" w:leader="none"/>
    </w:r>
    <w:r>
      <w:fldChar w:fldCharType="begin"/>
    </w:r>
    <w:r>
      <w:instrText xml:space="preserve"> PAGE   \* MERGEFORMAT </w:instrText>
    </w:r>
    <w:r>
      <w:fldChar w:fldCharType="separate"/>
    </w:r>
    <w:r w:rsidR="005D24BC">
      <w:rPr>
        <w:noProof/>
      </w:rPr>
      <w:t>11</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502601B2" w14:textId="77777777" w:rsidTr="5DF92339">
      <w:tc>
        <w:tcPr>
          <w:tcW w:w="3120" w:type="dxa"/>
        </w:tcPr>
        <w:p w14:paraId="5B33F0EC" w14:textId="5B2D91C0" w:rsidR="004E5A21" w:rsidRDefault="004E5A21" w:rsidP="5DF92339">
          <w:pPr>
            <w:pStyle w:val="Header"/>
            <w:ind w:left="-115"/>
          </w:pPr>
        </w:p>
      </w:tc>
      <w:tc>
        <w:tcPr>
          <w:tcW w:w="3120" w:type="dxa"/>
        </w:tcPr>
        <w:p w14:paraId="598DEDB7" w14:textId="3B1B9CFE" w:rsidR="004E5A21" w:rsidRDefault="004E5A21" w:rsidP="5DF92339">
          <w:pPr>
            <w:pStyle w:val="Header"/>
            <w:jc w:val="center"/>
          </w:pPr>
        </w:p>
      </w:tc>
      <w:tc>
        <w:tcPr>
          <w:tcW w:w="3120" w:type="dxa"/>
        </w:tcPr>
        <w:p w14:paraId="441B6434" w14:textId="268D79F8" w:rsidR="004E5A21" w:rsidRDefault="004E5A21" w:rsidP="5DF92339">
          <w:pPr>
            <w:pStyle w:val="Header"/>
            <w:ind w:right="-115"/>
            <w:jc w:val="right"/>
          </w:pPr>
        </w:p>
      </w:tc>
    </w:tr>
  </w:tbl>
  <w:p w14:paraId="4B0E153B" w14:textId="2195D115" w:rsidR="004E5A21" w:rsidRDefault="004E5A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4CC87027" w14:textId="77777777" w:rsidTr="5DF92339">
      <w:tc>
        <w:tcPr>
          <w:tcW w:w="3120" w:type="dxa"/>
        </w:tcPr>
        <w:p w14:paraId="4F32773A" w14:textId="489B8E42" w:rsidR="004E5A21" w:rsidRDefault="004E5A21" w:rsidP="5DF92339">
          <w:pPr>
            <w:pStyle w:val="Header"/>
            <w:ind w:left="-115"/>
          </w:pPr>
        </w:p>
      </w:tc>
      <w:tc>
        <w:tcPr>
          <w:tcW w:w="3120" w:type="dxa"/>
        </w:tcPr>
        <w:p w14:paraId="2B5CAC08" w14:textId="021891D7" w:rsidR="004E5A21" w:rsidRDefault="004E5A21" w:rsidP="5DF92339">
          <w:pPr>
            <w:pStyle w:val="Header"/>
            <w:jc w:val="center"/>
          </w:pPr>
        </w:p>
      </w:tc>
      <w:tc>
        <w:tcPr>
          <w:tcW w:w="3120" w:type="dxa"/>
        </w:tcPr>
        <w:p w14:paraId="16D9E8C9" w14:textId="54C3147D" w:rsidR="004E5A21" w:rsidRDefault="004E5A21" w:rsidP="5DF92339">
          <w:pPr>
            <w:pStyle w:val="Header"/>
            <w:ind w:right="-115"/>
            <w:jc w:val="right"/>
          </w:pPr>
        </w:p>
      </w:tc>
    </w:tr>
  </w:tbl>
  <w:p w14:paraId="097BAAE1" w14:textId="6ACBFF20" w:rsidR="004E5A21" w:rsidRDefault="004E5A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CC73B" w14:textId="77777777" w:rsidR="004E5A21" w:rsidRDefault="004E5A21">
      <w:pPr>
        <w:spacing w:after="0" w:line="240" w:lineRule="auto"/>
      </w:pPr>
      <w:r>
        <w:separator/>
      </w:r>
    </w:p>
  </w:footnote>
  <w:footnote w:type="continuationSeparator" w:id="0">
    <w:p w14:paraId="16890BBB" w14:textId="77777777" w:rsidR="004E5A21" w:rsidRDefault="004E5A21">
      <w:pPr>
        <w:spacing w:after="0" w:line="240" w:lineRule="auto"/>
      </w:pPr>
      <w:r>
        <w:continuationSeparator/>
      </w:r>
    </w:p>
  </w:footnote>
  <w:footnote w:type="continuationNotice" w:id="1">
    <w:p w14:paraId="1A49CC79" w14:textId="77777777" w:rsidR="004E5A21" w:rsidRDefault="004E5A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35B3332A" w14:textId="77777777" w:rsidTr="5DF92339">
      <w:tc>
        <w:tcPr>
          <w:tcW w:w="3120" w:type="dxa"/>
        </w:tcPr>
        <w:p w14:paraId="0712600E" w14:textId="04821A66" w:rsidR="004E5A21" w:rsidRDefault="004E5A21" w:rsidP="5DF92339">
          <w:pPr>
            <w:pStyle w:val="Header"/>
            <w:ind w:left="-115"/>
          </w:pPr>
        </w:p>
      </w:tc>
      <w:tc>
        <w:tcPr>
          <w:tcW w:w="3120" w:type="dxa"/>
        </w:tcPr>
        <w:p w14:paraId="63C15AF1" w14:textId="458A18A7" w:rsidR="004E5A21" w:rsidRDefault="004E5A21" w:rsidP="5DF92339">
          <w:pPr>
            <w:pStyle w:val="Header"/>
            <w:jc w:val="center"/>
          </w:pPr>
        </w:p>
      </w:tc>
      <w:tc>
        <w:tcPr>
          <w:tcW w:w="3120" w:type="dxa"/>
        </w:tcPr>
        <w:p w14:paraId="458EF894" w14:textId="69D758B0" w:rsidR="004E5A21" w:rsidRDefault="004E5A21" w:rsidP="5DF92339">
          <w:pPr>
            <w:pStyle w:val="Header"/>
            <w:ind w:right="-115"/>
            <w:jc w:val="right"/>
          </w:pPr>
        </w:p>
      </w:tc>
    </w:tr>
  </w:tbl>
  <w:p w14:paraId="730D3918" w14:textId="15A9F034" w:rsidR="004E5A21" w:rsidRDefault="004E5A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253046F6" w14:textId="77777777" w:rsidTr="5DF92339">
      <w:tc>
        <w:tcPr>
          <w:tcW w:w="3120" w:type="dxa"/>
        </w:tcPr>
        <w:p w14:paraId="217B2D34" w14:textId="0F15725C" w:rsidR="004E5A21" w:rsidRDefault="004E5A21" w:rsidP="5DF92339">
          <w:pPr>
            <w:pStyle w:val="Header"/>
            <w:ind w:left="-115"/>
          </w:pPr>
        </w:p>
      </w:tc>
      <w:tc>
        <w:tcPr>
          <w:tcW w:w="3120" w:type="dxa"/>
        </w:tcPr>
        <w:p w14:paraId="61EE5461" w14:textId="3A7CF00F" w:rsidR="004E5A21" w:rsidRDefault="004E5A21" w:rsidP="5DF92339">
          <w:pPr>
            <w:pStyle w:val="Header"/>
            <w:jc w:val="center"/>
          </w:pPr>
        </w:p>
      </w:tc>
      <w:tc>
        <w:tcPr>
          <w:tcW w:w="3120" w:type="dxa"/>
        </w:tcPr>
        <w:p w14:paraId="6237056D" w14:textId="51497DA8" w:rsidR="004E5A21" w:rsidRDefault="004E5A21" w:rsidP="5DF92339">
          <w:pPr>
            <w:pStyle w:val="Header"/>
            <w:ind w:right="-115"/>
            <w:jc w:val="right"/>
          </w:pPr>
        </w:p>
      </w:tc>
    </w:tr>
  </w:tbl>
  <w:p w14:paraId="76E6D065" w14:textId="40D018F2" w:rsidR="004E5A21" w:rsidRDefault="004E5A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65107044" w14:textId="77777777" w:rsidTr="5DF92339">
      <w:tc>
        <w:tcPr>
          <w:tcW w:w="3120" w:type="dxa"/>
        </w:tcPr>
        <w:p w14:paraId="59279944" w14:textId="37C6DC39" w:rsidR="004E5A21" w:rsidRDefault="004E5A21" w:rsidP="5DF92339">
          <w:pPr>
            <w:pStyle w:val="Header"/>
            <w:ind w:left="-115"/>
          </w:pPr>
        </w:p>
      </w:tc>
      <w:tc>
        <w:tcPr>
          <w:tcW w:w="3120" w:type="dxa"/>
        </w:tcPr>
        <w:p w14:paraId="499401BA" w14:textId="2D7AB4DD" w:rsidR="004E5A21" w:rsidRDefault="004E5A21" w:rsidP="5DF92339">
          <w:pPr>
            <w:pStyle w:val="Header"/>
            <w:jc w:val="center"/>
          </w:pPr>
        </w:p>
      </w:tc>
      <w:tc>
        <w:tcPr>
          <w:tcW w:w="3120" w:type="dxa"/>
        </w:tcPr>
        <w:p w14:paraId="69311DD4" w14:textId="214643F2" w:rsidR="004E5A21" w:rsidRDefault="004E5A21" w:rsidP="5DF92339">
          <w:pPr>
            <w:pStyle w:val="Header"/>
            <w:ind w:right="-115"/>
            <w:jc w:val="right"/>
          </w:pPr>
        </w:p>
      </w:tc>
    </w:tr>
  </w:tbl>
  <w:p w14:paraId="5C16C89C" w14:textId="3C3FF82C" w:rsidR="004E5A21" w:rsidRDefault="004E5A2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69AE0767" w14:textId="77777777" w:rsidTr="5DF92339">
      <w:tc>
        <w:tcPr>
          <w:tcW w:w="3120" w:type="dxa"/>
        </w:tcPr>
        <w:p w14:paraId="156BDE3A" w14:textId="364401C3" w:rsidR="004E5A21" w:rsidRDefault="004E5A21" w:rsidP="5DF92339">
          <w:pPr>
            <w:pStyle w:val="Header"/>
            <w:ind w:left="-115"/>
          </w:pPr>
        </w:p>
      </w:tc>
      <w:tc>
        <w:tcPr>
          <w:tcW w:w="3120" w:type="dxa"/>
        </w:tcPr>
        <w:p w14:paraId="182CD768" w14:textId="2CB0C1EC" w:rsidR="004E5A21" w:rsidRDefault="004E5A21" w:rsidP="5DF92339">
          <w:pPr>
            <w:pStyle w:val="Header"/>
            <w:jc w:val="center"/>
          </w:pPr>
        </w:p>
      </w:tc>
      <w:tc>
        <w:tcPr>
          <w:tcW w:w="3120" w:type="dxa"/>
        </w:tcPr>
        <w:p w14:paraId="493842D9" w14:textId="689608A6" w:rsidR="004E5A21" w:rsidRDefault="004E5A21" w:rsidP="5DF92339">
          <w:pPr>
            <w:pStyle w:val="Header"/>
            <w:ind w:right="-115"/>
            <w:jc w:val="right"/>
          </w:pPr>
        </w:p>
      </w:tc>
    </w:tr>
  </w:tbl>
  <w:p w14:paraId="014D3716" w14:textId="1F73E297" w:rsidR="004E5A21" w:rsidRDefault="004E5A2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06C71B23" w14:textId="77777777" w:rsidTr="5DF92339">
      <w:tc>
        <w:tcPr>
          <w:tcW w:w="3120" w:type="dxa"/>
        </w:tcPr>
        <w:p w14:paraId="6EFD0185" w14:textId="60934710" w:rsidR="004E5A21" w:rsidRDefault="004E5A21" w:rsidP="5DF92339">
          <w:pPr>
            <w:pStyle w:val="Header"/>
            <w:ind w:left="-115"/>
          </w:pPr>
        </w:p>
      </w:tc>
      <w:tc>
        <w:tcPr>
          <w:tcW w:w="3120" w:type="dxa"/>
        </w:tcPr>
        <w:p w14:paraId="284487B6" w14:textId="1E5C480E" w:rsidR="004E5A21" w:rsidRDefault="004E5A21" w:rsidP="5DF92339">
          <w:pPr>
            <w:pStyle w:val="Header"/>
            <w:jc w:val="center"/>
          </w:pPr>
        </w:p>
      </w:tc>
      <w:tc>
        <w:tcPr>
          <w:tcW w:w="3120" w:type="dxa"/>
        </w:tcPr>
        <w:p w14:paraId="176206C0" w14:textId="6955DC61" w:rsidR="004E5A21" w:rsidRDefault="004E5A21" w:rsidP="5DF92339">
          <w:pPr>
            <w:pStyle w:val="Header"/>
            <w:ind w:right="-115"/>
            <w:jc w:val="right"/>
          </w:pPr>
        </w:p>
      </w:tc>
    </w:tr>
  </w:tbl>
  <w:p w14:paraId="20ABF940" w14:textId="7A4B3681" w:rsidR="004E5A21" w:rsidRDefault="004E5A2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3120"/>
      <w:gridCol w:w="3120"/>
      <w:gridCol w:w="3120"/>
    </w:tblGrid>
    <w:tr w:rsidR="004E5A21" w14:paraId="0210537A" w14:textId="77777777" w:rsidTr="5DF92339">
      <w:tc>
        <w:tcPr>
          <w:tcW w:w="3120" w:type="dxa"/>
        </w:tcPr>
        <w:p w14:paraId="49432074" w14:textId="4D5B06DF" w:rsidR="004E5A21" w:rsidRDefault="004E5A21" w:rsidP="5DF92339">
          <w:pPr>
            <w:pStyle w:val="Header"/>
            <w:ind w:left="-115"/>
          </w:pPr>
        </w:p>
      </w:tc>
      <w:tc>
        <w:tcPr>
          <w:tcW w:w="3120" w:type="dxa"/>
        </w:tcPr>
        <w:p w14:paraId="046D659F" w14:textId="42F02DFF" w:rsidR="004E5A21" w:rsidRDefault="004E5A21" w:rsidP="5DF92339">
          <w:pPr>
            <w:pStyle w:val="Header"/>
            <w:jc w:val="center"/>
          </w:pPr>
        </w:p>
      </w:tc>
      <w:tc>
        <w:tcPr>
          <w:tcW w:w="3120" w:type="dxa"/>
        </w:tcPr>
        <w:p w14:paraId="1D030FED" w14:textId="64E513E7" w:rsidR="004E5A21" w:rsidRDefault="004E5A21" w:rsidP="5DF92339">
          <w:pPr>
            <w:pStyle w:val="Header"/>
            <w:ind w:right="-115"/>
            <w:jc w:val="right"/>
          </w:pPr>
        </w:p>
      </w:tc>
    </w:tr>
  </w:tbl>
  <w:p w14:paraId="4B7031B8" w14:textId="0A3AC044" w:rsidR="004E5A21" w:rsidRDefault="004E5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433D01"/>
    <w:multiLevelType w:val="hybridMultilevel"/>
    <w:tmpl w:val="E8F80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661144"/>
    <w:multiLevelType w:val="hybridMultilevel"/>
    <w:tmpl w:val="1DB4C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12AB4"/>
    <w:multiLevelType w:val="hybridMultilevel"/>
    <w:tmpl w:val="AF7A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6A14F5"/>
    <w:multiLevelType w:val="hybridMultilevel"/>
    <w:tmpl w:val="640A5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3F8"/>
    <w:rsid w:val="00005EEE"/>
    <w:rsid w:val="00095AF8"/>
    <w:rsid w:val="000B08B6"/>
    <w:rsid w:val="00187B34"/>
    <w:rsid w:val="001B0559"/>
    <w:rsid w:val="001C6130"/>
    <w:rsid w:val="001C6A4F"/>
    <w:rsid w:val="001D6C78"/>
    <w:rsid w:val="001F49CB"/>
    <w:rsid w:val="002105F3"/>
    <w:rsid w:val="00235E84"/>
    <w:rsid w:val="00274280"/>
    <w:rsid w:val="002946E2"/>
    <w:rsid w:val="00393A6C"/>
    <w:rsid w:val="003A054B"/>
    <w:rsid w:val="003B2D91"/>
    <w:rsid w:val="00425956"/>
    <w:rsid w:val="00434A1C"/>
    <w:rsid w:val="004461FD"/>
    <w:rsid w:val="004A4056"/>
    <w:rsid w:val="004A4E77"/>
    <w:rsid w:val="004A5E9A"/>
    <w:rsid w:val="004B6D12"/>
    <w:rsid w:val="004D4CAF"/>
    <w:rsid w:val="004E3E1E"/>
    <w:rsid w:val="004E5A21"/>
    <w:rsid w:val="005243FA"/>
    <w:rsid w:val="00566C9F"/>
    <w:rsid w:val="00590E20"/>
    <w:rsid w:val="005A6440"/>
    <w:rsid w:val="005A6FDA"/>
    <w:rsid w:val="005C686C"/>
    <w:rsid w:val="005D1CE3"/>
    <w:rsid w:val="005D24BC"/>
    <w:rsid w:val="00630A31"/>
    <w:rsid w:val="00666489"/>
    <w:rsid w:val="006805AE"/>
    <w:rsid w:val="006872CB"/>
    <w:rsid w:val="0069041D"/>
    <w:rsid w:val="0069381B"/>
    <w:rsid w:val="006A5624"/>
    <w:rsid w:val="006B427D"/>
    <w:rsid w:val="006C78C9"/>
    <w:rsid w:val="0073703A"/>
    <w:rsid w:val="00753B65"/>
    <w:rsid w:val="00780799"/>
    <w:rsid w:val="007C439D"/>
    <w:rsid w:val="007E1D6E"/>
    <w:rsid w:val="00817CFB"/>
    <w:rsid w:val="00853713"/>
    <w:rsid w:val="00915AD2"/>
    <w:rsid w:val="00980586"/>
    <w:rsid w:val="009B1544"/>
    <w:rsid w:val="009C2309"/>
    <w:rsid w:val="009F1976"/>
    <w:rsid w:val="00A203AC"/>
    <w:rsid w:val="00A40D69"/>
    <w:rsid w:val="00A83FF4"/>
    <w:rsid w:val="00AB619E"/>
    <w:rsid w:val="00AB6C1B"/>
    <w:rsid w:val="00B25DE6"/>
    <w:rsid w:val="00B262D7"/>
    <w:rsid w:val="00B40FCA"/>
    <w:rsid w:val="00B6577B"/>
    <w:rsid w:val="00C03456"/>
    <w:rsid w:val="00C036A3"/>
    <w:rsid w:val="00C443F1"/>
    <w:rsid w:val="00C63DE6"/>
    <w:rsid w:val="00C753F8"/>
    <w:rsid w:val="00CA2CD0"/>
    <w:rsid w:val="00CA7B56"/>
    <w:rsid w:val="00CB7204"/>
    <w:rsid w:val="00D74653"/>
    <w:rsid w:val="00D87328"/>
    <w:rsid w:val="00E81D4C"/>
    <w:rsid w:val="00E82A4D"/>
    <w:rsid w:val="00F17B93"/>
    <w:rsid w:val="00F224A9"/>
    <w:rsid w:val="00F433D1"/>
    <w:rsid w:val="00FA796B"/>
    <w:rsid w:val="00FD08F1"/>
    <w:rsid w:val="5DF92339"/>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07B2D29F"/>
  <w15:chartTrackingRefBased/>
  <w15:docId w15:val="{BF3B50B3-6C10-41AE-A56D-B543D3BD0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unhideWhenUsed/>
    <w:qFormat/>
    <w:rsid w:val="006805AE"/>
    <w:pPr>
      <w:keepNext/>
      <w:keepLines/>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unhideWhenUsed/>
    <w:qFormat/>
    <w:rsid w:val="006805AE"/>
    <w:pPr>
      <w:keepNext/>
      <w:keepLines/>
      <w:spacing w:before="40" w:after="0"/>
      <w:outlineLvl w:val="5"/>
    </w:pPr>
    <w:rPr>
      <w:rFonts w:asciiTheme="majorHAnsi" w:eastAsiaTheme="majorEastAsia" w:hAnsiTheme="majorHAnsi" w:cstheme="majorBidi"/>
      <w:color w:val="940B0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character" w:customStyle="1" w:styleId="Heading5Char">
    <w:name w:val="Heading 5 Char"/>
    <w:basedOn w:val="DefaultParagraphFont"/>
    <w:link w:val="Heading5"/>
    <w:uiPriority w:val="9"/>
    <w:rsid w:val="006805AE"/>
    <w:rPr>
      <w:rFonts w:asciiTheme="majorHAnsi" w:eastAsiaTheme="majorEastAsia" w:hAnsiTheme="majorHAnsi" w:cstheme="majorBidi"/>
      <w:color w:val="DF1010" w:themeColor="accent1" w:themeShade="BF"/>
    </w:rPr>
  </w:style>
  <w:style w:type="paragraph" w:styleId="ListParagraph">
    <w:name w:val="List Paragraph"/>
    <w:basedOn w:val="Normal"/>
    <w:uiPriority w:val="34"/>
    <w:unhideWhenUsed/>
    <w:qFormat/>
    <w:rsid w:val="006805AE"/>
    <w:pPr>
      <w:ind w:left="720"/>
      <w:contextualSpacing/>
    </w:pPr>
  </w:style>
  <w:style w:type="character" w:customStyle="1" w:styleId="Heading6Char">
    <w:name w:val="Heading 6 Char"/>
    <w:basedOn w:val="DefaultParagraphFont"/>
    <w:link w:val="Heading6"/>
    <w:uiPriority w:val="9"/>
    <w:rsid w:val="006805AE"/>
    <w:rPr>
      <w:rFonts w:asciiTheme="majorHAnsi" w:eastAsiaTheme="majorEastAsia" w:hAnsiTheme="majorHAnsi" w:cstheme="majorBidi"/>
      <w:color w:val="940B0B" w:themeColor="accent1" w:themeShade="7F"/>
    </w:rPr>
  </w:style>
  <w:style w:type="character" w:styleId="FollowedHyperlink">
    <w:name w:val="FollowedHyperlink"/>
    <w:basedOn w:val="DefaultParagraphFont"/>
    <w:uiPriority w:val="99"/>
    <w:semiHidden/>
    <w:unhideWhenUsed/>
    <w:rsid w:val="009C2309"/>
    <w:rPr>
      <w:color w:val="A3648B" w:themeColor="followedHyperlink"/>
      <w:u w:val="single"/>
    </w:rPr>
  </w:style>
  <w:style w:type="paragraph" w:styleId="Revision">
    <w:name w:val="Revision"/>
    <w:hidden/>
    <w:uiPriority w:val="99"/>
    <w:semiHidden/>
    <w:rsid w:val="00630A31"/>
    <w:pPr>
      <w:spacing w:after="0" w:line="240" w:lineRule="auto"/>
    </w:pPr>
  </w:style>
  <w:style w:type="paragraph" w:styleId="BalloonText">
    <w:name w:val="Balloon Text"/>
    <w:basedOn w:val="Normal"/>
    <w:link w:val="BalloonTextChar"/>
    <w:uiPriority w:val="99"/>
    <w:semiHidden/>
    <w:unhideWhenUsed/>
    <w:rsid w:val="00630A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0A3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QuickStyle" Target="diagrams/quickStyle1.xml"/><Relationship Id="rId26" Type="http://schemas.openxmlformats.org/officeDocument/2006/relationships/image" Target="media/image6.png"/><Relationship Id="rId39" Type="http://schemas.openxmlformats.org/officeDocument/2006/relationships/hyperlink" Target="https://unmanned.okstate.edu/ufro" TargetMode="External"/><Relationship Id="rId21" Type="http://schemas.openxmlformats.org/officeDocument/2006/relationships/image" Target="media/image1.png"/><Relationship Id="rId34" Type="http://schemas.openxmlformats.org/officeDocument/2006/relationships/footer" Target="footer3.xml"/><Relationship Id="rId42" Type="http://schemas.openxmlformats.org/officeDocument/2006/relationships/footer" Target="footer5.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3.png"/><Relationship Id="rId40" Type="http://schemas.openxmlformats.org/officeDocument/2006/relationships/header" Target="header5.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footer" Target="footer4.xml"/><Relationship Id="rId10" Type="http://schemas.openxmlformats.org/officeDocument/2006/relationships/footnotes" Target="footnotes.xml"/><Relationship Id="rId19" Type="http://schemas.openxmlformats.org/officeDocument/2006/relationships/diagramColors" Target="diagrams/colors1.xml"/><Relationship Id="rId31" Type="http://schemas.openxmlformats.org/officeDocument/2006/relationships/image" Target="media/image11.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4.xml"/><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image" Target="media/image5.png"/><Relationship Id="rId33" Type="http://schemas.openxmlformats.org/officeDocument/2006/relationships/header" Target="header3.xml"/><Relationship Id="rId38" Type="http://schemas.openxmlformats.org/officeDocument/2006/relationships/hyperlink" Target="http://www.hobbyking.com/hobbyking/store/__21338__ZIPPY_Compact_1300mAh_3S_25C_Lipo_Pack.html" TargetMode="External"/><Relationship Id="rId20" Type="http://schemas.microsoft.com/office/2007/relationships/diagramDrawing" Target="diagrams/drawing1.xml"/><Relationship Id="rId41"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dhar\AppData\Roaming\Microsoft\Templates\Business%20pla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5F47E6C-96D9-4807-9193-686E8F15C99D}" type="doc">
      <dgm:prSet loTypeId="urn:microsoft.com/office/officeart/2011/layout/CircleProcess" loCatId="officeonline" qsTypeId="urn:microsoft.com/office/officeart/2005/8/quickstyle/simple1" qsCatId="simple" csTypeId="urn:microsoft.com/office/officeart/2005/8/colors/accent1_2" csCatId="accent1" phldr="1"/>
      <dgm:spPr/>
      <dgm:t>
        <a:bodyPr/>
        <a:lstStyle/>
        <a:p>
          <a:endParaRPr lang="en-US"/>
        </a:p>
      </dgm:t>
    </dgm:pt>
    <dgm:pt modelId="{01565F69-214F-4D25-87B4-9B47E70C4EE4}">
      <dgm:prSet phldrT="[Text]"/>
      <dgm:spPr/>
      <dgm:t>
        <a:bodyPr/>
        <a:lstStyle/>
        <a:p>
          <a:r>
            <a:rPr lang="en-US"/>
            <a:t>Project Planning [12 Aug]</a:t>
          </a:r>
        </a:p>
      </dgm:t>
    </dgm:pt>
    <dgm:pt modelId="{83877B02-1A8A-4C57-BE90-1F8CE47634A4}" type="parTrans" cxnId="{56254AA2-3D15-4E49-A28C-B96F96187E11}">
      <dgm:prSet/>
      <dgm:spPr/>
      <dgm:t>
        <a:bodyPr/>
        <a:lstStyle/>
        <a:p>
          <a:endParaRPr lang="en-US"/>
        </a:p>
      </dgm:t>
    </dgm:pt>
    <dgm:pt modelId="{E3C1B805-CE23-4359-A143-690CAFED9CD9}" type="sibTrans" cxnId="{56254AA2-3D15-4E49-A28C-B96F96187E11}">
      <dgm:prSet/>
      <dgm:spPr/>
      <dgm:t>
        <a:bodyPr/>
        <a:lstStyle/>
        <a:p>
          <a:endParaRPr lang="en-US"/>
        </a:p>
      </dgm:t>
    </dgm:pt>
    <dgm:pt modelId="{C5C90657-BDB6-4C4E-9D6E-01B4A9158072}">
      <dgm:prSet phldrT="[Text]"/>
      <dgm:spPr/>
      <dgm:t>
        <a:bodyPr/>
        <a:lstStyle/>
        <a:p>
          <a:r>
            <a:rPr lang="en-US"/>
            <a:t>Prototype 1 [ 19 Aug]</a:t>
          </a:r>
        </a:p>
      </dgm:t>
    </dgm:pt>
    <dgm:pt modelId="{154F9661-3B17-4E11-9756-F80CC373065F}" type="parTrans" cxnId="{A3206E86-8809-4CF8-A74A-14807E1FA716}">
      <dgm:prSet/>
      <dgm:spPr/>
      <dgm:t>
        <a:bodyPr/>
        <a:lstStyle/>
        <a:p>
          <a:endParaRPr lang="en-US"/>
        </a:p>
      </dgm:t>
    </dgm:pt>
    <dgm:pt modelId="{00CFA25E-610D-4398-B325-286D112A59B5}" type="sibTrans" cxnId="{A3206E86-8809-4CF8-A74A-14807E1FA716}">
      <dgm:prSet/>
      <dgm:spPr/>
      <dgm:t>
        <a:bodyPr/>
        <a:lstStyle/>
        <a:p>
          <a:endParaRPr lang="en-US"/>
        </a:p>
      </dgm:t>
    </dgm:pt>
    <dgm:pt modelId="{4BD1FBBD-2D5B-47FF-9AC3-80BB7D9B045E}">
      <dgm:prSet phldrT="[Text]"/>
      <dgm:spPr/>
      <dgm:t>
        <a:bodyPr/>
        <a:lstStyle/>
        <a:p>
          <a:r>
            <a:rPr lang="en-US"/>
            <a:t>Testing and refinement [26 Aug]</a:t>
          </a:r>
        </a:p>
      </dgm:t>
    </dgm:pt>
    <dgm:pt modelId="{86070057-7869-4D2C-AD05-4EC9F0EA9AE2}" type="parTrans" cxnId="{2B14164A-5010-4386-9997-B40766412949}">
      <dgm:prSet/>
      <dgm:spPr/>
      <dgm:t>
        <a:bodyPr/>
        <a:lstStyle/>
        <a:p>
          <a:endParaRPr lang="en-US"/>
        </a:p>
      </dgm:t>
    </dgm:pt>
    <dgm:pt modelId="{9D4DAFAE-B366-41E3-8AE8-F75A0E6B8ECC}" type="sibTrans" cxnId="{2B14164A-5010-4386-9997-B40766412949}">
      <dgm:prSet/>
      <dgm:spPr/>
      <dgm:t>
        <a:bodyPr/>
        <a:lstStyle/>
        <a:p>
          <a:endParaRPr lang="en-US"/>
        </a:p>
      </dgm:t>
    </dgm:pt>
    <dgm:pt modelId="{C8D7201F-1139-47FF-9735-FF6B37AEAABB}">
      <dgm:prSet phldrT="[Text]"/>
      <dgm:spPr/>
      <dgm:t>
        <a:bodyPr/>
        <a:lstStyle/>
        <a:p>
          <a:r>
            <a:rPr lang="en-US"/>
            <a:t>Prototype 2 [ 9 Sept]</a:t>
          </a:r>
        </a:p>
      </dgm:t>
    </dgm:pt>
    <dgm:pt modelId="{9E75910C-CF07-43AB-897F-55297AA826C9}" type="parTrans" cxnId="{0129D936-2A06-46C3-AE69-52E39CA1305B}">
      <dgm:prSet/>
      <dgm:spPr/>
      <dgm:t>
        <a:bodyPr/>
        <a:lstStyle/>
        <a:p>
          <a:endParaRPr lang="en-US"/>
        </a:p>
      </dgm:t>
    </dgm:pt>
    <dgm:pt modelId="{1D42952F-B413-42D4-B836-21339BD17BE4}" type="sibTrans" cxnId="{0129D936-2A06-46C3-AE69-52E39CA1305B}">
      <dgm:prSet/>
      <dgm:spPr/>
      <dgm:t>
        <a:bodyPr/>
        <a:lstStyle/>
        <a:p>
          <a:endParaRPr lang="en-US"/>
        </a:p>
      </dgm:t>
    </dgm:pt>
    <dgm:pt modelId="{91A333D6-86A4-4988-B201-08357515EC0B}">
      <dgm:prSet phldrT="[Text]"/>
      <dgm:spPr/>
      <dgm:t>
        <a:bodyPr/>
        <a:lstStyle/>
        <a:p>
          <a:r>
            <a:rPr lang="en-US"/>
            <a:t>Mass Production [21 Sept]</a:t>
          </a:r>
        </a:p>
      </dgm:t>
    </dgm:pt>
    <dgm:pt modelId="{498F6C8B-2F55-473A-9690-6B57575FEF40}" type="parTrans" cxnId="{D30E4945-D617-46CA-994A-F479E406AD55}">
      <dgm:prSet/>
      <dgm:spPr/>
      <dgm:t>
        <a:bodyPr/>
        <a:lstStyle/>
        <a:p>
          <a:endParaRPr lang="en-US"/>
        </a:p>
      </dgm:t>
    </dgm:pt>
    <dgm:pt modelId="{8FE66934-82B6-46A7-A3A1-65F4AAE1AF3D}" type="sibTrans" cxnId="{D30E4945-D617-46CA-994A-F479E406AD55}">
      <dgm:prSet/>
      <dgm:spPr/>
      <dgm:t>
        <a:bodyPr/>
        <a:lstStyle/>
        <a:p>
          <a:endParaRPr lang="en-US"/>
        </a:p>
      </dgm:t>
    </dgm:pt>
    <dgm:pt modelId="{8BCE60DB-7973-4AA8-934A-E78BD67FB28A}" type="pres">
      <dgm:prSet presAssocID="{E5F47E6C-96D9-4807-9193-686E8F15C99D}" presName="Name0" presStyleCnt="0">
        <dgm:presLayoutVars>
          <dgm:chMax val="11"/>
          <dgm:chPref val="11"/>
          <dgm:dir/>
          <dgm:resizeHandles/>
        </dgm:presLayoutVars>
      </dgm:prSet>
      <dgm:spPr/>
      <dgm:t>
        <a:bodyPr/>
        <a:lstStyle/>
        <a:p>
          <a:endParaRPr lang="en-US"/>
        </a:p>
      </dgm:t>
    </dgm:pt>
    <dgm:pt modelId="{5A9DB8B2-1B24-4E4E-9B84-498A9A227CE0}" type="pres">
      <dgm:prSet presAssocID="{91A333D6-86A4-4988-B201-08357515EC0B}" presName="Accent5" presStyleCnt="0"/>
      <dgm:spPr/>
    </dgm:pt>
    <dgm:pt modelId="{D705C567-C635-494E-B80A-AB682A7A6352}" type="pres">
      <dgm:prSet presAssocID="{91A333D6-86A4-4988-B201-08357515EC0B}" presName="Accent" presStyleLbl="node1" presStyleIdx="0" presStyleCnt="5"/>
      <dgm:spPr/>
    </dgm:pt>
    <dgm:pt modelId="{193E8920-E87C-42C4-81EF-0D85006BECC8}" type="pres">
      <dgm:prSet presAssocID="{91A333D6-86A4-4988-B201-08357515EC0B}" presName="ParentBackground5" presStyleCnt="0"/>
      <dgm:spPr/>
    </dgm:pt>
    <dgm:pt modelId="{793253B2-7F63-4512-8357-7AB9D0E11DB2}" type="pres">
      <dgm:prSet presAssocID="{91A333D6-86A4-4988-B201-08357515EC0B}" presName="ParentBackground" presStyleLbl="fgAcc1" presStyleIdx="0" presStyleCnt="5"/>
      <dgm:spPr/>
      <dgm:t>
        <a:bodyPr/>
        <a:lstStyle/>
        <a:p>
          <a:endParaRPr lang="en-US"/>
        </a:p>
      </dgm:t>
    </dgm:pt>
    <dgm:pt modelId="{6CC11BD6-C5DF-4D3E-A9B1-053754E49183}" type="pres">
      <dgm:prSet presAssocID="{91A333D6-86A4-4988-B201-08357515EC0B}" presName="Parent5" presStyleLbl="revTx" presStyleIdx="0" presStyleCnt="0">
        <dgm:presLayoutVars>
          <dgm:chMax val="1"/>
          <dgm:chPref val="1"/>
          <dgm:bulletEnabled val="1"/>
        </dgm:presLayoutVars>
      </dgm:prSet>
      <dgm:spPr/>
      <dgm:t>
        <a:bodyPr/>
        <a:lstStyle/>
        <a:p>
          <a:endParaRPr lang="en-US"/>
        </a:p>
      </dgm:t>
    </dgm:pt>
    <dgm:pt modelId="{77DB6948-9A5A-43F2-8684-8E751CFD34A8}" type="pres">
      <dgm:prSet presAssocID="{C8D7201F-1139-47FF-9735-FF6B37AEAABB}" presName="Accent4" presStyleCnt="0"/>
      <dgm:spPr/>
    </dgm:pt>
    <dgm:pt modelId="{8CE2EC36-3A41-4A26-9377-F3DF1A390165}" type="pres">
      <dgm:prSet presAssocID="{C8D7201F-1139-47FF-9735-FF6B37AEAABB}" presName="Accent" presStyleLbl="node1" presStyleIdx="1" presStyleCnt="5"/>
      <dgm:spPr/>
    </dgm:pt>
    <dgm:pt modelId="{9AACD2B4-BFCD-4835-9BF6-F4968D9A1A9A}" type="pres">
      <dgm:prSet presAssocID="{C8D7201F-1139-47FF-9735-FF6B37AEAABB}" presName="ParentBackground4" presStyleCnt="0"/>
      <dgm:spPr/>
    </dgm:pt>
    <dgm:pt modelId="{7926A13D-915A-4195-8116-4F119DEA5A8D}" type="pres">
      <dgm:prSet presAssocID="{C8D7201F-1139-47FF-9735-FF6B37AEAABB}" presName="ParentBackground" presStyleLbl="fgAcc1" presStyleIdx="1" presStyleCnt="5"/>
      <dgm:spPr/>
      <dgm:t>
        <a:bodyPr/>
        <a:lstStyle/>
        <a:p>
          <a:endParaRPr lang="en-US"/>
        </a:p>
      </dgm:t>
    </dgm:pt>
    <dgm:pt modelId="{7287351D-DE59-43B6-8B7B-F170EA7EC9AF}" type="pres">
      <dgm:prSet presAssocID="{C8D7201F-1139-47FF-9735-FF6B37AEAABB}" presName="Parent4" presStyleLbl="revTx" presStyleIdx="0" presStyleCnt="0">
        <dgm:presLayoutVars>
          <dgm:chMax val="1"/>
          <dgm:chPref val="1"/>
          <dgm:bulletEnabled val="1"/>
        </dgm:presLayoutVars>
      </dgm:prSet>
      <dgm:spPr/>
      <dgm:t>
        <a:bodyPr/>
        <a:lstStyle/>
        <a:p>
          <a:endParaRPr lang="en-US"/>
        </a:p>
      </dgm:t>
    </dgm:pt>
    <dgm:pt modelId="{02BAEA95-6A20-425B-B2B6-ED02A5EDD1C6}" type="pres">
      <dgm:prSet presAssocID="{4BD1FBBD-2D5B-47FF-9AC3-80BB7D9B045E}" presName="Accent3" presStyleCnt="0"/>
      <dgm:spPr/>
    </dgm:pt>
    <dgm:pt modelId="{E2DB2F70-EB93-4BF2-AF45-85D9B7AF980C}" type="pres">
      <dgm:prSet presAssocID="{4BD1FBBD-2D5B-47FF-9AC3-80BB7D9B045E}" presName="Accent" presStyleLbl="node1" presStyleIdx="2" presStyleCnt="5"/>
      <dgm:spPr/>
    </dgm:pt>
    <dgm:pt modelId="{EBFD2C7F-6C4F-4799-8D9A-345C784AA0BD}" type="pres">
      <dgm:prSet presAssocID="{4BD1FBBD-2D5B-47FF-9AC3-80BB7D9B045E}" presName="ParentBackground3" presStyleCnt="0"/>
      <dgm:spPr/>
    </dgm:pt>
    <dgm:pt modelId="{E292332C-41D7-41BF-84FD-78AE5E92E82E}" type="pres">
      <dgm:prSet presAssocID="{4BD1FBBD-2D5B-47FF-9AC3-80BB7D9B045E}" presName="ParentBackground" presStyleLbl="fgAcc1" presStyleIdx="2" presStyleCnt="5"/>
      <dgm:spPr/>
      <dgm:t>
        <a:bodyPr/>
        <a:lstStyle/>
        <a:p>
          <a:endParaRPr lang="en-US"/>
        </a:p>
      </dgm:t>
    </dgm:pt>
    <dgm:pt modelId="{71729302-5246-46CA-839A-4FF6C52B2A7B}" type="pres">
      <dgm:prSet presAssocID="{4BD1FBBD-2D5B-47FF-9AC3-80BB7D9B045E}" presName="Parent3" presStyleLbl="revTx" presStyleIdx="0" presStyleCnt="0">
        <dgm:presLayoutVars>
          <dgm:chMax val="1"/>
          <dgm:chPref val="1"/>
          <dgm:bulletEnabled val="1"/>
        </dgm:presLayoutVars>
      </dgm:prSet>
      <dgm:spPr/>
      <dgm:t>
        <a:bodyPr/>
        <a:lstStyle/>
        <a:p>
          <a:endParaRPr lang="en-US"/>
        </a:p>
      </dgm:t>
    </dgm:pt>
    <dgm:pt modelId="{E97EF10A-AFA9-4E4E-9F4B-FB42C3BB895E}" type="pres">
      <dgm:prSet presAssocID="{C5C90657-BDB6-4C4E-9D6E-01B4A9158072}" presName="Accent2" presStyleCnt="0"/>
      <dgm:spPr/>
    </dgm:pt>
    <dgm:pt modelId="{4AAA290B-ADE3-408B-BC60-EA0F553F89CD}" type="pres">
      <dgm:prSet presAssocID="{C5C90657-BDB6-4C4E-9D6E-01B4A9158072}" presName="Accent" presStyleLbl="node1" presStyleIdx="3" presStyleCnt="5"/>
      <dgm:spPr/>
    </dgm:pt>
    <dgm:pt modelId="{7E762C31-8CFF-4D3D-B7F0-29A7CBDE93FB}" type="pres">
      <dgm:prSet presAssocID="{C5C90657-BDB6-4C4E-9D6E-01B4A9158072}" presName="ParentBackground2" presStyleCnt="0"/>
      <dgm:spPr/>
    </dgm:pt>
    <dgm:pt modelId="{C19FDC81-6BB3-4275-8EEE-2FA6D8DB19C5}" type="pres">
      <dgm:prSet presAssocID="{C5C90657-BDB6-4C4E-9D6E-01B4A9158072}" presName="ParentBackground" presStyleLbl="fgAcc1" presStyleIdx="3" presStyleCnt="5"/>
      <dgm:spPr/>
      <dgm:t>
        <a:bodyPr/>
        <a:lstStyle/>
        <a:p>
          <a:endParaRPr lang="en-US"/>
        </a:p>
      </dgm:t>
    </dgm:pt>
    <dgm:pt modelId="{95C7FF44-7D3B-46AA-95BB-C94804C987DB}" type="pres">
      <dgm:prSet presAssocID="{C5C90657-BDB6-4C4E-9D6E-01B4A9158072}" presName="Parent2" presStyleLbl="revTx" presStyleIdx="0" presStyleCnt="0">
        <dgm:presLayoutVars>
          <dgm:chMax val="1"/>
          <dgm:chPref val="1"/>
          <dgm:bulletEnabled val="1"/>
        </dgm:presLayoutVars>
      </dgm:prSet>
      <dgm:spPr/>
      <dgm:t>
        <a:bodyPr/>
        <a:lstStyle/>
        <a:p>
          <a:endParaRPr lang="en-US"/>
        </a:p>
      </dgm:t>
    </dgm:pt>
    <dgm:pt modelId="{19F9A527-3C53-48C6-8E49-D3B678CF8116}" type="pres">
      <dgm:prSet presAssocID="{01565F69-214F-4D25-87B4-9B47E70C4EE4}" presName="Accent1" presStyleCnt="0"/>
      <dgm:spPr/>
    </dgm:pt>
    <dgm:pt modelId="{C3E4D35A-E3F8-41CA-A472-6B8558E59A18}" type="pres">
      <dgm:prSet presAssocID="{01565F69-214F-4D25-87B4-9B47E70C4EE4}" presName="Accent" presStyleLbl="node1" presStyleIdx="4" presStyleCnt="5"/>
      <dgm:spPr/>
    </dgm:pt>
    <dgm:pt modelId="{C5BD01AE-6C36-4F0A-B8EE-8601BBA210BE}" type="pres">
      <dgm:prSet presAssocID="{01565F69-214F-4D25-87B4-9B47E70C4EE4}" presName="ParentBackground1" presStyleCnt="0"/>
      <dgm:spPr/>
    </dgm:pt>
    <dgm:pt modelId="{08E57C17-6033-4701-BD1C-18137265EC6E}" type="pres">
      <dgm:prSet presAssocID="{01565F69-214F-4D25-87B4-9B47E70C4EE4}" presName="ParentBackground" presStyleLbl="fgAcc1" presStyleIdx="4" presStyleCnt="5"/>
      <dgm:spPr/>
      <dgm:t>
        <a:bodyPr/>
        <a:lstStyle/>
        <a:p>
          <a:endParaRPr lang="en-US"/>
        </a:p>
      </dgm:t>
    </dgm:pt>
    <dgm:pt modelId="{6F5ED75B-BC84-4AD6-B898-CF3D875D3DCF}" type="pres">
      <dgm:prSet presAssocID="{01565F69-214F-4D25-87B4-9B47E70C4EE4}" presName="Parent1" presStyleLbl="revTx" presStyleIdx="0" presStyleCnt="0">
        <dgm:presLayoutVars>
          <dgm:chMax val="1"/>
          <dgm:chPref val="1"/>
          <dgm:bulletEnabled val="1"/>
        </dgm:presLayoutVars>
      </dgm:prSet>
      <dgm:spPr/>
      <dgm:t>
        <a:bodyPr/>
        <a:lstStyle/>
        <a:p>
          <a:endParaRPr lang="en-US"/>
        </a:p>
      </dgm:t>
    </dgm:pt>
  </dgm:ptLst>
  <dgm:cxnLst>
    <dgm:cxn modelId="{DA1A2E8F-A7A6-42BF-8B5A-51D38C119D28}" type="presOf" srcId="{4BD1FBBD-2D5B-47FF-9AC3-80BB7D9B045E}" destId="{E292332C-41D7-41BF-84FD-78AE5E92E82E}" srcOrd="0" destOrd="0" presId="urn:microsoft.com/office/officeart/2011/layout/CircleProcess"/>
    <dgm:cxn modelId="{E9F2AFAE-4FC1-46EB-89C2-22B020863313}" type="presOf" srcId="{E5F47E6C-96D9-4807-9193-686E8F15C99D}" destId="{8BCE60DB-7973-4AA8-934A-E78BD67FB28A}" srcOrd="0" destOrd="0" presId="urn:microsoft.com/office/officeart/2011/layout/CircleProcess"/>
    <dgm:cxn modelId="{600D2AA1-8718-42C9-ADC4-A22C63DD7AF8}" type="presOf" srcId="{C8D7201F-1139-47FF-9735-FF6B37AEAABB}" destId="{7926A13D-915A-4195-8116-4F119DEA5A8D}" srcOrd="0" destOrd="0" presId="urn:microsoft.com/office/officeart/2011/layout/CircleProcess"/>
    <dgm:cxn modelId="{D30E4945-D617-46CA-994A-F479E406AD55}" srcId="{E5F47E6C-96D9-4807-9193-686E8F15C99D}" destId="{91A333D6-86A4-4988-B201-08357515EC0B}" srcOrd="4" destOrd="0" parTransId="{498F6C8B-2F55-473A-9690-6B57575FEF40}" sibTransId="{8FE66934-82B6-46A7-A3A1-65F4AAE1AF3D}"/>
    <dgm:cxn modelId="{C988A1C8-4A78-4B9D-80FC-2679E98C9050}" type="presOf" srcId="{C8D7201F-1139-47FF-9735-FF6B37AEAABB}" destId="{7287351D-DE59-43B6-8B7B-F170EA7EC9AF}" srcOrd="1" destOrd="0" presId="urn:microsoft.com/office/officeart/2011/layout/CircleProcess"/>
    <dgm:cxn modelId="{65EBE8B3-4CC2-478D-8557-7BFF5931ED6F}" type="presOf" srcId="{C5C90657-BDB6-4C4E-9D6E-01B4A9158072}" destId="{95C7FF44-7D3B-46AA-95BB-C94804C987DB}" srcOrd="1" destOrd="0" presId="urn:microsoft.com/office/officeart/2011/layout/CircleProcess"/>
    <dgm:cxn modelId="{0A07DD2C-4D3B-4876-94EB-CD90B53D2E75}" type="presOf" srcId="{C5C90657-BDB6-4C4E-9D6E-01B4A9158072}" destId="{C19FDC81-6BB3-4275-8EEE-2FA6D8DB19C5}" srcOrd="0" destOrd="0" presId="urn:microsoft.com/office/officeart/2011/layout/CircleProcess"/>
    <dgm:cxn modelId="{306E3C58-0EC2-4159-BF1C-A30E6C1B93D7}" type="presOf" srcId="{91A333D6-86A4-4988-B201-08357515EC0B}" destId="{793253B2-7F63-4512-8357-7AB9D0E11DB2}" srcOrd="0" destOrd="0" presId="urn:microsoft.com/office/officeart/2011/layout/CircleProcess"/>
    <dgm:cxn modelId="{2B14164A-5010-4386-9997-B40766412949}" srcId="{E5F47E6C-96D9-4807-9193-686E8F15C99D}" destId="{4BD1FBBD-2D5B-47FF-9AC3-80BB7D9B045E}" srcOrd="2" destOrd="0" parTransId="{86070057-7869-4D2C-AD05-4EC9F0EA9AE2}" sibTransId="{9D4DAFAE-B366-41E3-8AE8-F75A0E6B8ECC}"/>
    <dgm:cxn modelId="{85480C0A-DA72-482E-8BC1-3F97BF09D4A5}" type="presOf" srcId="{4BD1FBBD-2D5B-47FF-9AC3-80BB7D9B045E}" destId="{71729302-5246-46CA-839A-4FF6C52B2A7B}" srcOrd="1" destOrd="0" presId="urn:microsoft.com/office/officeart/2011/layout/CircleProcess"/>
    <dgm:cxn modelId="{A3206E86-8809-4CF8-A74A-14807E1FA716}" srcId="{E5F47E6C-96D9-4807-9193-686E8F15C99D}" destId="{C5C90657-BDB6-4C4E-9D6E-01B4A9158072}" srcOrd="1" destOrd="0" parTransId="{154F9661-3B17-4E11-9756-F80CC373065F}" sibTransId="{00CFA25E-610D-4398-B325-286D112A59B5}"/>
    <dgm:cxn modelId="{21FA6B6D-50AE-4BC0-8AC5-D8C026E84DC6}" type="presOf" srcId="{01565F69-214F-4D25-87B4-9B47E70C4EE4}" destId="{6F5ED75B-BC84-4AD6-B898-CF3D875D3DCF}" srcOrd="1" destOrd="0" presId="urn:microsoft.com/office/officeart/2011/layout/CircleProcess"/>
    <dgm:cxn modelId="{7A66CDE9-4A09-4E15-9CDF-3A1EB930C928}" type="presOf" srcId="{01565F69-214F-4D25-87B4-9B47E70C4EE4}" destId="{08E57C17-6033-4701-BD1C-18137265EC6E}" srcOrd="0" destOrd="0" presId="urn:microsoft.com/office/officeart/2011/layout/CircleProcess"/>
    <dgm:cxn modelId="{56254AA2-3D15-4E49-A28C-B96F96187E11}" srcId="{E5F47E6C-96D9-4807-9193-686E8F15C99D}" destId="{01565F69-214F-4D25-87B4-9B47E70C4EE4}" srcOrd="0" destOrd="0" parTransId="{83877B02-1A8A-4C57-BE90-1F8CE47634A4}" sibTransId="{E3C1B805-CE23-4359-A143-690CAFED9CD9}"/>
    <dgm:cxn modelId="{0129D936-2A06-46C3-AE69-52E39CA1305B}" srcId="{E5F47E6C-96D9-4807-9193-686E8F15C99D}" destId="{C8D7201F-1139-47FF-9735-FF6B37AEAABB}" srcOrd="3" destOrd="0" parTransId="{9E75910C-CF07-43AB-897F-55297AA826C9}" sibTransId="{1D42952F-B413-42D4-B836-21339BD17BE4}"/>
    <dgm:cxn modelId="{F3DA56A1-F144-43BB-BC34-0CA1DDBC90A4}" type="presOf" srcId="{91A333D6-86A4-4988-B201-08357515EC0B}" destId="{6CC11BD6-C5DF-4D3E-A9B1-053754E49183}" srcOrd="1" destOrd="0" presId="urn:microsoft.com/office/officeart/2011/layout/CircleProcess"/>
    <dgm:cxn modelId="{CC9A7BE5-3AB9-4721-9DDD-52A3288F5857}" type="presParOf" srcId="{8BCE60DB-7973-4AA8-934A-E78BD67FB28A}" destId="{5A9DB8B2-1B24-4E4E-9B84-498A9A227CE0}" srcOrd="0" destOrd="0" presId="urn:microsoft.com/office/officeart/2011/layout/CircleProcess"/>
    <dgm:cxn modelId="{2AAFA66B-C73B-4EC3-A549-50255D065A19}" type="presParOf" srcId="{5A9DB8B2-1B24-4E4E-9B84-498A9A227CE0}" destId="{D705C567-C635-494E-B80A-AB682A7A6352}" srcOrd="0" destOrd="0" presId="urn:microsoft.com/office/officeart/2011/layout/CircleProcess"/>
    <dgm:cxn modelId="{5AF1B683-EE45-42B5-9105-F785BA70D152}" type="presParOf" srcId="{8BCE60DB-7973-4AA8-934A-E78BD67FB28A}" destId="{193E8920-E87C-42C4-81EF-0D85006BECC8}" srcOrd="1" destOrd="0" presId="urn:microsoft.com/office/officeart/2011/layout/CircleProcess"/>
    <dgm:cxn modelId="{33A71A3B-9DAB-4F62-97B9-071564262D39}" type="presParOf" srcId="{193E8920-E87C-42C4-81EF-0D85006BECC8}" destId="{793253B2-7F63-4512-8357-7AB9D0E11DB2}" srcOrd="0" destOrd="0" presId="urn:microsoft.com/office/officeart/2011/layout/CircleProcess"/>
    <dgm:cxn modelId="{9BB7979B-C516-44B3-8CA3-4B771A1571C5}" type="presParOf" srcId="{8BCE60DB-7973-4AA8-934A-E78BD67FB28A}" destId="{6CC11BD6-C5DF-4D3E-A9B1-053754E49183}" srcOrd="2" destOrd="0" presId="urn:microsoft.com/office/officeart/2011/layout/CircleProcess"/>
    <dgm:cxn modelId="{3E7AF2D9-612A-401D-A5AC-BD832A1FD40B}" type="presParOf" srcId="{8BCE60DB-7973-4AA8-934A-E78BD67FB28A}" destId="{77DB6948-9A5A-43F2-8684-8E751CFD34A8}" srcOrd="3" destOrd="0" presId="urn:microsoft.com/office/officeart/2011/layout/CircleProcess"/>
    <dgm:cxn modelId="{A228FCFC-3B1E-4EE9-BF6B-19DB77375FB9}" type="presParOf" srcId="{77DB6948-9A5A-43F2-8684-8E751CFD34A8}" destId="{8CE2EC36-3A41-4A26-9377-F3DF1A390165}" srcOrd="0" destOrd="0" presId="urn:microsoft.com/office/officeart/2011/layout/CircleProcess"/>
    <dgm:cxn modelId="{97019CDC-DA6B-4118-95BC-6C04349293E6}" type="presParOf" srcId="{8BCE60DB-7973-4AA8-934A-E78BD67FB28A}" destId="{9AACD2B4-BFCD-4835-9BF6-F4968D9A1A9A}" srcOrd="4" destOrd="0" presId="urn:microsoft.com/office/officeart/2011/layout/CircleProcess"/>
    <dgm:cxn modelId="{8790C71C-5337-4551-A767-DFCD5E9017A9}" type="presParOf" srcId="{9AACD2B4-BFCD-4835-9BF6-F4968D9A1A9A}" destId="{7926A13D-915A-4195-8116-4F119DEA5A8D}" srcOrd="0" destOrd="0" presId="urn:microsoft.com/office/officeart/2011/layout/CircleProcess"/>
    <dgm:cxn modelId="{D4A56268-A414-4DA4-87AF-2B391E9393A5}" type="presParOf" srcId="{8BCE60DB-7973-4AA8-934A-E78BD67FB28A}" destId="{7287351D-DE59-43B6-8B7B-F170EA7EC9AF}" srcOrd="5" destOrd="0" presId="urn:microsoft.com/office/officeart/2011/layout/CircleProcess"/>
    <dgm:cxn modelId="{BC92DCB3-32E1-4BCD-9779-6CAEADCCD6C1}" type="presParOf" srcId="{8BCE60DB-7973-4AA8-934A-E78BD67FB28A}" destId="{02BAEA95-6A20-425B-B2B6-ED02A5EDD1C6}" srcOrd="6" destOrd="0" presId="urn:microsoft.com/office/officeart/2011/layout/CircleProcess"/>
    <dgm:cxn modelId="{2003E9D2-65D7-48F6-820A-9A27C81F7689}" type="presParOf" srcId="{02BAEA95-6A20-425B-B2B6-ED02A5EDD1C6}" destId="{E2DB2F70-EB93-4BF2-AF45-85D9B7AF980C}" srcOrd="0" destOrd="0" presId="urn:microsoft.com/office/officeart/2011/layout/CircleProcess"/>
    <dgm:cxn modelId="{B465D100-C9C6-4D37-9882-268F2A345F4B}" type="presParOf" srcId="{8BCE60DB-7973-4AA8-934A-E78BD67FB28A}" destId="{EBFD2C7F-6C4F-4799-8D9A-345C784AA0BD}" srcOrd="7" destOrd="0" presId="urn:microsoft.com/office/officeart/2011/layout/CircleProcess"/>
    <dgm:cxn modelId="{E5FA8279-C322-4515-8EB7-541156748689}" type="presParOf" srcId="{EBFD2C7F-6C4F-4799-8D9A-345C784AA0BD}" destId="{E292332C-41D7-41BF-84FD-78AE5E92E82E}" srcOrd="0" destOrd="0" presId="urn:microsoft.com/office/officeart/2011/layout/CircleProcess"/>
    <dgm:cxn modelId="{E4D7F437-72F2-496B-B0C6-00D9D0FB8A61}" type="presParOf" srcId="{8BCE60DB-7973-4AA8-934A-E78BD67FB28A}" destId="{71729302-5246-46CA-839A-4FF6C52B2A7B}" srcOrd="8" destOrd="0" presId="urn:microsoft.com/office/officeart/2011/layout/CircleProcess"/>
    <dgm:cxn modelId="{26D5111E-7105-4702-A2BB-5926B3FEBF63}" type="presParOf" srcId="{8BCE60DB-7973-4AA8-934A-E78BD67FB28A}" destId="{E97EF10A-AFA9-4E4E-9F4B-FB42C3BB895E}" srcOrd="9" destOrd="0" presId="urn:microsoft.com/office/officeart/2011/layout/CircleProcess"/>
    <dgm:cxn modelId="{FA52569C-10A5-4443-B402-FA9FA3CDD366}" type="presParOf" srcId="{E97EF10A-AFA9-4E4E-9F4B-FB42C3BB895E}" destId="{4AAA290B-ADE3-408B-BC60-EA0F553F89CD}" srcOrd="0" destOrd="0" presId="urn:microsoft.com/office/officeart/2011/layout/CircleProcess"/>
    <dgm:cxn modelId="{E8BF558B-0323-4D2F-AF86-54F129C419F9}" type="presParOf" srcId="{8BCE60DB-7973-4AA8-934A-E78BD67FB28A}" destId="{7E762C31-8CFF-4D3D-B7F0-29A7CBDE93FB}" srcOrd="10" destOrd="0" presId="urn:microsoft.com/office/officeart/2011/layout/CircleProcess"/>
    <dgm:cxn modelId="{3582E6DE-3624-44AC-97E9-356976F5221D}" type="presParOf" srcId="{7E762C31-8CFF-4D3D-B7F0-29A7CBDE93FB}" destId="{C19FDC81-6BB3-4275-8EEE-2FA6D8DB19C5}" srcOrd="0" destOrd="0" presId="urn:microsoft.com/office/officeart/2011/layout/CircleProcess"/>
    <dgm:cxn modelId="{62D08058-B34D-4C86-AF8B-C309C3CED944}" type="presParOf" srcId="{8BCE60DB-7973-4AA8-934A-E78BD67FB28A}" destId="{95C7FF44-7D3B-46AA-95BB-C94804C987DB}" srcOrd="11" destOrd="0" presId="urn:microsoft.com/office/officeart/2011/layout/CircleProcess"/>
    <dgm:cxn modelId="{1B8E907B-248B-4279-A74B-25670EF0D259}" type="presParOf" srcId="{8BCE60DB-7973-4AA8-934A-E78BD67FB28A}" destId="{19F9A527-3C53-48C6-8E49-D3B678CF8116}" srcOrd="12" destOrd="0" presId="urn:microsoft.com/office/officeart/2011/layout/CircleProcess"/>
    <dgm:cxn modelId="{9C4E3175-F0B4-4DE2-83EE-C247FD47859D}" type="presParOf" srcId="{19F9A527-3C53-48C6-8E49-D3B678CF8116}" destId="{C3E4D35A-E3F8-41CA-A472-6B8558E59A18}" srcOrd="0" destOrd="0" presId="urn:microsoft.com/office/officeart/2011/layout/CircleProcess"/>
    <dgm:cxn modelId="{90E2ED8A-3FDE-4168-B873-8CDB82CE4C77}" type="presParOf" srcId="{8BCE60DB-7973-4AA8-934A-E78BD67FB28A}" destId="{C5BD01AE-6C36-4F0A-B8EE-8601BBA210BE}" srcOrd="13" destOrd="0" presId="urn:microsoft.com/office/officeart/2011/layout/CircleProcess"/>
    <dgm:cxn modelId="{C91AB255-80B4-4AE5-9491-A848C004D883}" type="presParOf" srcId="{C5BD01AE-6C36-4F0A-B8EE-8601BBA210BE}" destId="{08E57C17-6033-4701-BD1C-18137265EC6E}" srcOrd="0" destOrd="0" presId="urn:microsoft.com/office/officeart/2011/layout/CircleProcess"/>
    <dgm:cxn modelId="{023E1A7C-A366-4EC9-BE5A-06B980F03D3D}" type="presParOf" srcId="{8BCE60DB-7973-4AA8-934A-E78BD67FB28A}" destId="{6F5ED75B-BC84-4AD6-B898-CF3D875D3DCF}" srcOrd="14" destOrd="0" presId="urn:microsoft.com/office/officeart/2011/layout/Circle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05C567-C635-494E-B80A-AB682A7A6352}">
      <dsp:nvSpPr>
        <dsp:cNvPr id="0" name=""/>
        <dsp:cNvSpPr/>
      </dsp:nvSpPr>
      <dsp:spPr>
        <a:xfrm>
          <a:off x="4915717" y="520662"/>
          <a:ext cx="1120863" cy="1121046"/>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3253B2-7F63-4512-8357-7AB9D0E11DB2}">
      <dsp:nvSpPr>
        <dsp:cNvPr id="0" name=""/>
        <dsp:cNvSpPr/>
      </dsp:nvSpPr>
      <dsp:spPr>
        <a:xfrm>
          <a:off x="4952702" y="558037"/>
          <a:ext cx="1046298" cy="1046297"/>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t>Mass Production [21 Sept]</a:t>
          </a:r>
        </a:p>
      </dsp:txBody>
      <dsp:txXfrm>
        <a:off x="5102428" y="707536"/>
        <a:ext cx="747441" cy="747299"/>
      </dsp:txXfrm>
    </dsp:sp>
    <dsp:sp modelId="{8CE2EC36-3A41-4A26-9377-F3DF1A390165}">
      <dsp:nvSpPr>
        <dsp:cNvPr id="0" name=""/>
        <dsp:cNvSpPr/>
      </dsp:nvSpPr>
      <dsp:spPr>
        <a:xfrm rot="2700000">
          <a:off x="3756741" y="520720"/>
          <a:ext cx="1120733" cy="112073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26A13D-915A-4195-8116-4F119DEA5A8D}">
      <dsp:nvSpPr>
        <dsp:cNvPr id="0" name=""/>
        <dsp:cNvSpPr/>
      </dsp:nvSpPr>
      <dsp:spPr>
        <a:xfrm>
          <a:off x="3794854" y="558037"/>
          <a:ext cx="1046298" cy="1046297"/>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t>Prototype 2 [ 9 Sept]</a:t>
          </a:r>
        </a:p>
      </dsp:txBody>
      <dsp:txXfrm>
        <a:off x="3943984" y="707536"/>
        <a:ext cx="747441" cy="747299"/>
      </dsp:txXfrm>
    </dsp:sp>
    <dsp:sp modelId="{E2DB2F70-EB93-4BF2-AF45-85D9B7AF980C}">
      <dsp:nvSpPr>
        <dsp:cNvPr id="0" name=""/>
        <dsp:cNvSpPr/>
      </dsp:nvSpPr>
      <dsp:spPr>
        <a:xfrm rot="2700000">
          <a:off x="2598893" y="520720"/>
          <a:ext cx="1120733" cy="112073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92332C-41D7-41BF-84FD-78AE5E92E82E}">
      <dsp:nvSpPr>
        <dsp:cNvPr id="0" name=""/>
        <dsp:cNvSpPr/>
      </dsp:nvSpPr>
      <dsp:spPr>
        <a:xfrm>
          <a:off x="2636409" y="558037"/>
          <a:ext cx="1046298" cy="1046297"/>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t>Testing and refinement [26 Aug]</a:t>
          </a:r>
        </a:p>
      </dsp:txBody>
      <dsp:txXfrm>
        <a:off x="2785540" y="707536"/>
        <a:ext cx="747441" cy="747299"/>
      </dsp:txXfrm>
    </dsp:sp>
    <dsp:sp modelId="{4AAA290B-ADE3-408B-BC60-EA0F553F89CD}">
      <dsp:nvSpPr>
        <dsp:cNvPr id="0" name=""/>
        <dsp:cNvSpPr/>
      </dsp:nvSpPr>
      <dsp:spPr>
        <a:xfrm rot="2700000">
          <a:off x="1440449" y="520720"/>
          <a:ext cx="1120733" cy="112073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9FDC81-6BB3-4275-8EEE-2FA6D8DB19C5}">
      <dsp:nvSpPr>
        <dsp:cNvPr id="0" name=""/>
        <dsp:cNvSpPr/>
      </dsp:nvSpPr>
      <dsp:spPr>
        <a:xfrm>
          <a:off x="1477965" y="558037"/>
          <a:ext cx="1046298" cy="1046297"/>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t>Prototype 1 [ 19 Aug]</a:t>
          </a:r>
        </a:p>
      </dsp:txBody>
      <dsp:txXfrm>
        <a:off x="1627692" y="707536"/>
        <a:ext cx="747441" cy="747299"/>
      </dsp:txXfrm>
    </dsp:sp>
    <dsp:sp modelId="{C3E4D35A-E3F8-41CA-A472-6B8558E59A18}">
      <dsp:nvSpPr>
        <dsp:cNvPr id="0" name=""/>
        <dsp:cNvSpPr/>
      </dsp:nvSpPr>
      <dsp:spPr>
        <a:xfrm rot="2700000">
          <a:off x="282005" y="520720"/>
          <a:ext cx="1120733" cy="1120733"/>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8E57C17-6033-4701-BD1C-18137265EC6E}">
      <dsp:nvSpPr>
        <dsp:cNvPr id="0" name=""/>
        <dsp:cNvSpPr/>
      </dsp:nvSpPr>
      <dsp:spPr>
        <a:xfrm>
          <a:off x="319521" y="558037"/>
          <a:ext cx="1046298" cy="1046297"/>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t>Project Planning [12 Aug]</a:t>
          </a:r>
        </a:p>
      </dsp:txBody>
      <dsp:txXfrm>
        <a:off x="469248" y="707536"/>
        <a:ext cx="747441" cy="747299"/>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5FDCA029BE04C5DB436DE29F59D1F34"/>
        <w:category>
          <w:name w:val="General"/>
          <w:gallery w:val="placeholder"/>
        </w:category>
        <w:types>
          <w:type w:val="bbPlcHdr"/>
        </w:types>
        <w:behaviors>
          <w:behavior w:val="content"/>
        </w:behaviors>
        <w:guid w:val="{E4B6C901-57B8-42D7-B980-40C23DA08734}"/>
      </w:docPartPr>
      <w:docPartBody>
        <w:p w:rsidR="00353BB8" w:rsidRDefault="00223285">
          <w:pPr>
            <w:pStyle w:val="C5FDCA029BE04C5DB436DE29F59D1F34"/>
          </w:pPr>
          <w:r>
            <w:t>[Street Address]</w:t>
          </w:r>
          <w:r>
            <w:br/>
            <w:t>[City, ST ZIP Code]</w:t>
          </w:r>
        </w:p>
      </w:docPartBody>
    </w:docPart>
    <w:docPart>
      <w:docPartPr>
        <w:name w:val="9B821E04909545D4AB10A875AA59E4C2"/>
        <w:category>
          <w:name w:val="General"/>
          <w:gallery w:val="placeholder"/>
        </w:category>
        <w:types>
          <w:type w:val="bbPlcHdr"/>
        </w:types>
        <w:behaviors>
          <w:behavior w:val="content"/>
        </w:behaviors>
        <w:guid w:val="{BAB025F1-2F62-4767-96A9-011D2F89F158}"/>
      </w:docPartPr>
      <w:docPartBody>
        <w:p w:rsidR="00353BB8" w:rsidRDefault="00223285">
          <w:pPr>
            <w:pStyle w:val="9B821E04909545D4AB10A875AA59E4C2"/>
          </w:pPr>
          <w:r>
            <w:t>[Web address]</w:t>
          </w:r>
        </w:p>
      </w:docPartBody>
    </w:docPart>
    <w:docPart>
      <w:docPartPr>
        <w:name w:val="8607C96E138C4722909541E96F0D4909"/>
        <w:category>
          <w:name w:val="General"/>
          <w:gallery w:val="placeholder"/>
        </w:category>
        <w:types>
          <w:type w:val="bbPlcHdr"/>
        </w:types>
        <w:behaviors>
          <w:behavior w:val="content"/>
        </w:behaviors>
        <w:guid w:val="{93687618-F915-412D-B382-CF648AED1FE9}"/>
      </w:docPartPr>
      <w:docPartBody>
        <w:p w:rsidR="00353BB8" w:rsidRDefault="00223285">
          <w:pPr>
            <w:pStyle w:val="8607C96E138C4722909541E96F0D4909"/>
          </w:pPr>
          <w:r>
            <w:t>[Business Plan Title]</w:t>
          </w:r>
        </w:p>
      </w:docPartBody>
    </w:docPart>
    <w:docPart>
      <w:docPartPr>
        <w:name w:val="E06215A9A2204306B5B454B279D3D154"/>
        <w:category>
          <w:name w:val="General"/>
          <w:gallery w:val="placeholder"/>
        </w:category>
        <w:types>
          <w:type w:val="bbPlcHdr"/>
        </w:types>
        <w:behaviors>
          <w:behavior w:val="content"/>
        </w:behaviors>
        <w:guid w:val="{352BCF5E-4E35-4CE3-86DA-886A2002362C}"/>
      </w:docPartPr>
      <w:docPartBody>
        <w:p w:rsidR="00353BB8" w:rsidRDefault="00223285">
          <w:pPr>
            <w:pStyle w:val="E06215A9A2204306B5B454B279D3D154"/>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85"/>
    <w:rsid w:val="002124E0"/>
    <w:rsid w:val="00223285"/>
    <w:rsid w:val="00353BB8"/>
    <w:rsid w:val="00714C22"/>
    <w:rsid w:val="00886063"/>
    <w:rsid w:val="00A54DB4"/>
    <w:rsid w:val="00B119A2"/>
    <w:rsid w:val="00D50C6F"/>
    <w:rsid w:val="00EE790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4DB4"/>
    <w:rPr>
      <w:color w:val="808080"/>
    </w:rPr>
  </w:style>
  <w:style w:type="paragraph" w:customStyle="1" w:styleId="FAC0EC467B5241B4BD4132C1D05A77D3">
    <w:name w:val="FAC0EC467B5241B4BD4132C1D05A77D3"/>
  </w:style>
  <w:style w:type="paragraph" w:customStyle="1" w:styleId="7FD83B3F286E4616A135690463E25972">
    <w:name w:val="7FD83B3F286E4616A135690463E25972"/>
  </w:style>
  <w:style w:type="paragraph" w:customStyle="1" w:styleId="FDB11A9B17BC4F6D83107C2F8AC5983A">
    <w:name w:val="FDB11A9B17BC4F6D83107C2F8AC5983A"/>
  </w:style>
  <w:style w:type="paragraph" w:customStyle="1" w:styleId="C5FDCA029BE04C5DB436DE29F59D1F34">
    <w:name w:val="C5FDCA029BE04C5DB436DE29F59D1F34"/>
  </w:style>
  <w:style w:type="paragraph" w:customStyle="1" w:styleId="CE57BC3C49374A009CC3B707BF755859">
    <w:name w:val="CE57BC3C49374A009CC3B707BF755859"/>
  </w:style>
  <w:style w:type="paragraph" w:customStyle="1" w:styleId="C1BE9D1952064890B68000BBD1E7A789">
    <w:name w:val="C1BE9D1952064890B68000BBD1E7A789"/>
  </w:style>
  <w:style w:type="paragraph" w:customStyle="1" w:styleId="84FE8ECE7FAD462B98DDCD9427CFF53F">
    <w:name w:val="84FE8ECE7FAD462B98DDCD9427CFF53F"/>
  </w:style>
  <w:style w:type="paragraph" w:customStyle="1" w:styleId="9B821E04909545D4AB10A875AA59E4C2">
    <w:name w:val="9B821E04909545D4AB10A875AA59E4C2"/>
  </w:style>
  <w:style w:type="paragraph" w:customStyle="1" w:styleId="8607C96E138C4722909541E96F0D4909">
    <w:name w:val="8607C96E138C4722909541E96F0D4909"/>
  </w:style>
  <w:style w:type="paragraph" w:customStyle="1" w:styleId="E06215A9A2204306B5B454B279D3D154">
    <w:name w:val="E06215A9A2204306B5B454B279D3D154"/>
  </w:style>
  <w:style w:type="paragraph" w:customStyle="1" w:styleId="622B3A1BFEE74BA9AFB63ABFDC7BFC79">
    <w:name w:val="622B3A1BFEE74BA9AFB63ABFDC7BFC79"/>
    <w:rsid w:val="00A54D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2015-08-10T00:00:00</PublishDate>
  <Abstract/>
  <CompanyAddress>Sudharshan
Isaac Tay</CompanyAddress>
  <CompanyPhone/>
  <CompanyFax/>
  <CompanyEmail>sentibots@gmail.com</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2fd640dd-6aed-4eb5-9f10-3699377859fa">
      <UserInfo>
        <DisplayName>ISAAC TAY ENG HIAN</DisplayName>
        <AccountId>7</AccountId>
        <AccountType/>
      </UserInfo>
      <UserInfo>
        <DisplayName>CHUA CHI MENG, AMBROSE</DisplayName>
        <AccountId>8</AccountId>
        <AccountType/>
      </UserInfo>
      <UserInfo>
        <DisplayName>XIE JIACHENG</DisplayName>
        <AccountId>9</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D03263B8285A4A8C3E9986A39DE9B5" ma:contentTypeVersion="3" ma:contentTypeDescription="Create a new document." ma:contentTypeScope="" ma:versionID="becbc18de84130fc91e6b00cc648984f">
  <xsd:schema xmlns:xsd="http://www.w3.org/2001/XMLSchema" xmlns:xs="http://www.w3.org/2001/XMLSchema" xmlns:p="http://schemas.microsoft.com/office/2006/metadata/properties" xmlns:ns3="2fd640dd-6aed-4eb5-9f10-3699377859fa" targetNamespace="http://schemas.microsoft.com/office/2006/metadata/properties" ma:root="true" ma:fieldsID="1e63c896f323292c259d24902cfb8901" ns3:_="">
    <xsd:import namespace="2fd640dd-6aed-4eb5-9f10-3699377859fa"/>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d640dd-6aed-4eb5-9f10-3699377859f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8B583A-F5FE-4194-A9C9-017A2082131E}">
  <ds:schemaRefs>
    <ds:schemaRef ds:uri="http://schemas.microsoft.com/office/2006/documentManagement/types"/>
    <ds:schemaRef ds:uri="http://purl.org/dc/dcmitype/"/>
    <ds:schemaRef ds:uri="2fd640dd-6aed-4eb5-9f10-3699377859fa"/>
    <ds:schemaRef ds:uri="http://schemas.microsoft.com/office/infopath/2007/PartnerControls"/>
    <ds:schemaRef ds:uri="http://purl.org/dc/elements/1.1/"/>
    <ds:schemaRef ds:uri="http://schemas.microsoft.com/office/2006/metadata/properties"/>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F7F966C8-A66E-408D-AB73-AED8CB200A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d640dd-6aed-4eb5-9f10-3699377859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F78871-FFBF-41B3-B187-F8FC50B7C8F4}">
  <ds:schemaRefs>
    <ds:schemaRef ds:uri="http://schemas.microsoft.com/sharepoint/v3/contenttype/forms"/>
  </ds:schemaRefs>
</ds:datastoreItem>
</file>

<file path=customXml/itemProps5.xml><?xml version="1.0" encoding="utf-8"?>
<ds:datastoreItem xmlns:ds="http://schemas.openxmlformats.org/officeDocument/2006/customXml" ds:itemID="{A6BDB621-AF52-4B7A-8E10-E7916C0A1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332</TotalTime>
  <Pages>13</Pages>
  <Words>1609</Words>
  <Characters>9175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SentiForce</vt:lpstr>
    </vt:vector>
  </TitlesOfParts>
  <Company/>
  <LinksUpToDate>false</LinksUpToDate>
  <CharactersWithSpaces>10763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SentiForce</dc:title>
  <dc:subject>Progress report 1 [July-August]</dc:subject>
  <dc:creator>sudhar sundar</dc:creator>
  <cp:keywords/>
  <dc:description/>
  <cp:lastModifiedBy>SUNDARAMAHALINGAM SUDHARSHAN</cp:lastModifiedBy>
  <cp:revision>22</cp:revision>
  <dcterms:created xsi:type="dcterms:W3CDTF">2015-08-10T05:22:00Z</dcterms:created>
  <dcterms:modified xsi:type="dcterms:W3CDTF">2015-08-12T12:16:00Z</dcterms:modified>
  <cp:contentStatus>makerforce.io/sentiforce</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ContentTypeId">
    <vt:lpwstr>0x0101002CD03263B8285A4A8C3E9986A39DE9B5</vt:lpwstr>
  </property>
  <property fmtid="{D5CDD505-2E9C-101B-9397-08002B2CF9AE}" pid="4" name="IsMyDocuments">
    <vt:bool>true</vt:bool>
  </property>
</Properties>
</file>