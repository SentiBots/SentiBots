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88415555"/>
        <w:docPartObj>
          <w:docPartGallery w:val="Cover Pages"/>
          <w:docPartUnique/>
        </w:docPartObj>
      </w:sdtPr>
      <w:sdtEndPr/>
      <w:sdtContent>
        <w:p w14:paraId="30A7019E" w14:textId="77777777" w:rsidR="00225822" w:rsidRDefault="003D66FC" w:rsidP="00C3640F">
          <w:pPr>
            <w:pStyle w:val="Logo"/>
          </w:pPr>
          <w:r>
            <w:rPr>
              <w:noProof/>
              <w:lang w:eastAsia="en-US" w:bidi="ta-IN"/>
            </w:rPr>
            <mc:AlternateContent>
              <mc:Choice Requires="wps">
                <w:drawing>
                  <wp:anchor distT="0" distB="0" distL="114300" distR="114300" simplePos="0" relativeHeight="251651072" behindDoc="0" locked="0" layoutInCell="1" allowOverlap="1" wp14:anchorId="503B9DDC" wp14:editId="1A23DD76">
                    <wp:simplePos x="0" y="0"/>
                    <wp:positionH relativeFrom="margin">
                      <wp:align>left</wp:align>
                    </wp:positionH>
                    <wp:positionV relativeFrom="margin">
                      <wp:align>center</wp:align>
                    </wp:positionV>
                    <wp:extent cx="5052060" cy="4655185"/>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052060" cy="4655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773FC" w14:textId="77777777" w:rsidR="00F06D1B" w:rsidRDefault="0072594D" w:rsidP="00C3640F">
                                <w:pPr>
                                  <w:pStyle w:val="Title"/>
                                  <w:jc w:val="left"/>
                                </w:pPr>
                                <w:sdt>
                                  <w:sdt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06D1B">
                                      <w:t xml:space="preserve">Affordable </w:t>
                                    </w:r>
                                    <w:r w:rsidR="00F06D1B" w:rsidRPr="009C1295">
                                      <w:t xml:space="preserve">drone platform for </w:t>
                                    </w:r>
                                    <w:r w:rsidR="00F06D1B">
                                      <w:t>use in education</w:t>
                                    </w:r>
                                  </w:sdtContent>
                                </w:sdt>
                              </w:p>
                              <w:p w14:paraId="39B99517" w14:textId="77777777" w:rsidR="00F06D1B" w:rsidRDefault="0072594D" w:rsidP="00C3640F">
                                <w:pPr>
                                  <w:pStyle w:val="Subtitle"/>
                                  <w:jc w:val="left"/>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p>
                              <w:p w14:paraId="1F9967A7" w14:textId="77777777" w:rsidR="00F06D1B" w:rsidRPr="004134D2" w:rsidRDefault="00F06D1B" w:rsidP="00C3640F">
                                <w:pPr>
                                  <w:jc w:val="left"/>
                                  <w:rPr>
                                    <w:vertAlign w:val="superscript"/>
                                  </w:rPr>
                                </w:pPr>
                                <w:r>
                                  <w:t xml:space="preserve">Authors: </w:t>
                                </w:r>
                                <w:proofErr w:type="spellStart"/>
                                <w:r>
                                  <w:t>Sundaramahalingam</w:t>
                                </w:r>
                                <w:proofErr w:type="spellEnd"/>
                                <w:r>
                                  <w:t xml:space="preserve"> </w:t>
                                </w:r>
                                <w:proofErr w:type="spellStart"/>
                                <w:r>
                                  <w:t>Sudharshan</w:t>
                                </w:r>
                                <w:proofErr w:type="spellEnd"/>
                                <w:r>
                                  <w:t xml:space="preserve">, Isaac Tay </w:t>
                                </w:r>
                                <w:proofErr w:type="spellStart"/>
                                <w:r>
                                  <w:t>Eng</w:t>
                                </w:r>
                                <w:proofErr w:type="spellEnd"/>
                                <w:r>
                                  <w:t xml:space="preserve"> </w:t>
                                </w:r>
                                <w:proofErr w:type="spellStart"/>
                                <w:r>
                                  <w:t>Hian</w:t>
                                </w:r>
                                <w:proofErr w:type="spellEnd"/>
                                <w:r>
                                  <w:t xml:space="preserve">, </w:t>
                                </w:r>
                                <w:r w:rsidR="00D00161">
                                  <w:t xml:space="preserve">Ambrose Chua, </w:t>
                                </w:r>
                                <w:proofErr w:type="spellStart"/>
                                <w:r>
                                  <w:t>Prahlad</w:t>
                                </w:r>
                                <w:proofErr w:type="spellEnd"/>
                                <w:r>
                                  <w:t xml:space="preserve"> </w:t>
                                </w:r>
                                <w:proofErr w:type="spellStart"/>
                                <w:r>
                                  <w:t>Vadekkepat</w:t>
                                </w:r>
                                <w:proofErr w:type="spellEnd"/>
                              </w:p>
                              <w:p w14:paraId="5B2A3268" w14:textId="77777777" w:rsidR="00F06D1B" w:rsidRPr="004134D2" w:rsidRDefault="00F06D1B" w:rsidP="00C3640F">
                                <w:pPr>
                                  <w:jc w:val="left"/>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xmlns:mv="urn:schemas-microsoft-com:mac:vml" xmlns:mo="http://schemas.microsoft.com/office/mac/office/2008/main">
                <w:pict>
                  <v:shapetype w14:anchorId="503B9DDC" id="_x0000_t202" coordsize="21600,21600" o:spt="202" path="m0,0l0,21600,21600,21600,21600,0xe">
                    <v:stroke joinstyle="miter"/>
                    <v:path gradientshapeok="t" o:connecttype="rect"/>
                  </v:shapetype>
                  <v:shape id="Text_x0020_Box_x0020_2" o:spid="_x0000_s1026" type="#_x0000_t202" alt="Text box displaying document title and subtitle" style="position:absolute;left:0;text-align:left;margin-left:0;margin-top:0;width:397.8pt;height:366.55pt;z-index:251650560;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" filled="f" stroked="f" strokeweight=".5pt">
                    <v:textbox style="mso-fit-shape-to-text:t" inset="0,0,0,0">
                      <w:txbxContent>
                        <w:p w14:paraId="77C773FC" w14:textId="77777777" w:rsidR="00F06D1B" w:rsidRDefault="00F96E5C" w:rsidP="00C3640F">
                          <w:pPr>
                            <w:pStyle w:val="Title"/>
                            <w:jc w:val="left"/>
                          </w:pPr>
                          <w:sdt>
                            <w:sdt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06D1B">
                                <w:t xml:space="preserve">Affordable </w:t>
                              </w:r>
                              <w:r w:rsidR="00F06D1B" w:rsidRPr="009C1295">
                                <w:t xml:space="preserve">drone platform for </w:t>
                              </w:r>
                              <w:r w:rsidR="00F06D1B">
                                <w:t>use in education</w:t>
                              </w:r>
                            </w:sdtContent>
                          </w:sdt>
                        </w:p>
                        <w:p w14:paraId="39B99517" w14:textId="77777777" w:rsidR="00F06D1B" w:rsidRDefault="00F96E5C" w:rsidP="00C3640F">
                          <w:pPr>
                            <w:pStyle w:val="Subtitle"/>
                            <w:jc w:val="left"/>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p>
                        <w:p w14:paraId="1F9967A7" w14:textId="77777777" w:rsidR="00F06D1B" w:rsidRPr="004134D2" w:rsidRDefault="00F06D1B" w:rsidP="00C3640F">
                          <w:pPr>
                            <w:jc w:val="left"/>
                            <w:rPr>
                              <w:vertAlign w:val="superscript"/>
                            </w:rPr>
                          </w:pPr>
                          <w:r>
                            <w:t xml:space="preserve">Authors: </w:t>
                          </w:r>
                          <w:proofErr w:type="spellStart"/>
                          <w:r>
                            <w:t>Sundaramahalingam</w:t>
                          </w:r>
                          <w:proofErr w:type="spellEnd"/>
                          <w:r>
                            <w:t xml:space="preserve"> </w:t>
                          </w:r>
                          <w:proofErr w:type="spellStart"/>
                          <w:r>
                            <w:t>Sudharshan</w:t>
                          </w:r>
                          <w:proofErr w:type="spellEnd"/>
                          <w:r>
                            <w:t xml:space="preserve">, Isaac </w:t>
                          </w:r>
                          <w:proofErr w:type="spellStart"/>
                          <w:r>
                            <w:t>Tay</w:t>
                          </w:r>
                          <w:proofErr w:type="spellEnd"/>
                          <w:r>
                            <w:t xml:space="preserve"> </w:t>
                          </w:r>
                          <w:proofErr w:type="spellStart"/>
                          <w:r>
                            <w:t>Eng</w:t>
                          </w:r>
                          <w:proofErr w:type="spellEnd"/>
                          <w:r>
                            <w:t xml:space="preserve"> </w:t>
                          </w:r>
                          <w:proofErr w:type="spellStart"/>
                          <w:r>
                            <w:t>Hian</w:t>
                          </w:r>
                          <w:proofErr w:type="spellEnd"/>
                          <w:r>
                            <w:t xml:space="preserve">, </w:t>
                          </w:r>
                          <w:r w:rsidR="00D00161">
                            <w:t xml:space="preserve">Ambrose Chua, </w:t>
                          </w:r>
                          <w:proofErr w:type="spellStart"/>
                          <w:r>
                            <w:t>Prahlad</w:t>
                          </w:r>
                          <w:proofErr w:type="spellEnd"/>
                          <w:r>
                            <w:t xml:space="preserve"> </w:t>
                          </w:r>
                          <w:proofErr w:type="spellStart"/>
                          <w:r>
                            <w:t>Vadekkepat</w:t>
                          </w:r>
                          <w:proofErr w:type="spellEnd"/>
                        </w:p>
                        <w:p w14:paraId="5B2A3268" w14:textId="77777777" w:rsidR="00F06D1B" w:rsidRPr="004134D2" w:rsidRDefault="00F06D1B" w:rsidP="00C3640F">
                          <w:pPr>
                            <w:jc w:val="left"/>
                          </w:pPr>
                        </w:p>
                      </w:txbxContent>
                    </v:textbox>
                    <w10:wrap type="topAndBottom" anchorx="margin" anchory="margin"/>
                  </v:shape>
                </w:pict>
              </mc:Fallback>
            </mc:AlternateContent>
          </w:r>
        </w:p>
        <w:p w14:paraId="11F5D64E" w14:textId="77777777" w:rsidR="00225822" w:rsidRDefault="00225822" w:rsidP="00C3640F"/>
        <w:p w14:paraId="1F2B21E4" w14:textId="77777777" w:rsidR="00225822" w:rsidRPr="00B775B7" w:rsidRDefault="0072594D" w:rsidP="00C3640F">
          <w:pPr>
            <w:sectPr w:rsidR="00225822" w:rsidRPr="00B775B7">
              <w:pgSz w:w="12240" w:h="15840" w:code="1"/>
              <w:pgMar w:top="1080" w:right="1440" w:bottom="1080" w:left="1440" w:header="720" w:footer="576" w:gutter="0"/>
              <w:pgNumType w:start="0"/>
              <w:cols w:space="720"/>
              <w:titlePg/>
              <w:docGrid w:linePitch="360"/>
            </w:sectPr>
          </w:pPr>
        </w:p>
      </w:sdtContent>
    </w:sdt>
    <w:p w14:paraId="54BFDA1B" w14:textId="77777777" w:rsidR="00225822" w:rsidRDefault="003D66FC" w:rsidP="00C3640F">
      <w:pPr>
        <w:pStyle w:val="Heading1"/>
      </w:pPr>
      <w:bookmarkStart w:id="0" w:name="_Toc461382450"/>
      <w:r>
        <w:lastRenderedPageBreak/>
        <w:t>Introduction</w:t>
      </w:r>
      <w:bookmarkEnd w:id="0"/>
    </w:p>
    <w:p w14:paraId="5F1F1313" w14:textId="77777777" w:rsidR="00E505DF" w:rsidRDefault="00E505DF" w:rsidP="00C3640F">
      <w:r>
        <w:t>The drone industry has</w:t>
      </w:r>
      <w:r w:rsidR="00D765B3">
        <w:t xml:space="preserve"> seen</w:t>
      </w:r>
      <w:r>
        <w:t xml:space="preserve"> </w:t>
      </w:r>
      <w:r w:rsidR="0041742D">
        <w:t xml:space="preserve">a </w:t>
      </w:r>
      <w:r>
        <w:t>market growth from a 552 million USD industry in 2014, to 1.4 billion USD in 2015 with an expected forecast of 5 billion USD in 2017.</w:t>
      </w:r>
      <w:r w:rsidR="00F27918">
        <w:rPr>
          <w:vertAlign w:val="superscript"/>
        </w:rPr>
        <w:t>[1]</w:t>
      </w:r>
      <w:r w:rsidR="00DC394C">
        <w:rPr>
          <w:vertAlign w:val="superscript"/>
        </w:rPr>
        <w:t xml:space="preserve">  </w:t>
      </w:r>
      <w:r w:rsidR="0041742D">
        <w:t>Res</w:t>
      </w:r>
      <w:r>
        <w:t>earch papers have been published on app</w:t>
      </w:r>
      <w:r w:rsidR="00F27918">
        <w:t xml:space="preserve">lying drones to practical uses excluding recreation like agriculture, surveillance, </w:t>
      </w:r>
      <w:r w:rsidR="00DC394C">
        <w:t xml:space="preserve">security and </w:t>
      </w:r>
      <w:r w:rsidR="00F27918">
        <w:t xml:space="preserve">industrial automation. </w:t>
      </w:r>
      <w:r w:rsidR="001F11B5">
        <w:t xml:space="preserve">One area of research </w:t>
      </w:r>
      <w:r w:rsidR="00DC394C">
        <w:t>is into its use as a military attack platform where the industry is estimated to hit 1.8 trillion by 2017.</w:t>
      </w:r>
      <w:r w:rsidR="00DC394C">
        <w:rPr>
          <w:vertAlign w:val="superscript"/>
        </w:rPr>
        <w:t>[2]</w:t>
      </w:r>
      <w:r w:rsidR="00DC394C">
        <w:t xml:space="preserve"> Additionally, Unmanned Aerial Vehicles (UAVs) have high potential in the agriculture industry where they are being used to crop and monitor large plantations and vegetation.</w:t>
      </w:r>
      <w:r w:rsidR="00DC394C">
        <w:rPr>
          <w:vertAlign w:val="superscript"/>
        </w:rPr>
        <w:t>[3]</w:t>
      </w:r>
      <w:r w:rsidR="00DC394C">
        <w:t xml:space="preserve"> More specialized applications </w:t>
      </w:r>
      <w:r w:rsidR="0011486B">
        <w:t xml:space="preserve">like </w:t>
      </w:r>
      <w:r w:rsidR="00DC394C">
        <w:t>mosquito vector control</w:t>
      </w:r>
      <w:r w:rsidR="00DC394C">
        <w:rPr>
          <w:vertAlign w:val="superscript"/>
        </w:rPr>
        <w:t xml:space="preserve">[4] </w:t>
      </w:r>
      <w:r w:rsidR="00DC394C">
        <w:t>and oil spill detection monitoring</w:t>
      </w:r>
      <w:r w:rsidR="00DC394C">
        <w:rPr>
          <w:vertAlign w:val="superscript"/>
        </w:rPr>
        <w:t>[5]</w:t>
      </w:r>
      <w:r w:rsidR="00DC394C">
        <w:t xml:space="preserve"> are also being investigated</w:t>
      </w:r>
      <w:r w:rsidR="0011486B">
        <w:t xml:space="preserve"> by researchers</w:t>
      </w:r>
      <w:r w:rsidR="00DC394C">
        <w:t>.</w:t>
      </w:r>
      <w:r w:rsidR="00775F2C" w:rsidRPr="00775F2C">
        <w:rPr>
          <w:noProof/>
          <w:lang w:eastAsia="en-US" w:bidi="ta-IN"/>
        </w:rPr>
        <w:t xml:space="preserve"> </w:t>
      </w:r>
    </w:p>
    <w:p w14:paraId="462BB4DE" w14:textId="77777777" w:rsidR="00DC394C" w:rsidRDefault="00DC394C" w:rsidP="00C3640F">
      <w:r>
        <w:t>Similarly, t</w:t>
      </w:r>
      <w:r w:rsidR="00866B67">
        <w:t>he education industry is trying to integrate drones into the curriculum</w:t>
      </w:r>
      <w:r w:rsidR="00C33186">
        <w:t xml:space="preserve"> and research is being conducted into drones as a platform for robotics research and education.</w:t>
      </w:r>
      <w:r w:rsidR="00C33186">
        <w:rPr>
          <w:vertAlign w:val="superscript"/>
        </w:rPr>
        <w:t xml:space="preserve">[6] </w:t>
      </w:r>
      <w:r w:rsidR="0041742D">
        <w:t>P</w:t>
      </w:r>
      <w:r w:rsidR="00C33186">
        <w:t xml:space="preserve">roviding researchers and students with software and hardware platforms </w:t>
      </w:r>
      <w:r w:rsidR="0041742D">
        <w:t xml:space="preserve">have allowed </w:t>
      </w:r>
      <w:r w:rsidR="00C33186">
        <w:t>them to overcome superficial issues such as communication and focus on the more complicated aspects of their research and projects.</w:t>
      </w:r>
      <w:r w:rsidR="00C33186">
        <w:rPr>
          <w:vertAlign w:val="superscript"/>
        </w:rPr>
        <w:t xml:space="preserve">[6] </w:t>
      </w:r>
      <w:r w:rsidR="0041742D">
        <w:t>D</w:t>
      </w:r>
      <w:r w:rsidR="00C33186">
        <w:t>rones can be used to teach students about robotics, control systems, embedded system engineering, artificial intelligence and systems engineering.</w:t>
      </w:r>
      <w:r w:rsidR="00C33186">
        <w:rPr>
          <w:vertAlign w:val="superscript"/>
        </w:rPr>
        <w:t xml:space="preserve">[7] </w:t>
      </w:r>
      <w:r w:rsidR="00C33186">
        <w:t xml:space="preserve">Additionally, they could be used to teach concepts like projectile motion in a more intuitive and hands-on manner to high school students. </w:t>
      </w:r>
    </w:p>
    <w:p w14:paraId="15C670E2" w14:textId="77777777" w:rsidR="00C33186" w:rsidRPr="00C33186" w:rsidRDefault="00C33186" w:rsidP="00C3640F">
      <w:r>
        <w:t>Quadrotor helicopters or quadcopters are currently the most common drone platform available. They operate on the mechanics of 4 rotors spinning</w:t>
      </w:r>
      <w:r w:rsidR="002F2EE2">
        <w:t xml:space="preserve"> at varying</w:t>
      </w:r>
      <w:r>
        <w:t xml:space="preserve"> velocities which allows the drone to achieve steering and thrust through a PID loop based control system.</w:t>
      </w:r>
      <w:r w:rsidR="00775F2C">
        <w:t xml:space="preserve"> </w:t>
      </w:r>
      <w:r>
        <w:rPr>
          <w:vertAlign w:val="superscript"/>
        </w:rPr>
        <w:t xml:space="preserve">[8] </w:t>
      </w:r>
      <w:r>
        <w:t xml:space="preserve">Unfortunately, these quadcopters are unaffordable to buy in large enough quantities for integration into the curriculum. Some quadrotor platforms also have exposed rotors which </w:t>
      </w:r>
      <w:r w:rsidR="00E4685D">
        <w:t>raises safety concerns for use in high schools. Although many of these platforms provide free software APIs for users, they o</w:t>
      </w:r>
      <w:r w:rsidR="00D765B3">
        <w:t xml:space="preserve">ften keep their hardware closed-source </w:t>
      </w:r>
      <w:r w:rsidR="00E4685D">
        <w:t>making it hard for students to learn hardware based topics using these platforms.</w:t>
      </w:r>
    </w:p>
    <w:p w14:paraId="4DC10AC4" w14:textId="01C6EB4E" w:rsidR="00C3640F" w:rsidRPr="00C3640F" w:rsidRDefault="004157E8" w:rsidP="00C3640F">
      <w:pPr>
        <w:rPr>
          <w:vertAlign w:val="superscript"/>
        </w:rPr>
      </w:pPr>
      <w:r>
        <w:t xml:space="preserve">The </w:t>
      </w:r>
      <w:r w:rsidR="002F2EE2">
        <w:t xml:space="preserve">design of the </w:t>
      </w:r>
      <w:proofErr w:type="spellStart"/>
      <w:r w:rsidR="002F2EE2">
        <w:t>SentiBot</w:t>
      </w:r>
      <w:proofErr w:type="spellEnd"/>
      <w:r>
        <w:t xml:space="preserve"> platform is</w:t>
      </w:r>
      <w:r w:rsidR="002F2EE2">
        <w:t xml:space="preserve"> intended to solve these issues</w:t>
      </w:r>
      <w:r>
        <w:t xml:space="preserve">. </w:t>
      </w:r>
      <w:r w:rsidR="002F2EE2">
        <w:t>It utilizes a dual-</w:t>
      </w:r>
      <w:r>
        <w:t xml:space="preserve">propeller </w:t>
      </w:r>
      <w:r w:rsidR="002F2EE2">
        <w:t xml:space="preserve">electronic ducted fan (EDF) </w:t>
      </w:r>
      <w:r w:rsidR="001808FF">
        <w:t>with</w:t>
      </w:r>
      <w:r>
        <w:t xml:space="preserve"> an enclosed frame </w:t>
      </w:r>
      <w:r w:rsidR="002F2EE2">
        <w:t xml:space="preserve">in a </w:t>
      </w:r>
      <w:r w:rsidR="00775F2C">
        <w:t>coax</w:t>
      </w:r>
      <w:r w:rsidR="002F2EE2">
        <w:t xml:space="preserve">-copter design. This design </w:t>
      </w:r>
      <w:r w:rsidR="00102830">
        <w:t>increases</w:t>
      </w:r>
      <w:r w:rsidR="00D765B3">
        <w:t xml:space="preserve"> </w:t>
      </w:r>
      <w:r w:rsidR="002F2EE2">
        <w:t>safety while decreasing cost and enables high modularity. It</w:t>
      </w:r>
      <w:r>
        <w:t xml:space="preserve"> </w:t>
      </w:r>
      <w:r w:rsidR="00D765B3">
        <w:t>has</w:t>
      </w:r>
      <w:r w:rsidR="002F2EE2">
        <w:t xml:space="preserve"> </w:t>
      </w:r>
      <w:r>
        <w:t xml:space="preserve">3D-printed frame design which </w:t>
      </w:r>
      <w:r w:rsidR="002F2EE2">
        <w:t>allows easy hardware replication for researchers and students such that experimentation can be conducted</w:t>
      </w:r>
      <w:r w:rsidR="00D765B3">
        <w:t xml:space="preserve"> with additional hardware</w:t>
      </w:r>
      <w:r w:rsidR="002F2EE2">
        <w:t xml:space="preserve">. </w:t>
      </w:r>
      <w:r>
        <w:t xml:space="preserve">The platform </w:t>
      </w:r>
      <w:r w:rsidR="00D765B3">
        <w:t xml:space="preserve">has </w:t>
      </w:r>
      <w:r>
        <w:t>the Intel Edison</w:t>
      </w:r>
      <w:r w:rsidR="002F2EE2">
        <w:t xml:space="preserve"> System on a Chip (SoC)</w:t>
      </w:r>
      <w:r>
        <w:t xml:space="preserve"> and a unique dual CPU architecture which enables compartmentalization of computational tasks.</w:t>
      </w:r>
      <w:r w:rsidR="00775F2C">
        <w:t xml:space="preserve"> </w:t>
      </w:r>
      <w:r w:rsidR="0011486B">
        <w:rPr>
          <w:vertAlign w:val="superscript"/>
        </w:rPr>
        <w:t>[9]</w:t>
      </w:r>
      <w:r>
        <w:t xml:space="preserve"> The higher level tasks are </w:t>
      </w:r>
      <w:r w:rsidR="002F2EE2">
        <w:t>managed</w:t>
      </w:r>
      <w:r>
        <w:t xml:space="preserve"> by the Intel Edison CPU while the lower level real-time tasks are handled by the </w:t>
      </w:r>
      <w:r w:rsidR="002F2EE2">
        <w:t>ATMEGA 328 8-</w:t>
      </w:r>
      <w:r>
        <w:t>bit microcontroller running</w:t>
      </w:r>
      <w:r w:rsidR="00874EBA">
        <w:t xml:space="preserve"> a</w:t>
      </w:r>
      <w:r>
        <w:t xml:space="preserve"> </w:t>
      </w:r>
      <w:r w:rsidR="002F2EE2">
        <w:t>real time operating system (RTOS)</w:t>
      </w:r>
      <w:r>
        <w:t xml:space="preserve">. The </w:t>
      </w:r>
      <w:r w:rsidR="002F2EE2">
        <w:t xml:space="preserve">platform is running </w:t>
      </w:r>
      <w:proofErr w:type="spellStart"/>
      <w:r w:rsidR="002F2EE2">
        <w:t>Yocto</w:t>
      </w:r>
      <w:proofErr w:type="spellEnd"/>
      <w:r w:rsidR="002F2EE2">
        <w:t xml:space="preserve"> Linux and</w:t>
      </w:r>
      <w:r>
        <w:t xml:space="preserve"> supports ROS </w:t>
      </w:r>
      <w:bookmarkStart w:id="1" w:name="_Toc461382451"/>
      <w:r w:rsidR="002F2EE2">
        <w:t>which provides open source libraries and software resources for students and researchers.</w:t>
      </w:r>
      <w:r w:rsidR="00775F2C">
        <w:t xml:space="preserve"> </w:t>
      </w:r>
      <w:r w:rsidR="0011486B">
        <w:rPr>
          <w:vertAlign w:val="superscript"/>
        </w:rPr>
        <w:t>[10</w:t>
      </w:r>
      <w:r w:rsidR="007B201B">
        <w:rPr>
          <w:vertAlign w:val="superscript"/>
        </w:rPr>
        <w:t>]</w:t>
      </w:r>
    </w:p>
    <w:p w14:paraId="388464E7" w14:textId="77777777" w:rsidR="00C3640F" w:rsidRDefault="00C3640F" w:rsidP="00C3640F">
      <w:pPr>
        <w:rPr>
          <w:rFonts w:asciiTheme="majorHAnsi" w:eastAsiaTheme="majorEastAsia" w:hAnsiTheme="majorHAnsi" w:cstheme="majorBidi"/>
          <w:color w:val="F24F4F" w:themeColor="accent1"/>
          <w:sz w:val="36"/>
          <w:szCs w:val="36"/>
        </w:rPr>
      </w:pPr>
      <w:r>
        <w:br w:type="page"/>
      </w:r>
    </w:p>
    <w:p w14:paraId="0EA715B7" w14:textId="44096C16" w:rsidR="00225822" w:rsidRDefault="008C47C2" w:rsidP="00C3640F">
      <w:pPr>
        <w:pStyle w:val="Heading1"/>
      </w:pPr>
      <w:r>
        <w:lastRenderedPageBreak/>
        <w:t>Hardware Design</w:t>
      </w:r>
      <w:bookmarkEnd w:id="1"/>
    </w:p>
    <w:p w14:paraId="3AF8D08B" w14:textId="77777777" w:rsidR="008C47C2" w:rsidRDefault="00775F2C" w:rsidP="00C3640F">
      <w:pPr>
        <w:pStyle w:val="Heading2"/>
      </w:pPr>
      <w:r>
        <w:t>Aspects of an educational drone</w:t>
      </w:r>
    </w:p>
    <w:p w14:paraId="76652DC6" w14:textId="77777777" w:rsidR="008C47C2" w:rsidRPr="003D3E9B" w:rsidRDefault="003D3E9B" w:rsidP="00C3640F">
      <w:r>
        <w:t>The current concern with drone safety has resulted in the increased regulation by governments on the usage of drones in the public and in multiple industries.</w:t>
      </w:r>
      <w:r w:rsidR="00102830">
        <w:t xml:space="preserve"> </w:t>
      </w:r>
      <w:r>
        <w:rPr>
          <w:vertAlign w:val="superscript"/>
        </w:rPr>
        <w:t>[11]</w:t>
      </w:r>
      <w:r w:rsidR="008C47C2" w:rsidRPr="00F43029">
        <w:t xml:space="preserve"> </w:t>
      </w:r>
      <w:r>
        <w:t>Thus, the safety of the drone is an important aspect to consider in the design. Affordability is also important as a lower cost drone platform allows a greater adoption rate by schools as it has a smaller impact on them financially. As budget cuts faced by schools is impacting adoption of drone based curriculum</w:t>
      </w:r>
      <w:r>
        <w:rPr>
          <w:vertAlign w:val="superscript"/>
        </w:rPr>
        <w:t xml:space="preserve"> [12]</w:t>
      </w:r>
      <w:r>
        <w:t xml:space="preserve"> it is important to ensure that the affordability aspect is not neglected. Robotics platforms used in education need to provide easy access to their hardware and software systems to enable the students to learn through experimentation according to research conducted into educational robotic systems.</w:t>
      </w:r>
      <w:r>
        <w:rPr>
          <w:vertAlign w:val="superscript"/>
        </w:rPr>
        <w:t>[13]</w:t>
      </w:r>
      <w:r>
        <w:t xml:space="preserve"> </w:t>
      </w:r>
      <w:r w:rsidR="000D42F4">
        <w:t xml:space="preserve">Therefore, </w:t>
      </w:r>
      <w:r w:rsidR="00102830">
        <w:t xml:space="preserve">the aspects of an education drone platform can be summarized </w:t>
      </w:r>
      <w:r w:rsidR="000D42F4">
        <w:t>as safety, affordability and accessibility</w:t>
      </w:r>
      <w:r w:rsidR="009A4F8E">
        <w:t>.</w:t>
      </w:r>
      <w:r w:rsidR="000D42F4">
        <w:t xml:space="preserve"> </w:t>
      </w:r>
    </w:p>
    <w:p w14:paraId="2299F77F" w14:textId="77777777" w:rsidR="008C47C2" w:rsidRDefault="00F06D1B" w:rsidP="00C3640F">
      <w:pPr>
        <w:pStyle w:val="Heading2"/>
      </w:pPr>
      <w:r>
        <w:t xml:space="preserve">Novel </w:t>
      </w:r>
      <w:r w:rsidR="00102830">
        <w:t>Frame</w:t>
      </w:r>
      <w:r w:rsidR="008C47C2">
        <w:t xml:space="preserve"> design</w:t>
      </w:r>
    </w:p>
    <w:p w14:paraId="07B892A4" w14:textId="77777777" w:rsidR="000E5731" w:rsidRDefault="00102830" w:rsidP="00C3640F">
      <w:r>
        <w:t xml:space="preserve">The </w:t>
      </w:r>
      <w:proofErr w:type="spellStart"/>
      <w:r>
        <w:t>Sentibot</w:t>
      </w:r>
      <w:proofErr w:type="spellEnd"/>
      <w:r>
        <w:t xml:space="preserve"> uses a novel frame design which is made through additive material fabrication using a Nylon-6 filament. This is because Nylon-6 provides a high durability to weight ratio which is favorable for a flying platform.</w:t>
      </w:r>
      <w:r>
        <w:rPr>
          <w:vertAlign w:val="superscript"/>
        </w:rPr>
        <w:t>[14]</w:t>
      </w:r>
      <w:r>
        <w:t xml:space="preserve"> The novelty of this design as compared to similar coax-copters is that the electronics are housed outside of the main body in contrast to the internal housing seen in other coax copters.</w:t>
      </w:r>
      <w:r>
        <w:rPr>
          <w:vertAlign w:val="superscript"/>
        </w:rPr>
        <w:t>[15]</w:t>
      </w:r>
      <w:r>
        <w:t xml:space="preserve"> This enhances the accessibility of the electronics components for users. </w:t>
      </w:r>
    </w:p>
    <w:p w14:paraId="4EDE4657" w14:textId="2D4A7861" w:rsidR="005E0B64" w:rsidRDefault="0001781E" w:rsidP="00C3640F">
      <w:pPr>
        <w:rPr>
          <w:vertAlign w:val="superscript"/>
        </w:rPr>
      </w:pPr>
      <w:r>
        <w:rPr>
          <w:noProof/>
          <w:lang w:eastAsia="en-US" w:bidi="ta-IN"/>
        </w:rPr>
        <w:drawing>
          <wp:anchor distT="0" distB="0" distL="114300" distR="114300" simplePos="0" relativeHeight="251662336" behindDoc="0" locked="0" layoutInCell="1" allowOverlap="1" wp14:anchorId="6CF3B7DB" wp14:editId="7984EE40">
            <wp:simplePos x="0" y="0"/>
            <wp:positionH relativeFrom="column">
              <wp:posOffset>2978785</wp:posOffset>
            </wp:positionH>
            <wp:positionV relativeFrom="paragraph">
              <wp:posOffset>1409065</wp:posOffset>
            </wp:positionV>
            <wp:extent cx="3216275" cy="2194560"/>
            <wp:effectExtent l="0" t="0" r="9525" b="0"/>
            <wp:wrapTopAndBottom/>
            <wp:docPr id="18" name="Picture 18" descr="Image result for ducted fan vs prop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ted fan vs propeller"/>
                    <pic:cNvPicPr>
                      <a:picLocks noChangeAspect="1" noChangeArrowheads="1"/>
                    </pic:cNvPicPr>
                  </pic:nvPicPr>
                  <pic:blipFill rotWithShape="1">
                    <a:blip r:embed="rId10">
                      <a:extLst>
                        <a:ext uri="{28A0092B-C50C-407E-A947-70E740481C1C}">
                          <a14:useLocalDpi xmlns:a14="http://schemas.microsoft.com/office/drawing/2010/main" val="0"/>
                        </a:ext>
                      </a:extLst>
                    </a:blip>
                    <a:srcRect l="50148" t="49066" r="-476" b="79"/>
                    <a:stretch/>
                  </pic:blipFill>
                  <pic:spPr bwMode="auto">
                    <a:xfrm>
                      <a:off x="0" y="0"/>
                      <a:ext cx="321627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bidi="ta-IN"/>
        </w:rPr>
        <w:drawing>
          <wp:anchor distT="0" distB="0" distL="114300" distR="114300" simplePos="0" relativeHeight="251663360" behindDoc="0" locked="0" layoutInCell="1" allowOverlap="1" wp14:anchorId="453D20C9" wp14:editId="6B280562">
            <wp:simplePos x="0" y="0"/>
            <wp:positionH relativeFrom="column">
              <wp:posOffset>-288738</wp:posOffset>
            </wp:positionH>
            <wp:positionV relativeFrom="paragraph">
              <wp:posOffset>1431290</wp:posOffset>
            </wp:positionV>
            <wp:extent cx="3166110" cy="2132330"/>
            <wp:effectExtent l="0" t="0" r="8890" b="1270"/>
            <wp:wrapTopAndBottom/>
            <wp:docPr id="19" name="Picture 19" descr="Image result for ducted fan vs prop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cted fan vs propeller"/>
                    <pic:cNvPicPr>
                      <a:picLocks noChangeAspect="1" noChangeArrowheads="1"/>
                    </pic:cNvPicPr>
                  </pic:nvPicPr>
                  <pic:blipFill rotWithShape="1">
                    <a:blip r:embed="rId10">
                      <a:extLst>
                        <a:ext uri="{28A0092B-C50C-407E-A947-70E740481C1C}">
                          <a14:useLocalDpi xmlns:a14="http://schemas.microsoft.com/office/drawing/2010/main" val="0"/>
                        </a:ext>
                      </a:extLst>
                    </a:blip>
                    <a:srcRect l="50071" r="6" b="50219"/>
                    <a:stretch/>
                  </pic:blipFill>
                  <pic:spPr bwMode="auto">
                    <a:xfrm>
                      <a:off x="0" y="0"/>
                      <a:ext cx="3166110" cy="2132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2830">
        <w:t xml:space="preserve">Additionally, a modular frame design based on support beams is used and that holds the frame together. The compressive strength of cylinders has been shown to be superior of cuboids due to lack of discrete stress points like the corners of a cuboid </w:t>
      </w:r>
      <w:r w:rsidR="00102830">
        <w:rPr>
          <w:vertAlign w:val="superscript"/>
        </w:rPr>
        <w:t>[16]</w:t>
      </w:r>
      <w:r w:rsidR="00102830">
        <w:t xml:space="preserve">, thus </w:t>
      </w:r>
      <w:r w:rsidR="00660FE1">
        <w:t>the</w:t>
      </w:r>
      <w:r w:rsidR="00F06D1B">
        <w:t xml:space="preserve"> frame is designed with</w:t>
      </w:r>
      <w:r w:rsidR="00102830">
        <w:t xml:space="preserve"> a cylindrical form factor. A two part motor assembly is used to enclose 2 counter-rotating rotors which creates a ducting effect.</w:t>
      </w:r>
      <w:r w:rsidR="00660FE1">
        <w:t xml:space="preserve"> This increases efficiency at high rotary speeds and also enhances the static thrust performance </w:t>
      </w:r>
      <w:r w:rsidR="005E0B64">
        <w:t xml:space="preserve">of the system. </w:t>
      </w:r>
      <w:r w:rsidR="005E0B64">
        <w:rPr>
          <w:vertAlign w:val="superscript"/>
        </w:rPr>
        <w:t>[17]</w:t>
      </w:r>
      <w:r w:rsidR="005E0B64" w:rsidRPr="000E5731">
        <w:rPr>
          <w:noProof/>
          <w:lang w:eastAsia="en-US" w:bidi="ta-IN"/>
        </w:rPr>
        <w:t xml:space="preserve"> </w:t>
      </w:r>
    </w:p>
    <w:p w14:paraId="403D4A40" w14:textId="77777777" w:rsidR="005E0B64" w:rsidRDefault="002825FC" w:rsidP="00C3640F">
      <w:pPr>
        <w:rPr>
          <w:noProof/>
          <w:lang w:eastAsia="en-US" w:bidi="ta-IN"/>
        </w:rPr>
      </w:pPr>
      <w:r>
        <w:rPr>
          <w:noProof/>
          <w:lang w:eastAsia="en-US" w:bidi="ta-IN"/>
        </w:rPr>
        <mc:AlternateContent>
          <mc:Choice Requires="wps">
            <w:drawing>
              <wp:anchor distT="0" distB="0" distL="114300" distR="114300" simplePos="0" relativeHeight="251664384" behindDoc="0" locked="0" layoutInCell="1" allowOverlap="1" wp14:anchorId="3566820E" wp14:editId="3A7CA171">
                <wp:simplePos x="0" y="0"/>
                <wp:positionH relativeFrom="column">
                  <wp:posOffset>1699895</wp:posOffset>
                </wp:positionH>
                <wp:positionV relativeFrom="paragraph">
                  <wp:posOffset>2121124</wp:posOffset>
                </wp:positionV>
                <wp:extent cx="2710930" cy="434109"/>
                <wp:effectExtent l="0" t="0" r="6985" b="0"/>
                <wp:wrapNone/>
                <wp:docPr id="20" name="Text Box 20"/>
                <wp:cNvGraphicFramePr/>
                <a:graphic xmlns:a="http://schemas.openxmlformats.org/drawingml/2006/main">
                  <a:graphicData uri="http://schemas.microsoft.com/office/word/2010/wordprocessingShape">
                    <wps:wsp>
                      <wps:cNvSpPr txBox="1"/>
                      <wps:spPr>
                        <a:xfrm>
                          <a:off x="0" y="0"/>
                          <a:ext cx="2710930" cy="4341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A23E93" w14:textId="77777777" w:rsidR="002825FC" w:rsidRPr="00817525" w:rsidRDefault="002825FC" w:rsidP="00C3640F">
                            <w:r>
                              <w:t xml:space="preserve">Figure 1: Thrust test comparison between propeller </w:t>
                            </w:r>
                            <w:r w:rsidR="00C04B6B">
                              <w:t>and ducted f</w:t>
                            </w:r>
                            <w:r>
                              <w: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566820E" id="Text_x0020_Box_x0020_20" o:spid="_x0000_s1027" type="#_x0000_t202" style="position:absolute;left:0;text-align:left;margin-left:133.85pt;margin-top:167pt;width:213.45pt;height:34.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" fillcolor="white [3212]" stroked="f" strokeweight=".5pt">
                <v:textbox>
                  <w:txbxContent>
                    <w:p w14:paraId="35A23E93" w14:textId="77777777" w:rsidR="002825FC" w:rsidRPr="00817525" w:rsidRDefault="002825FC" w:rsidP="00C3640F">
                      <w:r>
                        <w:t xml:space="preserve">Figure 1: Thrust test comparison between propeller </w:t>
                      </w:r>
                      <w:r w:rsidR="00C04B6B">
                        <w:t>and ducted f</w:t>
                      </w:r>
                      <w:r>
                        <w:t>an</w:t>
                      </w:r>
                    </w:p>
                  </w:txbxContent>
                </v:textbox>
              </v:shape>
            </w:pict>
          </mc:Fallback>
        </mc:AlternateContent>
      </w:r>
    </w:p>
    <w:p w14:paraId="0A566081" w14:textId="77777777" w:rsidR="000E5731" w:rsidRPr="00660FE1" w:rsidRDefault="00660FE1" w:rsidP="00C3640F">
      <w:r>
        <w:lastRenderedPageBreak/>
        <w:t>Control and steering is accomplished through 4 thrust vectoring vanes manipulated by 3.3g 5v servos. This is typical of other coax-copters as well.</w:t>
      </w:r>
      <w:r w:rsidR="005E0B64">
        <w:t xml:space="preserve"> </w:t>
      </w:r>
      <w:r>
        <w:rPr>
          <w:vertAlign w:val="superscript"/>
        </w:rPr>
        <w:t>[15]</w:t>
      </w:r>
      <w:r>
        <w:t xml:space="preserve"> </w:t>
      </w:r>
      <w:r w:rsidR="000E5731">
        <w:t>These vanes are housed with</w:t>
      </w:r>
      <w:r w:rsidR="00F06D1B">
        <w:t>in</w:t>
      </w:r>
      <w:r w:rsidR="000E5731">
        <w:t xml:space="preserve"> protective housing to minimize damage during collisions. The servos ar</w:t>
      </w:r>
      <w:r w:rsidR="00BC1FEB">
        <w:t>e</w:t>
      </w:r>
      <w:r w:rsidR="000E5731">
        <w:t xml:space="preserve"> housed internally with access panel doors to enable replacement of damaged components. The frame encloses all moving components and aids in increasing the safety of using this platform.</w:t>
      </w:r>
    </w:p>
    <w:p w14:paraId="2EC0F3E1" w14:textId="77777777" w:rsidR="00F03EFA" w:rsidRDefault="00F06D1B" w:rsidP="00C3640F">
      <w:pPr>
        <w:pStyle w:val="Heading2"/>
      </w:pPr>
      <w:r>
        <w:t xml:space="preserve">Motor-Propeller combination </w:t>
      </w:r>
    </w:p>
    <w:p w14:paraId="3B58CF5D" w14:textId="77777777" w:rsidR="00C15CA4" w:rsidRPr="0001781E" w:rsidRDefault="00F03EFA" w:rsidP="0001781E">
      <w:r w:rsidRPr="001F6733">
        <w:t xml:space="preserve">By spinning counter-rotating bullnose propellers using a 4000kV race quad motor, </w:t>
      </w:r>
      <w:r w:rsidR="001F6733">
        <w:t xml:space="preserve">the </w:t>
      </w:r>
      <w:proofErr w:type="spellStart"/>
      <w:r w:rsidR="001F6733">
        <w:t>SentiBot</w:t>
      </w:r>
      <w:proofErr w:type="spellEnd"/>
      <w:r w:rsidR="001F6733">
        <w:t xml:space="preserve"> can </w:t>
      </w:r>
      <w:r w:rsidRPr="001F6733">
        <w:t xml:space="preserve">achieve </w:t>
      </w:r>
      <w:r w:rsidR="001F6733">
        <w:t xml:space="preserve">a high </w:t>
      </w:r>
      <w:r w:rsidR="00BC1FEB">
        <w:t>thrust to space ratio. Performance analysis of propellers show that larger diameter propellers are more efficient as compared to smaller propellers.</w:t>
      </w:r>
      <w:r w:rsidR="005E0B64">
        <w:t xml:space="preserve"> </w:t>
      </w:r>
      <w:r w:rsidR="00BC1FEB">
        <w:rPr>
          <w:vertAlign w:val="superscript"/>
        </w:rPr>
        <w:t xml:space="preserve">[18] </w:t>
      </w:r>
      <w:r w:rsidR="005E0B64">
        <w:t xml:space="preserve">The </w:t>
      </w:r>
      <w:proofErr w:type="spellStart"/>
      <w:r w:rsidR="005E0B64">
        <w:t>SentiBot</w:t>
      </w:r>
      <w:proofErr w:type="spellEnd"/>
      <w:r w:rsidR="005E0B64">
        <w:t xml:space="preserve"> uses 2 large rotors arranged in a stacked configuration as compared to a quadrotor which uses 4 smaller propellers arranged in a plane thus higher efficiency can be obtained from the </w:t>
      </w:r>
      <w:proofErr w:type="spellStart"/>
      <w:r w:rsidR="005E0B64">
        <w:t>SentiBot</w:t>
      </w:r>
      <w:proofErr w:type="spellEnd"/>
      <w:r w:rsidR="005E0B64">
        <w:t>.</w:t>
      </w:r>
      <w:r w:rsidR="005E0B64">
        <w:rPr>
          <w:vertAlign w:val="superscript"/>
        </w:rPr>
        <w:t>[18]</w:t>
      </w:r>
      <w:r w:rsidR="005E0B64">
        <w:t xml:space="preserve"> This allows for a compact frame </w:t>
      </w:r>
      <w:r w:rsidR="005E0B64" w:rsidRPr="0001781E">
        <w:t>design while preserving the payload carrying capacity.</w:t>
      </w:r>
    </w:p>
    <w:tbl>
      <w:tblPr>
        <w:tblStyle w:val="ReportTable"/>
        <w:tblW w:w="0" w:type="auto"/>
        <w:tblLook w:val="0420" w:firstRow="1" w:lastRow="0" w:firstColumn="0" w:lastColumn="0" w:noHBand="0" w:noVBand="1"/>
      </w:tblPr>
      <w:tblGrid>
        <w:gridCol w:w="1154"/>
        <w:gridCol w:w="939"/>
        <w:gridCol w:w="867"/>
        <w:gridCol w:w="1020"/>
        <w:gridCol w:w="1021"/>
        <w:gridCol w:w="1021"/>
        <w:gridCol w:w="1021"/>
        <w:gridCol w:w="2155"/>
      </w:tblGrid>
      <w:tr w:rsidR="00ED287B" w:rsidRPr="0001781E" w14:paraId="0D1F0088" w14:textId="77777777" w:rsidTr="00ED287B">
        <w:trPr>
          <w:cnfStyle w:val="100000000000" w:firstRow="1" w:lastRow="0" w:firstColumn="0" w:lastColumn="0" w:oddVBand="0" w:evenVBand="0" w:oddHBand="0" w:evenHBand="0" w:firstRowFirstColumn="0" w:firstRowLastColumn="0" w:lastRowFirstColumn="0" w:lastRowLastColumn="0"/>
        </w:trPr>
        <w:tc>
          <w:tcPr>
            <w:tcW w:w="1154" w:type="dxa"/>
          </w:tcPr>
          <w:p w14:paraId="5917E758" w14:textId="77777777" w:rsidR="00BB7A06" w:rsidRPr="0001781E" w:rsidRDefault="00BB7A06" w:rsidP="0001781E"/>
        </w:tc>
        <w:tc>
          <w:tcPr>
            <w:tcW w:w="1688" w:type="dxa"/>
            <w:gridSpan w:val="2"/>
          </w:tcPr>
          <w:p w14:paraId="0512FC88" w14:textId="77777777" w:rsidR="00BB7A06" w:rsidRPr="0001781E" w:rsidRDefault="00BB7A06" w:rsidP="0001781E">
            <w:r w:rsidRPr="0001781E">
              <w:t>No Load</w:t>
            </w:r>
          </w:p>
        </w:tc>
        <w:tc>
          <w:tcPr>
            <w:tcW w:w="4083" w:type="dxa"/>
            <w:gridSpan w:val="4"/>
          </w:tcPr>
          <w:p w14:paraId="446E8D8D" w14:textId="77777777" w:rsidR="00BB7A06" w:rsidRPr="0001781E" w:rsidRDefault="00BB7A06" w:rsidP="0001781E">
            <w:r w:rsidRPr="0001781E">
              <w:t>On Load</w:t>
            </w:r>
          </w:p>
        </w:tc>
        <w:tc>
          <w:tcPr>
            <w:tcW w:w="2155" w:type="dxa"/>
          </w:tcPr>
          <w:p w14:paraId="60393123" w14:textId="77777777" w:rsidR="00BB7A06" w:rsidRPr="0001781E" w:rsidRDefault="00BB7A06" w:rsidP="0001781E">
            <w:r w:rsidRPr="0001781E">
              <w:t>Load Type</w:t>
            </w:r>
          </w:p>
        </w:tc>
      </w:tr>
      <w:tr w:rsidR="00ED287B" w:rsidRPr="0001781E" w14:paraId="7C470650" w14:textId="77777777" w:rsidTr="00ED287B">
        <w:trPr>
          <w:trHeight w:val="75"/>
        </w:trPr>
        <w:tc>
          <w:tcPr>
            <w:tcW w:w="1154" w:type="dxa"/>
          </w:tcPr>
          <w:p w14:paraId="79641BB3" w14:textId="77777777" w:rsidR="00BB7A06" w:rsidRPr="0001781E" w:rsidRDefault="00BB7A06" w:rsidP="0001781E">
            <w:r w:rsidRPr="0001781E">
              <w:t>Voltage</w:t>
            </w:r>
          </w:p>
        </w:tc>
        <w:tc>
          <w:tcPr>
            <w:tcW w:w="821" w:type="dxa"/>
          </w:tcPr>
          <w:p w14:paraId="10878802" w14:textId="77777777" w:rsidR="00BB7A06" w:rsidRPr="0001781E" w:rsidRDefault="00BB7A06" w:rsidP="0001781E">
            <w:r w:rsidRPr="0001781E">
              <w:t>Current</w:t>
            </w:r>
          </w:p>
        </w:tc>
        <w:tc>
          <w:tcPr>
            <w:tcW w:w="867" w:type="dxa"/>
          </w:tcPr>
          <w:p w14:paraId="3A797072" w14:textId="77777777" w:rsidR="00BB7A06" w:rsidRPr="0001781E" w:rsidRDefault="00BB7A06" w:rsidP="0001781E">
            <w:r w:rsidRPr="0001781E">
              <w:t>Speed</w:t>
            </w:r>
          </w:p>
        </w:tc>
        <w:tc>
          <w:tcPr>
            <w:tcW w:w="1020" w:type="dxa"/>
          </w:tcPr>
          <w:p w14:paraId="5FDB9656" w14:textId="77777777" w:rsidR="00BB7A06" w:rsidRPr="0001781E" w:rsidRDefault="00BB7A06" w:rsidP="0001781E">
            <w:r w:rsidRPr="0001781E">
              <w:t>Current</w:t>
            </w:r>
          </w:p>
        </w:tc>
        <w:tc>
          <w:tcPr>
            <w:tcW w:w="1021" w:type="dxa"/>
          </w:tcPr>
          <w:p w14:paraId="062341AE" w14:textId="77777777" w:rsidR="00BB7A06" w:rsidRPr="0001781E" w:rsidRDefault="00BB7A06" w:rsidP="0001781E">
            <w:r w:rsidRPr="0001781E">
              <w:t>Power</w:t>
            </w:r>
          </w:p>
        </w:tc>
        <w:tc>
          <w:tcPr>
            <w:tcW w:w="1021" w:type="dxa"/>
          </w:tcPr>
          <w:p w14:paraId="119B5AEC" w14:textId="77777777" w:rsidR="00BB7A06" w:rsidRPr="0001781E" w:rsidRDefault="00BB7A06" w:rsidP="0001781E">
            <w:r w:rsidRPr="0001781E">
              <w:t>Pull</w:t>
            </w:r>
          </w:p>
        </w:tc>
        <w:tc>
          <w:tcPr>
            <w:tcW w:w="1021" w:type="dxa"/>
          </w:tcPr>
          <w:p w14:paraId="0FFBD7BE" w14:textId="77777777" w:rsidR="00BB7A06" w:rsidRPr="0001781E" w:rsidRDefault="00BB7A06" w:rsidP="0001781E">
            <w:r w:rsidRPr="0001781E">
              <w:t>EEP</w:t>
            </w:r>
          </w:p>
        </w:tc>
        <w:tc>
          <w:tcPr>
            <w:tcW w:w="2155" w:type="dxa"/>
            <w:vMerge w:val="restart"/>
            <w:shd w:val="clear" w:color="auto" w:fill="DDDBD5" w:themeFill="text2" w:themeFillTint="33"/>
          </w:tcPr>
          <w:p w14:paraId="4B905CDA" w14:textId="77777777" w:rsidR="00BB7A06" w:rsidRPr="0001781E" w:rsidRDefault="00D554A5" w:rsidP="0001781E">
            <w:r w:rsidRPr="0001781E">
              <w:t>Battery/Prop</w:t>
            </w:r>
          </w:p>
        </w:tc>
      </w:tr>
      <w:tr w:rsidR="00ED287B" w:rsidRPr="0001781E" w14:paraId="039C462D" w14:textId="77777777" w:rsidTr="00ED287B">
        <w:trPr>
          <w:cnfStyle w:val="000000010000" w:firstRow="0" w:lastRow="0" w:firstColumn="0" w:lastColumn="0" w:oddVBand="0" w:evenVBand="0" w:oddHBand="0" w:evenHBand="1" w:firstRowFirstColumn="0" w:firstRowLastColumn="0" w:lastRowFirstColumn="0" w:lastRowLastColumn="0"/>
          <w:trHeight w:val="243"/>
        </w:trPr>
        <w:tc>
          <w:tcPr>
            <w:tcW w:w="1154" w:type="dxa"/>
          </w:tcPr>
          <w:p w14:paraId="4BCA1336" w14:textId="77777777" w:rsidR="00BB7A06" w:rsidRPr="0001781E" w:rsidRDefault="00BB7A06" w:rsidP="0001781E">
            <w:r w:rsidRPr="0001781E">
              <w:t>V</w:t>
            </w:r>
          </w:p>
        </w:tc>
        <w:tc>
          <w:tcPr>
            <w:tcW w:w="821" w:type="dxa"/>
          </w:tcPr>
          <w:p w14:paraId="224FEB0A" w14:textId="77777777" w:rsidR="00BB7A06" w:rsidRPr="0001781E" w:rsidRDefault="00BB7A06" w:rsidP="0001781E">
            <w:r w:rsidRPr="0001781E">
              <w:t>A</w:t>
            </w:r>
          </w:p>
        </w:tc>
        <w:tc>
          <w:tcPr>
            <w:tcW w:w="867" w:type="dxa"/>
          </w:tcPr>
          <w:p w14:paraId="6EF8B21A" w14:textId="77777777" w:rsidR="00BB7A06" w:rsidRPr="0001781E" w:rsidRDefault="00BB7A06" w:rsidP="0001781E">
            <w:r w:rsidRPr="0001781E">
              <w:t>rpm</w:t>
            </w:r>
          </w:p>
        </w:tc>
        <w:tc>
          <w:tcPr>
            <w:tcW w:w="1020" w:type="dxa"/>
          </w:tcPr>
          <w:p w14:paraId="55D5769F" w14:textId="77777777" w:rsidR="00BB7A06" w:rsidRPr="0001781E" w:rsidRDefault="00BB7A06" w:rsidP="0001781E">
            <w:r w:rsidRPr="0001781E">
              <w:t>A</w:t>
            </w:r>
          </w:p>
        </w:tc>
        <w:tc>
          <w:tcPr>
            <w:tcW w:w="1021" w:type="dxa"/>
          </w:tcPr>
          <w:p w14:paraId="7934903E" w14:textId="77777777" w:rsidR="00BB7A06" w:rsidRPr="0001781E" w:rsidRDefault="00BB7A06" w:rsidP="0001781E">
            <w:r w:rsidRPr="0001781E">
              <w:t>W</w:t>
            </w:r>
          </w:p>
        </w:tc>
        <w:tc>
          <w:tcPr>
            <w:tcW w:w="1021" w:type="dxa"/>
          </w:tcPr>
          <w:p w14:paraId="708E9C99" w14:textId="77777777" w:rsidR="00BB7A06" w:rsidRPr="0001781E" w:rsidRDefault="00D554A5" w:rsidP="0001781E">
            <w:r w:rsidRPr="0001781E">
              <w:t>g</w:t>
            </w:r>
          </w:p>
        </w:tc>
        <w:tc>
          <w:tcPr>
            <w:tcW w:w="1021" w:type="dxa"/>
          </w:tcPr>
          <w:p w14:paraId="2A1A8003" w14:textId="77777777" w:rsidR="00BB7A06" w:rsidRPr="0001781E" w:rsidRDefault="00BB7A06" w:rsidP="0001781E">
            <w:r w:rsidRPr="0001781E">
              <w:t>%</w:t>
            </w:r>
          </w:p>
        </w:tc>
        <w:tc>
          <w:tcPr>
            <w:tcW w:w="2155" w:type="dxa"/>
            <w:vMerge/>
          </w:tcPr>
          <w:p w14:paraId="55ADB241" w14:textId="77777777" w:rsidR="00BB7A06" w:rsidRPr="0001781E" w:rsidRDefault="00BB7A06" w:rsidP="0001781E"/>
        </w:tc>
      </w:tr>
      <w:tr w:rsidR="00ED287B" w:rsidRPr="0001781E" w14:paraId="465A7C44" w14:textId="77777777" w:rsidTr="00ED287B">
        <w:trPr>
          <w:trHeight w:val="311"/>
        </w:trPr>
        <w:tc>
          <w:tcPr>
            <w:tcW w:w="1154" w:type="dxa"/>
            <w:vMerge w:val="restart"/>
          </w:tcPr>
          <w:p w14:paraId="1D3CE8AB" w14:textId="77777777" w:rsidR="00D554A5" w:rsidRPr="0001781E" w:rsidRDefault="00D554A5" w:rsidP="0001781E">
            <w:r w:rsidRPr="0001781E">
              <w:t>11.1</w:t>
            </w:r>
          </w:p>
        </w:tc>
        <w:tc>
          <w:tcPr>
            <w:tcW w:w="821" w:type="dxa"/>
            <w:vMerge w:val="restart"/>
          </w:tcPr>
          <w:p w14:paraId="44B6A410" w14:textId="77777777" w:rsidR="00D554A5" w:rsidRPr="0001781E" w:rsidRDefault="00D554A5" w:rsidP="0001781E"/>
        </w:tc>
        <w:tc>
          <w:tcPr>
            <w:tcW w:w="867" w:type="dxa"/>
            <w:vMerge w:val="restart"/>
          </w:tcPr>
          <w:p w14:paraId="2DC0DFA4" w14:textId="77777777" w:rsidR="00D554A5" w:rsidRPr="0001781E" w:rsidRDefault="00D554A5" w:rsidP="0001781E"/>
        </w:tc>
        <w:tc>
          <w:tcPr>
            <w:tcW w:w="1020" w:type="dxa"/>
          </w:tcPr>
          <w:p w14:paraId="5B506AA5" w14:textId="77777777" w:rsidR="00D554A5" w:rsidRPr="0001781E" w:rsidRDefault="00D554A5" w:rsidP="0001781E">
            <w:r w:rsidRPr="0001781E">
              <w:t>1.8</w:t>
            </w:r>
          </w:p>
        </w:tc>
        <w:tc>
          <w:tcPr>
            <w:tcW w:w="1021" w:type="dxa"/>
          </w:tcPr>
          <w:p w14:paraId="37183480" w14:textId="77777777" w:rsidR="00D554A5" w:rsidRPr="0001781E" w:rsidRDefault="00D554A5" w:rsidP="0001781E">
            <w:r w:rsidRPr="0001781E">
              <w:t>20</w:t>
            </w:r>
          </w:p>
        </w:tc>
        <w:tc>
          <w:tcPr>
            <w:tcW w:w="1021" w:type="dxa"/>
          </w:tcPr>
          <w:p w14:paraId="36A2F64E" w14:textId="77777777" w:rsidR="00D554A5" w:rsidRPr="0001781E" w:rsidRDefault="00D554A5" w:rsidP="0001781E">
            <w:r w:rsidRPr="0001781E">
              <w:t>80</w:t>
            </w:r>
          </w:p>
        </w:tc>
        <w:tc>
          <w:tcPr>
            <w:tcW w:w="1021" w:type="dxa"/>
          </w:tcPr>
          <w:p w14:paraId="24CFE614" w14:textId="77777777" w:rsidR="00D554A5" w:rsidRPr="0001781E" w:rsidRDefault="00D554A5" w:rsidP="0001781E">
            <w:r w:rsidRPr="0001781E">
              <w:t>4</w:t>
            </w:r>
          </w:p>
        </w:tc>
        <w:tc>
          <w:tcPr>
            <w:tcW w:w="2155" w:type="dxa"/>
            <w:vMerge w:val="restart"/>
          </w:tcPr>
          <w:p w14:paraId="56BA5BA4" w14:textId="77777777" w:rsidR="00D554A5" w:rsidRPr="0001781E" w:rsidRDefault="00D554A5" w:rsidP="0001781E">
            <w:r w:rsidRPr="0001781E">
              <w:t>LiPoX3/T3030</w:t>
            </w:r>
          </w:p>
        </w:tc>
      </w:tr>
      <w:tr w:rsidR="00ED287B" w:rsidRPr="0001781E" w14:paraId="0DBB6128" w14:textId="77777777" w:rsidTr="00ED287B">
        <w:trPr>
          <w:cnfStyle w:val="000000010000" w:firstRow="0" w:lastRow="0" w:firstColumn="0" w:lastColumn="0" w:oddVBand="0" w:evenVBand="0" w:oddHBand="0" w:evenHBand="1" w:firstRowFirstColumn="0" w:firstRowLastColumn="0" w:lastRowFirstColumn="0" w:lastRowLastColumn="0"/>
          <w:trHeight w:val="311"/>
        </w:trPr>
        <w:tc>
          <w:tcPr>
            <w:tcW w:w="1154" w:type="dxa"/>
            <w:vMerge/>
          </w:tcPr>
          <w:p w14:paraId="185E26CE" w14:textId="77777777" w:rsidR="00D554A5" w:rsidRPr="0001781E" w:rsidRDefault="00D554A5" w:rsidP="0001781E"/>
        </w:tc>
        <w:tc>
          <w:tcPr>
            <w:tcW w:w="821" w:type="dxa"/>
            <w:vMerge/>
          </w:tcPr>
          <w:p w14:paraId="6F03681A" w14:textId="77777777" w:rsidR="00D554A5" w:rsidRPr="0001781E" w:rsidRDefault="00D554A5" w:rsidP="0001781E"/>
        </w:tc>
        <w:tc>
          <w:tcPr>
            <w:tcW w:w="867" w:type="dxa"/>
            <w:vMerge/>
          </w:tcPr>
          <w:p w14:paraId="70BDA148" w14:textId="77777777" w:rsidR="00D554A5" w:rsidRPr="0001781E" w:rsidRDefault="00D554A5" w:rsidP="0001781E"/>
        </w:tc>
        <w:tc>
          <w:tcPr>
            <w:tcW w:w="1020" w:type="dxa"/>
          </w:tcPr>
          <w:p w14:paraId="35E14077" w14:textId="77777777" w:rsidR="00D554A5" w:rsidRPr="0001781E" w:rsidRDefault="00D554A5" w:rsidP="0001781E">
            <w:r w:rsidRPr="0001781E">
              <w:t>4.3</w:t>
            </w:r>
          </w:p>
        </w:tc>
        <w:tc>
          <w:tcPr>
            <w:tcW w:w="1021" w:type="dxa"/>
          </w:tcPr>
          <w:p w14:paraId="1D72F212" w14:textId="77777777" w:rsidR="00D554A5" w:rsidRPr="0001781E" w:rsidRDefault="00D554A5" w:rsidP="0001781E">
            <w:r w:rsidRPr="0001781E">
              <w:t>47.7</w:t>
            </w:r>
          </w:p>
        </w:tc>
        <w:tc>
          <w:tcPr>
            <w:tcW w:w="1021" w:type="dxa"/>
          </w:tcPr>
          <w:p w14:paraId="5DBD5209" w14:textId="77777777" w:rsidR="00D554A5" w:rsidRPr="0001781E" w:rsidRDefault="00D554A5" w:rsidP="0001781E">
            <w:r w:rsidRPr="0001781E">
              <w:t>160</w:t>
            </w:r>
          </w:p>
        </w:tc>
        <w:tc>
          <w:tcPr>
            <w:tcW w:w="1021" w:type="dxa"/>
          </w:tcPr>
          <w:p w14:paraId="430117A2" w14:textId="77777777" w:rsidR="00D554A5" w:rsidRPr="0001781E" w:rsidRDefault="00D554A5" w:rsidP="0001781E">
            <w:r w:rsidRPr="0001781E">
              <w:t>3.4</w:t>
            </w:r>
          </w:p>
        </w:tc>
        <w:tc>
          <w:tcPr>
            <w:tcW w:w="2155" w:type="dxa"/>
            <w:vMerge/>
          </w:tcPr>
          <w:p w14:paraId="1BF47F11" w14:textId="77777777" w:rsidR="00D554A5" w:rsidRPr="0001781E" w:rsidRDefault="00D554A5" w:rsidP="0001781E"/>
        </w:tc>
      </w:tr>
      <w:tr w:rsidR="00ED287B" w:rsidRPr="0001781E" w14:paraId="2FBAF87A" w14:textId="77777777" w:rsidTr="00ED287B">
        <w:trPr>
          <w:trHeight w:val="311"/>
        </w:trPr>
        <w:tc>
          <w:tcPr>
            <w:tcW w:w="1154" w:type="dxa"/>
            <w:vMerge/>
          </w:tcPr>
          <w:p w14:paraId="688AF4ED" w14:textId="77777777" w:rsidR="00D554A5" w:rsidRPr="0001781E" w:rsidRDefault="00D554A5" w:rsidP="0001781E"/>
        </w:tc>
        <w:tc>
          <w:tcPr>
            <w:tcW w:w="821" w:type="dxa"/>
            <w:vMerge/>
          </w:tcPr>
          <w:p w14:paraId="35E3072F" w14:textId="77777777" w:rsidR="00D554A5" w:rsidRPr="0001781E" w:rsidRDefault="00D554A5" w:rsidP="0001781E"/>
        </w:tc>
        <w:tc>
          <w:tcPr>
            <w:tcW w:w="867" w:type="dxa"/>
            <w:vMerge/>
          </w:tcPr>
          <w:p w14:paraId="61975CCE" w14:textId="77777777" w:rsidR="00D554A5" w:rsidRPr="0001781E" w:rsidRDefault="00D554A5" w:rsidP="0001781E"/>
        </w:tc>
        <w:tc>
          <w:tcPr>
            <w:tcW w:w="1020" w:type="dxa"/>
          </w:tcPr>
          <w:p w14:paraId="06D036A9" w14:textId="77777777" w:rsidR="00D554A5" w:rsidRPr="0001781E" w:rsidRDefault="00D554A5" w:rsidP="0001781E">
            <w:r w:rsidRPr="0001781E">
              <w:t>7.7</w:t>
            </w:r>
          </w:p>
        </w:tc>
        <w:tc>
          <w:tcPr>
            <w:tcW w:w="1021" w:type="dxa"/>
          </w:tcPr>
          <w:p w14:paraId="7CCDB37A" w14:textId="77777777" w:rsidR="00D554A5" w:rsidRPr="0001781E" w:rsidRDefault="00D554A5" w:rsidP="0001781E">
            <w:r w:rsidRPr="0001781E">
              <w:t>85.5</w:t>
            </w:r>
          </w:p>
        </w:tc>
        <w:tc>
          <w:tcPr>
            <w:tcW w:w="1021" w:type="dxa"/>
          </w:tcPr>
          <w:p w14:paraId="7A6B5776" w14:textId="77777777" w:rsidR="00D554A5" w:rsidRPr="0001781E" w:rsidRDefault="00D554A5" w:rsidP="0001781E">
            <w:r w:rsidRPr="0001781E">
              <w:t>247</w:t>
            </w:r>
          </w:p>
        </w:tc>
        <w:tc>
          <w:tcPr>
            <w:tcW w:w="1021" w:type="dxa"/>
          </w:tcPr>
          <w:p w14:paraId="03074BB9" w14:textId="77777777" w:rsidR="00D554A5" w:rsidRPr="0001781E" w:rsidRDefault="00D554A5" w:rsidP="0001781E">
            <w:r w:rsidRPr="0001781E">
              <w:t>2.9</w:t>
            </w:r>
          </w:p>
        </w:tc>
        <w:tc>
          <w:tcPr>
            <w:tcW w:w="2155" w:type="dxa"/>
            <w:vMerge/>
          </w:tcPr>
          <w:p w14:paraId="49F0A371" w14:textId="77777777" w:rsidR="00D554A5" w:rsidRPr="0001781E" w:rsidRDefault="00D554A5" w:rsidP="0001781E"/>
        </w:tc>
      </w:tr>
      <w:tr w:rsidR="00ED287B" w:rsidRPr="0001781E" w14:paraId="7CBCB899" w14:textId="77777777" w:rsidTr="00ED287B">
        <w:trPr>
          <w:cnfStyle w:val="000000010000" w:firstRow="0" w:lastRow="0" w:firstColumn="0" w:lastColumn="0" w:oddVBand="0" w:evenVBand="0" w:oddHBand="0" w:evenHBand="1" w:firstRowFirstColumn="0" w:firstRowLastColumn="0" w:lastRowFirstColumn="0" w:lastRowLastColumn="0"/>
          <w:trHeight w:val="352"/>
        </w:trPr>
        <w:tc>
          <w:tcPr>
            <w:tcW w:w="1154" w:type="dxa"/>
            <w:vMerge w:val="restart"/>
          </w:tcPr>
          <w:p w14:paraId="32DB234F" w14:textId="77777777" w:rsidR="00D554A5" w:rsidRPr="0001781E" w:rsidRDefault="00D554A5" w:rsidP="0001781E">
            <w:r w:rsidRPr="0001781E">
              <w:t>14.8</w:t>
            </w:r>
          </w:p>
          <w:p w14:paraId="1BE65003" w14:textId="77777777" w:rsidR="00D554A5" w:rsidRPr="0001781E" w:rsidRDefault="00D554A5" w:rsidP="0001781E"/>
        </w:tc>
        <w:tc>
          <w:tcPr>
            <w:tcW w:w="821" w:type="dxa"/>
            <w:vMerge w:val="restart"/>
          </w:tcPr>
          <w:p w14:paraId="6D985369" w14:textId="77777777" w:rsidR="00D554A5" w:rsidRPr="0001781E" w:rsidRDefault="00D554A5" w:rsidP="0001781E">
            <w:r w:rsidRPr="0001781E">
              <w:t>0.9</w:t>
            </w:r>
          </w:p>
        </w:tc>
        <w:tc>
          <w:tcPr>
            <w:tcW w:w="867" w:type="dxa"/>
            <w:vMerge w:val="restart"/>
          </w:tcPr>
          <w:p w14:paraId="07C4D890" w14:textId="77777777" w:rsidR="00D554A5" w:rsidRPr="0001781E" w:rsidRDefault="00D554A5" w:rsidP="0001781E">
            <w:r w:rsidRPr="0001781E">
              <w:t>5927</w:t>
            </w:r>
          </w:p>
        </w:tc>
        <w:tc>
          <w:tcPr>
            <w:tcW w:w="1020" w:type="dxa"/>
          </w:tcPr>
          <w:p w14:paraId="25B4B1B4" w14:textId="77777777" w:rsidR="00D554A5" w:rsidRPr="0001781E" w:rsidRDefault="00D554A5" w:rsidP="0001781E">
            <w:r w:rsidRPr="0001781E">
              <w:t>1.9</w:t>
            </w:r>
          </w:p>
        </w:tc>
        <w:tc>
          <w:tcPr>
            <w:tcW w:w="1021" w:type="dxa"/>
          </w:tcPr>
          <w:p w14:paraId="2012125F" w14:textId="77777777" w:rsidR="00D554A5" w:rsidRPr="0001781E" w:rsidRDefault="00D554A5" w:rsidP="0001781E">
            <w:r w:rsidRPr="0001781E">
              <w:t>28.1</w:t>
            </w:r>
          </w:p>
        </w:tc>
        <w:tc>
          <w:tcPr>
            <w:tcW w:w="1021" w:type="dxa"/>
          </w:tcPr>
          <w:p w14:paraId="70578107" w14:textId="77777777" w:rsidR="00D554A5" w:rsidRPr="0001781E" w:rsidRDefault="00D554A5" w:rsidP="0001781E">
            <w:r w:rsidRPr="0001781E">
              <w:t>100</w:t>
            </w:r>
          </w:p>
        </w:tc>
        <w:tc>
          <w:tcPr>
            <w:tcW w:w="1021" w:type="dxa"/>
          </w:tcPr>
          <w:p w14:paraId="67FDE46C" w14:textId="77777777" w:rsidR="00D554A5" w:rsidRPr="0001781E" w:rsidRDefault="00D554A5" w:rsidP="0001781E">
            <w:r w:rsidRPr="0001781E">
              <w:t>3.6</w:t>
            </w:r>
          </w:p>
        </w:tc>
        <w:tc>
          <w:tcPr>
            <w:tcW w:w="2155" w:type="dxa"/>
            <w:vMerge w:val="restart"/>
          </w:tcPr>
          <w:p w14:paraId="1230FF3E" w14:textId="77777777" w:rsidR="00D554A5" w:rsidRPr="0001781E" w:rsidRDefault="00D554A5" w:rsidP="0001781E">
            <w:r w:rsidRPr="0001781E">
              <w:t>LiPoX4/T3030</w:t>
            </w:r>
          </w:p>
        </w:tc>
      </w:tr>
      <w:tr w:rsidR="0001781E" w:rsidRPr="0001781E" w14:paraId="2669F882" w14:textId="77777777" w:rsidTr="00ED287B">
        <w:trPr>
          <w:trHeight w:val="352"/>
        </w:trPr>
        <w:tc>
          <w:tcPr>
            <w:tcW w:w="1154" w:type="dxa"/>
            <w:vMerge/>
            <w:shd w:val="clear" w:color="auto" w:fill="DDDBD5" w:themeFill="text2" w:themeFillTint="33"/>
          </w:tcPr>
          <w:p w14:paraId="6F02C5EF" w14:textId="77777777" w:rsidR="00D554A5" w:rsidRPr="0001781E" w:rsidRDefault="00D554A5" w:rsidP="0001781E"/>
        </w:tc>
        <w:tc>
          <w:tcPr>
            <w:tcW w:w="821" w:type="dxa"/>
            <w:vMerge/>
            <w:shd w:val="clear" w:color="auto" w:fill="DDDBD5" w:themeFill="text2" w:themeFillTint="33"/>
          </w:tcPr>
          <w:p w14:paraId="58704182" w14:textId="77777777" w:rsidR="00D554A5" w:rsidRPr="0001781E" w:rsidRDefault="00D554A5" w:rsidP="0001781E"/>
        </w:tc>
        <w:tc>
          <w:tcPr>
            <w:tcW w:w="867" w:type="dxa"/>
            <w:vMerge/>
            <w:shd w:val="clear" w:color="auto" w:fill="DDDBD5" w:themeFill="text2" w:themeFillTint="33"/>
          </w:tcPr>
          <w:p w14:paraId="658DF06A" w14:textId="77777777" w:rsidR="00D554A5" w:rsidRPr="0001781E" w:rsidRDefault="00D554A5" w:rsidP="0001781E"/>
        </w:tc>
        <w:tc>
          <w:tcPr>
            <w:tcW w:w="1020" w:type="dxa"/>
            <w:shd w:val="clear" w:color="auto" w:fill="FFFFFF" w:themeFill="background1"/>
          </w:tcPr>
          <w:p w14:paraId="114D0AB2" w14:textId="77777777" w:rsidR="00D554A5" w:rsidRPr="0001781E" w:rsidRDefault="00D554A5" w:rsidP="0001781E">
            <w:r w:rsidRPr="0001781E">
              <w:t>4.7</w:t>
            </w:r>
          </w:p>
        </w:tc>
        <w:tc>
          <w:tcPr>
            <w:tcW w:w="1021" w:type="dxa"/>
            <w:shd w:val="clear" w:color="auto" w:fill="FFFFFF" w:themeFill="background1"/>
          </w:tcPr>
          <w:p w14:paraId="53A00FA0" w14:textId="77777777" w:rsidR="00D554A5" w:rsidRPr="0001781E" w:rsidRDefault="00D554A5" w:rsidP="0001781E">
            <w:r w:rsidRPr="0001781E">
              <w:t>69.6</w:t>
            </w:r>
          </w:p>
        </w:tc>
        <w:tc>
          <w:tcPr>
            <w:tcW w:w="1021" w:type="dxa"/>
            <w:shd w:val="clear" w:color="auto" w:fill="FFFFFF" w:themeFill="background1"/>
          </w:tcPr>
          <w:p w14:paraId="3E845979" w14:textId="77777777" w:rsidR="00D554A5" w:rsidRPr="0001781E" w:rsidRDefault="00D554A5" w:rsidP="0001781E">
            <w:r w:rsidRPr="0001781E">
              <w:t>200</w:t>
            </w:r>
          </w:p>
        </w:tc>
        <w:tc>
          <w:tcPr>
            <w:tcW w:w="1021" w:type="dxa"/>
            <w:shd w:val="clear" w:color="auto" w:fill="FFFFFF" w:themeFill="background1"/>
          </w:tcPr>
          <w:p w14:paraId="76694375" w14:textId="77777777" w:rsidR="00D554A5" w:rsidRPr="0001781E" w:rsidRDefault="00D554A5" w:rsidP="0001781E">
            <w:r w:rsidRPr="0001781E">
              <w:t>2.9</w:t>
            </w:r>
          </w:p>
        </w:tc>
        <w:tc>
          <w:tcPr>
            <w:tcW w:w="2155" w:type="dxa"/>
            <w:vMerge/>
            <w:shd w:val="clear" w:color="auto" w:fill="DDDBD5" w:themeFill="text2" w:themeFillTint="33"/>
          </w:tcPr>
          <w:p w14:paraId="3F4DCACD" w14:textId="77777777" w:rsidR="00D554A5" w:rsidRPr="0001781E" w:rsidRDefault="00D554A5" w:rsidP="0001781E"/>
        </w:tc>
      </w:tr>
      <w:tr w:rsidR="00ED287B" w:rsidRPr="0001781E" w14:paraId="2AB54441" w14:textId="77777777" w:rsidTr="00ED287B">
        <w:trPr>
          <w:cnfStyle w:val="000000010000" w:firstRow="0" w:lastRow="0" w:firstColumn="0" w:lastColumn="0" w:oddVBand="0" w:evenVBand="0" w:oddHBand="0" w:evenHBand="1" w:firstRowFirstColumn="0" w:firstRowLastColumn="0" w:lastRowFirstColumn="0" w:lastRowLastColumn="0"/>
          <w:trHeight w:val="352"/>
        </w:trPr>
        <w:tc>
          <w:tcPr>
            <w:tcW w:w="1154" w:type="dxa"/>
            <w:vMerge/>
          </w:tcPr>
          <w:p w14:paraId="4A6F6B7E" w14:textId="77777777" w:rsidR="00D554A5" w:rsidRPr="0001781E" w:rsidRDefault="00D554A5" w:rsidP="0001781E"/>
        </w:tc>
        <w:tc>
          <w:tcPr>
            <w:tcW w:w="821" w:type="dxa"/>
            <w:vMerge/>
          </w:tcPr>
          <w:p w14:paraId="2F7B9991" w14:textId="77777777" w:rsidR="00D554A5" w:rsidRPr="0001781E" w:rsidRDefault="00D554A5" w:rsidP="0001781E"/>
        </w:tc>
        <w:tc>
          <w:tcPr>
            <w:tcW w:w="867" w:type="dxa"/>
            <w:vMerge/>
          </w:tcPr>
          <w:p w14:paraId="33BF0C85" w14:textId="77777777" w:rsidR="00D554A5" w:rsidRPr="0001781E" w:rsidRDefault="00D554A5" w:rsidP="0001781E"/>
        </w:tc>
        <w:tc>
          <w:tcPr>
            <w:tcW w:w="1020" w:type="dxa"/>
          </w:tcPr>
          <w:p w14:paraId="435010AD" w14:textId="77777777" w:rsidR="00D554A5" w:rsidRPr="0001781E" w:rsidRDefault="00D554A5" w:rsidP="0001781E">
            <w:r w:rsidRPr="0001781E">
              <w:t>10.7</w:t>
            </w:r>
          </w:p>
        </w:tc>
        <w:tc>
          <w:tcPr>
            <w:tcW w:w="1021" w:type="dxa"/>
          </w:tcPr>
          <w:p w14:paraId="719C85D3" w14:textId="77777777" w:rsidR="00D554A5" w:rsidRPr="0001781E" w:rsidRDefault="00D554A5" w:rsidP="0001781E">
            <w:r w:rsidRPr="0001781E">
              <w:t>158.4</w:t>
            </w:r>
          </w:p>
        </w:tc>
        <w:tc>
          <w:tcPr>
            <w:tcW w:w="1021" w:type="dxa"/>
          </w:tcPr>
          <w:p w14:paraId="1CC6ECB6" w14:textId="77777777" w:rsidR="00D554A5" w:rsidRPr="0001781E" w:rsidRDefault="00D554A5" w:rsidP="0001781E">
            <w:r w:rsidRPr="0001781E">
              <w:t>390</w:t>
            </w:r>
          </w:p>
        </w:tc>
        <w:tc>
          <w:tcPr>
            <w:tcW w:w="1021" w:type="dxa"/>
          </w:tcPr>
          <w:p w14:paraId="1673BBBD" w14:textId="77777777" w:rsidR="00D554A5" w:rsidRPr="0001781E" w:rsidRDefault="00D554A5" w:rsidP="0001781E">
            <w:r w:rsidRPr="0001781E">
              <w:t>2.3</w:t>
            </w:r>
          </w:p>
        </w:tc>
        <w:tc>
          <w:tcPr>
            <w:tcW w:w="2155" w:type="dxa"/>
            <w:vMerge/>
          </w:tcPr>
          <w:p w14:paraId="70F60F49" w14:textId="77777777" w:rsidR="00D554A5" w:rsidRPr="0001781E" w:rsidRDefault="00D554A5" w:rsidP="0001781E"/>
        </w:tc>
      </w:tr>
    </w:tbl>
    <w:p w14:paraId="07083846" w14:textId="77777777" w:rsidR="00BB7A06" w:rsidRPr="0001781E" w:rsidRDefault="005E0B64" w:rsidP="0001781E">
      <w:r w:rsidRPr="0001781E">
        <w:rPr>
          <w:noProof/>
          <w:lang w:eastAsia="en-US" w:bidi="ta-IN"/>
        </w:rPr>
        <mc:AlternateContent>
          <mc:Choice Requires="wps">
            <w:drawing>
              <wp:anchor distT="0" distB="0" distL="114300" distR="114300" simplePos="0" relativeHeight="251654144" behindDoc="0" locked="0" layoutInCell="1" allowOverlap="1" wp14:anchorId="40B87501" wp14:editId="62D1C63E">
                <wp:simplePos x="0" y="0"/>
                <wp:positionH relativeFrom="column">
                  <wp:posOffset>-29</wp:posOffset>
                </wp:positionH>
                <wp:positionV relativeFrom="paragraph">
                  <wp:posOffset>9094</wp:posOffset>
                </wp:positionV>
                <wp:extent cx="5772150" cy="2794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772150" cy="279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7092CF5" w14:textId="77777777" w:rsidR="00F06D1B" w:rsidRPr="0001781E" w:rsidRDefault="00F06D1B" w:rsidP="0001781E">
                            <w:r w:rsidRPr="0001781E">
                              <w:t>Table 1: Motor thrust test results from the manufacturer of the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40B87501" id="Text_x0020_Box_x0020_4" o:spid="_x0000_s1028" type="#_x0000_t202" style="position:absolute;left:0;text-align:left;margin-left:0;margin-top:.7pt;width:454.5pt;height:22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" fillcolor="white [3201]" stroked="f" strokeweight="1pt">
                <v:textbox>
                  <w:txbxContent>
                    <w:p w14:paraId="47092CF5" w14:textId="77777777" w:rsidR="00F06D1B" w:rsidRPr="0001781E" w:rsidRDefault="00F06D1B" w:rsidP="0001781E">
                      <w:r w:rsidRPr="0001781E">
                        <w:t>Table 1: Motor thrust test results from the manufacturer of the motors</w:t>
                      </w:r>
                    </w:p>
                  </w:txbxContent>
                </v:textbox>
              </v:shape>
            </w:pict>
          </mc:Fallback>
        </mc:AlternateContent>
      </w:r>
    </w:p>
    <w:p w14:paraId="442E8AF1" w14:textId="1C6FB97A" w:rsidR="00817525" w:rsidRDefault="00817525" w:rsidP="00C3640F">
      <w:r>
        <w:rPr>
          <w:noProof/>
          <w:lang w:eastAsia="en-US" w:bidi="ta-IN"/>
        </w:rPr>
        <mc:AlternateContent>
          <mc:Choice Requires="wps">
            <w:drawing>
              <wp:anchor distT="0" distB="0" distL="114300" distR="114300" simplePos="0" relativeHeight="251656192" behindDoc="0" locked="0" layoutInCell="1" allowOverlap="1" wp14:anchorId="25226F29" wp14:editId="350F4F0A">
                <wp:simplePos x="0" y="0"/>
                <wp:positionH relativeFrom="column">
                  <wp:posOffset>3162473</wp:posOffset>
                </wp:positionH>
                <wp:positionV relativeFrom="paragraph">
                  <wp:posOffset>1839768</wp:posOffset>
                </wp:positionV>
                <wp:extent cx="2710930" cy="434109"/>
                <wp:effectExtent l="0" t="0" r="0" b="4445"/>
                <wp:wrapNone/>
                <wp:docPr id="16" name="Text Box 16"/>
                <wp:cNvGraphicFramePr/>
                <a:graphic xmlns:a="http://schemas.openxmlformats.org/drawingml/2006/main">
                  <a:graphicData uri="http://schemas.microsoft.com/office/word/2010/wordprocessingShape">
                    <wps:wsp>
                      <wps:cNvSpPr txBox="1"/>
                      <wps:spPr>
                        <a:xfrm>
                          <a:off x="0" y="0"/>
                          <a:ext cx="2710930" cy="4341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49349B" w14:textId="77777777" w:rsidR="00F06D1B" w:rsidRPr="00817525" w:rsidRDefault="00C04B6B" w:rsidP="00C3640F">
                            <w:r>
                              <w:t>Figure 3</w:t>
                            </w:r>
                            <w:r w:rsidR="00F06D1B">
                              <w:t xml:space="preserve">: Image of the functional </w:t>
                            </w:r>
                            <w:proofErr w:type="spellStart"/>
                            <w:r w:rsidR="00F06D1B">
                              <w:t>SentiBot</w:t>
                            </w:r>
                            <w:proofErr w:type="spellEnd"/>
                            <w:r w:rsidR="00F06D1B">
                              <w:t xml:space="preserve"> platform (Top-Down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5226F29" id="Text_x0020_Box_x0020_16" o:spid="_x0000_s1029" type="#_x0000_t202" style="position:absolute;left:0;text-align:left;margin-left:249pt;margin-top:144.85pt;width:213.45pt;height:34.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" fillcolor="white [3212]" stroked="f" strokeweight=".5pt">
                <v:textbox>
                  <w:txbxContent>
                    <w:p w14:paraId="3949349B" w14:textId="77777777" w:rsidR="00F06D1B" w:rsidRPr="00817525" w:rsidRDefault="00C04B6B" w:rsidP="00C3640F">
                      <w:r>
                        <w:t>Figure 3</w:t>
                      </w:r>
                      <w:r w:rsidR="00F06D1B">
                        <w:t xml:space="preserve">: Image of the functional </w:t>
                      </w:r>
                      <w:proofErr w:type="spellStart"/>
                      <w:r w:rsidR="00F06D1B">
                        <w:t>SentiBot</w:t>
                      </w:r>
                      <w:proofErr w:type="spellEnd"/>
                      <w:r w:rsidR="00F06D1B">
                        <w:t xml:space="preserve"> platform (Top-Down view)</w:t>
                      </w:r>
                    </w:p>
                  </w:txbxContent>
                </v:textbox>
              </v:shape>
            </w:pict>
          </mc:Fallback>
        </mc:AlternateContent>
      </w:r>
      <w:r>
        <w:rPr>
          <w:noProof/>
          <w:lang w:eastAsia="en-US" w:bidi="ta-IN"/>
        </w:rPr>
        <mc:AlternateContent>
          <mc:Choice Requires="wps">
            <w:drawing>
              <wp:anchor distT="0" distB="0" distL="114300" distR="114300" simplePos="0" relativeHeight="251655168" behindDoc="0" locked="0" layoutInCell="1" allowOverlap="1" wp14:anchorId="2757EFA0" wp14:editId="7390A16B">
                <wp:simplePos x="0" y="0"/>
                <wp:positionH relativeFrom="column">
                  <wp:posOffset>0</wp:posOffset>
                </wp:positionH>
                <wp:positionV relativeFrom="paragraph">
                  <wp:posOffset>1835727</wp:posOffset>
                </wp:positionV>
                <wp:extent cx="2710930" cy="434109"/>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2710930" cy="4341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7C0B9" w14:textId="77777777" w:rsidR="00F06D1B" w:rsidRPr="00817525" w:rsidRDefault="00C04B6B" w:rsidP="00C3640F">
                            <w:r>
                              <w:t>Figure 2</w:t>
                            </w:r>
                            <w:r w:rsidR="00F06D1B">
                              <w:t xml:space="preserve">: Image of the functional </w:t>
                            </w:r>
                            <w:proofErr w:type="spellStart"/>
                            <w:r w:rsidR="00F06D1B">
                              <w:t>SentiBot</w:t>
                            </w:r>
                            <w:proofErr w:type="spellEnd"/>
                            <w:r w:rsidR="00F06D1B">
                              <w:t xml:space="preserve"> platform (Perspective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757EFA0" id="Text_x0020_Box_x0020_14" o:spid="_x0000_s1030" type="#_x0000_t202" style="position:absolute;left:0;text-align:left;margin-left:0;margin-top:144.55pt;width:213.45pt;height:34.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" fillcolor="white [3212]" stroked="f" strokeweight=".5pt">
                <v:textbox>
                  <w:txbxContent>
                    <w:p w14:paraId="20C7C0B9" w14:textId="77777777" w:rsidR="00F06D1B" w:rsidRPr="00817525" w:rsidRDefault="00C04B6B" w:rsidP="00C3640F">
                      <w:r>
                        <w:t>Figure 2</w:t>
                      </w:r>
                      <w:r w:rsidR="00F06D1B">
                        <w:t xml:space="preserve">: Image of the functional </w:t>
                      </w:r>
                      <w:proofErr w:type="spellStart"/>
                      <w:r w:rsidR="00F06D1B">
                        <w:t>SentiBot</w:t>
                      </w:r>
                      <w:proofErr w:type="spellEnd"/>
                      <w:r w:rsidR="00F06D1B">
                        <w:t xml:space="preserve"> platform (Perspective View)</w:t>
                      </w:r>
                    </w:p>
                  </w:txbxContent>
                </v:textbox>
              </v:shape>
            </w:pict>
          </mc:Fallback>
        </mc:AlternateContent>
      </w:r>
      <w:r w:rsidR="001F6733">
        <w:rPr>
          <w:noProof/>
          <w:lang w:eastAsia="en-US" w:bidi="ta-IN"/>
        </w:rPr>
        <w:drawing>
          <wp:inline distT="0" distB="0" distL="0" distR="0" wp14:anchorId="0E8D6CFA" wp14:editId="629A63E6">
            <wp:extent cx="2711450" cy="1797050"/>
            <wp:effectExtent l="0" t="0" r="0" b="0"/>
            <wp:docPr id="1" name="Picture 1" descr="DSC_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_06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1450" cy="1797050"/>
                    </a:xfrm>
                    <a:prstGeom prst="rect">
                      <a:avLst/>
                    </a:prstGeom>
                    <a:noFill/>
                    <a:ln>
                      <a:noFill/>
                    </a:ln>
                  </pic:spPr>
                </pic:pic>
              </a:graphicData>
            </a:graphic>
          </wp:inline>
        </w:drawing>
      </w:r>
      <w:r w:rsidR="001F6733">
        <w:t xml:space="preserve">              </w:t>
      </w:r>
      <w:r w:rsidR="001F6733">
        <w:rPr>
          <w:noProof/>
          <w:lang w:eastAsia="en-US" w:bidi="ta-IN"/>
        </w:rPr>
        <w:drawing>
          <wp:inline distT="0" distB="0" distL="0" distR="0" wp14:anchorId="57F7476B" wp14:editId="447BBE0B">
            <wp:extent cx="2719346" cy="1823238"/>
            <wp:effectExtent l="0" t="0" r="5080" b="5715"/>
            <wp:docPr id="8" name="Picture 8" descr="DSC_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_06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5428" cy="1827316"/>
                    </a:xfrm>
                    <a:prstGeom prst="rect">
                      <a:avLst/>
                    </a:prstGeom>
                    <a:noFill/>
                    <a:ln>
                      <a:noFill/>
                    </a:ln>
                  </pic:spPr>
                </pic:pic>
              </a:graphicData>
            </a:graphic>
          </wp:inline>
        </w:drawing>
      </w:r>
      <w:bookmarkStart w:id="2" w:name="_Toc461382452"/>
    </w:p>
    <w:p w14:paraId="72F66BD1" w14:textId="77777777" w:rsidR="00C3640F" w:rsidRDefault="00C3640F" w:rsidP="00C3640F">
      <w:pPr>
        <w:rPr>
          <w:rFonts w:asciiTheme="majorHAnsi" w:eastAsiaTheme="majorEastAsia" w:hAnsiTheme="majorHAnsi" w:cstheme="majorBidi"/>
          <w:color w:val="F24F4F" w:themeColor="accent1"/>
          <w:sz w:val="36"/>
          <w:szCs w:val="36"/>
        </w:rPr>
      </w:pPr>
      <w:r>
        <w:br w:type="page"/>
      </w:r>
    </w:p>
    <w:p w14:paraId="489520F5" w14:textId="61B835D7" w:rsidR="00B14958" w:rsidRDefault="00B14958" w:rsidP="00C3640F">
      <w:pPr>
        <w:pStyle w:val="Heading1"/>
      </w:pPr>
      <w:r>
        <w:lastRenderedPageBreak/>
        <w:t>Electronics Design</w:t>
      </w:r>
      <w:bookmarkEnd w:id="2"/>
    </w:p>
    <w:p w14:paraId="1C1E35F1" w14:textId="77777777" w:rsidR="00F06D1B" w:rsidRDefault="00BB7A06" w:rsidP="00C3640F">
      <w:pPr>
        <w:pStyle w:val="Heading2"/>
      </w:pPr>
      <w:r w:rsidRPr="00373DAD">
        <w:rPr>
          <w:noProof/>
          <w:color w:val="F79595" w:themeColor="accent1" w:themeTint="99"/>
          <w:sz w:val="24"/>
          <w:szCs w:val="24"/>
          <w:lang w:eastAsia="en-US" w:bidi="ta-IN"/>
        </w:rPr>
        <mc:AlternateContent>
          <mc:Choice Requires="wps">
            <w:drawing>
              <wp:anchor distT="0" distB="0" distL="114300" distR="114300" simplePos="0" relativeHeight="251650048" behindDoc="1" locked="0" layoutInCell="1" allowOverlap="1" wp14:anchorId="5A369498" wp14:editId="5268BC33">
                <wp:simplePos x="0" y="0"/>
                <wp:positionH relativeFrom="column">
                  <wp:posOffset>4159250</wp:posOffset>
                </wp:positionH>
                <wp:positionV relativeFrom="paragraph">
                  <wp:posOffset>132715</wp:posOffset>
                </wp:positionV>
                <wp:extent cx="2273300" cy="3493770"/>
                <wp:effectExtent l="0" t="0" r="38100" b="36830"/>
                <wp:wrapTight wrapText="bothSides">
                  <wp:wrapPolygon edited="0">
                    <wp:start x="0" y="0"/>
                    <wp:lineTo x="0" y="21671"/>
                    <wp:lineTo x="21721" y="21671"/>
                    <wp:lineTo x="21721" y="0"/>
                    <wp:lineTo x="0" y="0"/>
                  </wp:wrapPolygon>
                </wp:wrapTight>
                <wp:docPr id="6" name="Rectangle 6"/>
                <wp:cNvGraphicFramePr/>
                <a:graphic xmlns:a="http://schemas.openxmlformats.org/drawingml/2006/main">
                  <a:graphicData uri="http://schemas.microsoft.com/office/word/2010/wordprocessingShape">
                    <wps:wsp>
                      <wps:cNvSpPr/>
                      <wps:spPr>
                        <a:xfrm>
                          <a:off x="0" y="0"/>
                          <a:ext cx="2273300" cy="3493770"/>
                        </a:xfrm>
                        <a:prstGeom prst="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68B3CE" w14:textId="2CA4C9CF" w:rsidR="00C3640F" w:rsidRDefault="00F06D1B" w:rsidP="0001781E">
                            <w:pPr>
                              <w:pStyle w:val="NoSpacing"/>
                            </w:pPr>
                            <w:r w:rsidRPr="00C3640F">
                              <w:t>Table 2: Hardware components of the drone platform</w:t>
                            </w:r>
                          </w:p>
                          <w:p w14:paraId="2AF09BAE" w14:textId="77777777" w:rsidR="0001781E" w:rsidRPr="00C3640F" w:rsidRDefault="0001781E" w:rsidP="0001781E">
                            <w:pPr>
                              <w:pStyle w:val="NoSpacing"/>
                            </w:pPr>
                          </w:p>
                          <w:tbl>
                            <w:tblPr>
                              <w:tblStyle w:val="ReportTable"/>
                              <w:tblW w:w="0" w:type="auto"/>
                              <w:tblInd w:w="-5" w:type="dxa"/>
                              <w:tblLayout w:type="fixed"/>
                              <w:tblLook w:val="0480" w:firstRow="0" w:lastRow="0" w:firstColumn="1" w:lastColumn="0" w:noHBand="0" w:noVBand="1"/>
                            </w:tblPr>
                            <w:tblGrid>
                              <w:gridCol w:w="1701"/>
                              <w:gridCol w:w="1566"/>
                            </w:tblGrid>
                            <w:tr w:rsidR="00C67249" w:rsidRPr="00ED287B" w14:paraId="46783F85" w14:textId="77777777" w:rsidTr="00C67249">
                              <w:trPr>
                                <w:trHeight w:val="303"/>
                              </w:trPr>
                              <w:tc>
                                <w:tcPr>
                                  <w:cnfStyle w:val="001000000000" w:firstRow="0" w:lastRow="0" w:firstColumn="1" w:lastColumn="0" w:oddVBand="0" w:evenVBand="0" w:oddHBand="0" w:evenHBand="0" w:firstRowFirstColumn="0" w:firstRowLastColumn="0" w:lastRowFirstColumn="0" w:lastRowLastColumn="0"/>
                                  <w:tcW w:w="1701" w:type="dxa"/>
                                </w:tcPr>
                                <w:p w14:paraId="0E7BF6C9" w14:textId="78C98278" w:rsidR="00C3640F" w:rsidRPr="00ED287B" w:rsidRDefault="00C3640F" w:rsidP="0001781E">
                                  <w:pPr>
                                    <w:rPr>
                                      <w:sz w:val="20"/>
                                      <w:szCs w:val="20"/>
                                    </w:rPr>
                                  </w:pPr>
                                  <w:r w:rsidRPr="00ED287B">
                                    <w:rPr>
                                      <w:sz w:val="20"/>
                                      <w:szCs w:val="20"/>
                                    </w:rPr>
                                    <w:t>Main Processor</w:t>
                                  </w:r>
                                </w:p>
                              </w:tc>
                              <w:tc>
                                <w:tcPr>
                                  <w:tcW w:w="1566" w:type="dxa"/>
                                </w:tcPr>
                                <w:p w14:paraId="44B748FF" w14:textId="57C96B2F" w:rsidR="00C3640F" w:rsidRPr="00ED287B" w:rsidRDefault="00C3640F"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Atom 2-Core (</w:t>
                                  </w:r>
                                  <w:proofErr w:type="spellStart"/>
                                  <w:r w:rsidRPr="00ED287B">
                                    <w:rPr>
                                      <w:sz w:val="20"/>
                                      <w:szCs w:val="20"/>
                                    </w:rPr>
                                    <w:t>Silvermont</w:t>
                                  </w:r>
                                  <w:proofErr w:type="spellEnd"/>
                                  <w:r w:rsidRPr="00ED287B">
                                    <w:rPr>
                                      <w:sz w:val="20"/>
                                      <w:szCs w:val="20"/>
                                    </w:rPr>
                                    <w:t>) @ 500 MHz</w:t>
                                  </w:r>
                                </w:p>
                              </w:tc>
                            </w:tr>
                            <w:tr w:rsidR="00C67249" w:rsidRPr="00ED287B" w14:paraId="1D39190C"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01BD3A" w14:textId="6BC5595F" w:rsidR="00C3640F" w:rsidRPr="00ED287B" w:rsidRDefault="0001781E" w:rsidP="0001781E">
                                  <w:pPr>
                                    <w:rPr>
                                      <w:sz w:val="20"/>
                                      <w:szCs w:val="20"/>
                                    </w:rPr>
                                  </w:pPr>
                                  <w:r w:rsidRPr="00ED287B">
                                    <w:rPr>
                                      <w:sz w:val="20"/>
                                      <w:szCs w:val="20"/>
                                    </w:rPr>
                                    <w:t>Secondary</w:t>
                                  </w:r>
                                </w:p>
                                <w:p w14:paraId="0E29A5D7" w14:textId="24773F48" w:rsidR="0001781E" w:rsidRPr="00ED287B" w:rsidRDefault="00C67249" w:rsidP="0001781E">
                                  <w:pPr>
                                    <w:rPr>
                                      <w:sz w:val="20"/>
                                      <w:szCs w:val="20"/>
                                    </w:rPr>
                                  </w:pPr>
                                  <w:r>
                                    <w:rPr>
                                      <w:sz w:val="20"/>
                                      <w:szCs w:val="20"/>
                                    </w:rPr>
                                    <w:t>Microc</w:t>
                                  </w:r>
                                  <w:r w:rsidR="0001781E" w:rsidRPr="00ED287B">
                                    <w:rPr>
                                      <w:sz w:val="20"/>
                                      <w:szCs w:val="20"/>
                                    </w:rPr>
                                    <w:t>ontroller</w:t>
                                  </w:r>
                                </w:p>
                              </w:tc>
                              <w:tc>
                                <w:tcPr>
                                  <w:tcW w:w="1566" w:type="dxa"/>
                                </w:tcPr>
                                <w:p w14:paraId="6ECBD862" w14:textId="347637DD" w:rsidR="00C3640F" w:rsidRPr="00ED287B" w:rsidRDefault="00C678DF"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ATMEGA</w:t>
                                  </w:r>
                                  <w:r w:rsidR="0001781E" w:rsidRPr="00ED287B">
                                    <w:rPr>
                                      <w:sz w:val="20"/>
                                      <w:szCs w:val="20"/>
                                    </w:rPr>
                                    <w:t xml:space="preserve"> 328P</w:t>
                                  </w:r>
                                </w:p>
                              </w:tc>
                            </w:tr>
                            <w:tr w:rsidR="00C67249" w:rsidRPr="00ED287B" w14:paraId="59010E75"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32829523" w14:textId="54BD6D56" w:rsidR="00C3640F" w:rsidRPr="00ED287B" w:rsidRDefault="0001781E" w:rsidP="0001781E">
                                  <w:pPr>
                                    <w:rPr>
                                      <w:sz w:val="20"/>
                                      <w:szCs w:val="20"/>
                                    </w:rPr>
                                  </w:pPr>
                                  <w:r w:rsidRPr="00ED287B">
                                    <w:rPr>
                                      <w:sz w:val="20"/>
                                      <w:szCs w:val="20"/>
                                    </w:rPr>
                                    <w:t>Motors</w:t>
                                  </w:r>
                                </w:p>
                              </w:tc>
                              <w:tc>
                                <w:tcPr>
                                  <w:tcW w:w="1566" w:type="dxa"/>
                                </w:tcPr>
                                <w:p w14:paraId="56A026E5" w14:textId="6699DB5D"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4000KV Motors</w:t>
                                  </w:r>
                                </w:p>
                              </w:tc>
                            </w:tr>
                            <w:tr w:rsidR="00C67249" w:rsidRPr="00ED287B" w14:paraId="2699F2C0"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8949498" w14:textId="3781770C" w:rsidR="00C3640F" w:rsidRPr="00ED287B" w:rsidRDefault="0001781E" w:rsidP="0001781E">
                                  <w:pPr>
                                    <w:rPr>
                                      <w:sz w:val="20"/>
                                      <w:szCs w:val="20"/>
                                    </w:rPr>
                                  </w:pPr>
                                  <w:r w:rsidRPr="00ED287B">
                                    <w:rPr>
                                      <w:sz w:val="20"/>
                                      <w:szCs w:val="20"/>
                                    </w:rPr>
                                    <w:t>ESCs</w:t>
                                  </w:r>
                                </w:p>
                              </w:tc>
                              <w:tc>
                                <w:tcPr>
                                  <w:tcW w:w="1566" w:type="dxa"/>
                                </w:tcPr>
                                <w:p w14:paraId="171548E3" w14:textId="7CC0CF4A"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12A XMS Series</w:t>
                                  </w:r>
                                </w:p>
                              </w:tc>
                            </w:tr>
                            <w:tr w:rsidR="00C67249" w:rsidRPr="00ED287B" w14:paraId="69988633"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7B0271C2" w14:textId="70CBBEC8" w:rsidR="00C3640F" w:rsidRPr="00ED287B" w:rsidRDefault="0001781E" w:rsidP="0001781E">
                                  <w:pPr>
                                    <w:rPr>
                                      <w:sz w:val="20"/>
                                      <w:szCs w:val="20"/>
                                    </w:rPr>
                                  </w:pPr>
                                  <w:r w:rsidRPr="00ED287B">
                                    <w:rPr>
                                      <w:sz w:val="20"/>
                                      <w:szCs w:val="20"/>
                                    </w:rPr>
                                    <w:t>Batteries</w:t>
                                  </w:r>
                                </w:p>
                              </w:tc>
                              <w:tc>
                                <w:tcPr>
                                  <w:tcW w:w="1566" w:type="dxa"/>
                                </w:tcPr>
                                <w:p w14:paraId="27D320A8" w14:textId="3FD82920"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800mAh, 4S (14.8V)</w:t>
                                  </w:r>
                                </w:p>
                              </w:tc>
                            </w:tr>
                            <w:tr w:rsidR="00C67249" w:rsidRPr="00ED287B" w14:paraId="085B1D8E"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B614312" w14:textId="3130FFCA" w:rsidR="00C3640F" w:rsidRPr="00ED287B" w:rsidRDefault="0001781E" w:rsidP="0001781E">
                                  <w:pPr>
                                    <w:rPr>
                                      <w:sz w:val="20"/>
                                      <w:szCs w:val="20"/>
                                    </w:rPr>
                                  </w:pPr>
                                  <w:r w:rsidRPr="00ED287B">
                                    <w:rPr>
                                      <w:sz w:val="20"/>
                                      <w:szCs w:val="20"/>
                                    </w:rPr>
                                    <w:t>Propellers</w:t>
                                  </w:r>
                                </w:p>
                              </w:tc>
                              <w:tc>
                                <w:tcPr>
                                  <w:tcW w:w="1566" w:type="dxa"/>
                                </w:tcPr>
                                <w:p w14:paraId="7D56DCA2" w14:textId="5A4A3375"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3x3x4.5in</w:t>
                                  </w:r>
                                </w:p>
                              </w:tc>
                            </w:tr>
                            <w:tr w:rsidR="00C67249" w:rsidRPr="00ED287B" w14:paraId="49D440AE"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2A8976E0" w14:textId="3FD1A73F" w:rsidR="00C3640F" w:rsidRPr="00ED287B" w:rsidRDefault="0001781E" w:rsidP="0001781E">
                                  <w:pPr>
                                    <w:rPr>
                                      <w:sz w:val="20"/>
                                      <w:szCs w:val="20"/>
                                    </w:rPr>
                                  </w:pPr>
                                  <w:r w:rsidRPr="00ED287B">
                                    <w:rPr>
                                      <w:sz w:val="20"/>
                                      <w:szCs w:val="20"/>
                                    </w:rPr>
                                    <w:t>Servos</w:t>
                                  </w:r>
                                </w:p>
                              </w:tc>
                              <w:tc>
                                <w:tcPr>
                                  <w:tcW w:w="1566" w:type="dxa"/>
                                </w:tcPr>
                                <w:p w14:paraId="76A2423E" w14:textId="690A04EF"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2.8g</w:t>
                                  </w:r>
                                </w:p>
                              </w:tc>
                            </w:tr>
                            <w:tr w:rsidR="00C67249" w:rsidRPr="00ED287B" w14:paraId="367F622D"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EC22C4C" w14:textId="008986C5" w:rsidR="00C3640F" w:rsidRPr="00ED287B" w:rsidRDefault="0001781E" w:rsidP="0001781E">
                                  <w:pPr>
                                    <w:rPr>
                                      <w:sz w:val="20"/>
                                      <w:szCs w:val="20"/>
                                    </w:rPr>
                                  </w:pPr>
                                  <w:r w:rsidRPr="00ED287B">
                                    <w:rPr>
                                      <w:sz w:val="20"/>
                                      <w:szCs w:val="20"/>
                                    </w:rPr>
                                    <w:t>Thrust</w:t>
                                  </w:r>
                                </w:p>
                              </w:tc>
                              <w:tc>
                                <w:tcPr>
                                  <w:tcW w:w="1566" w:type="dxa"/>
                                </w:tcPr>
                                <w:p w14:paraId="2A2A5EB0" w14:textId="3703DB0E"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500g</w:t>
                                  </w:r>
                                </w:p>
                              </w:tc>
                            </w:tr>
                            <w:tr w:rsidR="00C67249" w:rsidRPr="00ED287B" w14:paraId="180C98FA"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4FE622D3" w14:textId="29F7775D" w:rsidR="00C3640F" w:rsidRPr="00ED287B" w:rsidRDefault="0001781E" w:rsidP="0001781E">
                                  <w:pPr>
                                    <w:rPr>
                                      <w:sz w:val="20"/>
                                      <w:szCs w:val="20"/>
                                    </w:rPr>
                                  </w:pPr>
                                  <w:r w:rsidRPr="00ED287B">
                                    <w:rPr>
                                      <w:sz w:val="20"/>
                                      <w:szCs w:val="20"/>
                                    </w:rPr>
                                    <w:t>Weight</w:t>
                                  </w:r>
                                </w:p>
                              </w:tc>
                              <w:tc>
                                <w:tcPr>
                                  <w:tcW w:w="1566" w:type="dxa"/>
                                </w:tcPr>
                                <w:p w14:paraId="4AD2E79F" w14:textId="15AAF079"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250g</w:t>
                                  </w:r>
                                </w:p>
                              </w:tc>
                            </w:tr>
                          </w:tbl>
                          <w:p w14:paraId="531F298A" w14:textId="59D80296" w:rsidR="00F06D1B" w:rsidRPr="0001781E" w:rsidRDefault="00F06D1B" w:rsidP="000178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A369498" id="Rectangle 6" o:spid="_x0000_s1031" style="position:absolute;left:0;text-align:left;margin-left:327.5pt;margin-top:10.45pt;width:179pt;height:27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" fillcolor="white [3212]" strokecolor="#df1010 [2404]" strokeweight="1.5pt">
                <v:textbox>
                  <w:txbxContent>
                    <w:p w14:paraId="7468B3CE" w14:textId="2CA4C9CF" w:rsidR="00C3640F" w:rsidRDefault="00F06D1B" w:rsidP="0001781E">
                      <w:pPr>
                        <w:pStyle w:val="NoSpacing"/>
                      </w:pPr>
                      <w:r w:rsidRPr="00C3640F">
                        <w:t>Table 2: Hardware components of the drone platform</w:t>
                      </w:r>
                    </w:p>
                    <w:p w14:paraId="2AF09BAE" w14:textId="77777777" w:rsidR="0001781E" w:rsidRPr="00C3640F" w:rsidRDefault="0001781E" w:rsidP="0001781E">
                      <w:pPr>
                        <w:pStyle w:val="NoSpacing"/>
                      </w:pPr>
                    </w:p>
                    <w:tbl>
                      <w:tblPr>
                        <w:tblStyle w:val="ReportTable"/>
                        <w:tblW w:w="0" w:type="auto"/>
                        <w:tblInd w:w="-5" w:type="dxa"/>
                        <w:tblLayout w:type="fixed"/>
                        <w:tblLook w:val="0480" w:firstRow="0" w:lastRow="0" w:firstColumn="1" w:lastColumn="0" w:noHBand="0" w:noVBand="1"/>
                      </w:tblPr>
                      <w:tblGrid>
                        <w:gridCol w:w="1701"/>
                        <w:gridCol w:w="1566"/>
                      </w:tblGrid>
                      <w:tr w:rsidR="00C67249" w:rsidRPr="00ED287B" w14:paraId="46783F85" w14:textId="77777777" w:rsidTr="00C67249">
                        <w:trPr>
                          <w:trHeight w:val="303"/>
                        </w:trPr>
                        <w:tc>
                          <w:tcPr>
                            <w:cnfStyle w:val="001000000000" w:firstRow="0" w:lastRow="0" w:firstColumn="1" w:lastColumn="0" w:oddVBand="0" w:evenVBand="0" w:oddHBand="0" w:evenHBand="0" w:firstRowFirstColumn="0" w:firstRowLastColumn="0" w:lastRowFirstColumn="0" w:lastRowLastColumn="0"/>
                            <w:tcW w:w="1701" w:type="dxa"/>
                          </w:tcPr>
                          <w:p w14:paraId="0E7BF6C9" w14:textId="78C98278" w:rsidR="00C3640F" w:rsidRPr="00ED287B" w:rsidRDefault="00C3640F" w:rsidP="0001781E">
                            <w:pPr>
                              <w:rPr>
                                <w:sz w:val="20"/>
                                <w:szCs w:val="20"/>
                              </w:rPr>
                            </w:pPr>
                            <w:r w:rsidRPr="00ED287B">
                              <w:rPr>
                                <w:sz w:val="20"/>
                                <w:szCs w:val="20"/>
                              </w:rPr>
                              <w:t>Main Processor</w:t>
                            </w:r>
                          </w:p>
                        </w:tc>
                        <w:tc>
                          <w:tcPr>
                            <w:tcW w:w="1566" w:type="dxa"/>
                          </w:tcPr>
                          <w:p w14:paraId="44B748FF" w14:textId="57C96B2F" w:rsidR="00C3640F" w:rsidRPr="00ED287B" w:rsidRDefault="00C3640F"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Atom 2-Core (</w:t>
                            </w:r>
                            <w:proofErr w:type="spellStart"/>
                            <w:r w:rsidRPr="00ED287B">
                              <w:rPr>
                                <w:sz w:val="20"/>
                                <w:szCs w:val="20"/>
                              </w:rPr>
                              <w:t>Silvermont</w:t>
                            </w:r>
                            <w:proofErr w:type="spellEnd"/>
                            <w:r w:rsidRPr="00ED287B">
                              <w:rPr>
                                <w:sz w:val="20"/>
                                <w:szCs w:val="20"/>
                              </w:rPr>
                              <w:t>) @ 500 MHz</w:t>
                            </w:r>
                          </w:p>
                        </w:tc>
                      </w:tr>
                      <w:tr w:rsidR="00C67249" w:rsidRPr="00ED287B" w14:paraId="1D39190C"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01BD3A" w14:textId="6BC5595F" w:rsidR="00C3640F" w:rsidRPr="00ED287B" w:rsidRDefault="0001781E" w:rsidP="0001781E">
                            <w:pPr>
                              <w:rPr>
                                <w:sz w:val="20"/>
                                <w:szCs w:val="20"/>
                              </w:rPr>
                            </w:pPr>
                            <w:r w:rsidRPr="00ED287B">
                              <w:rPr>
                                <w:sz w:val="20"/>
                                <w:szCs w:val="20"/>
                              </w:rPr>
                              <w:t>Secondary</w:t>
                            </w:r>
                          </w:p>
                          <w:p w14:paraId="0E29A5D7" w14:textId="24773F48" w:rsidR="0001781E" w:rsidRPr="00ED287B" w:rsidRDefault="00C67249" w:rsidP="0001781E">
                            <w:pPr>
                              <w:rPr>
                                <w:sz w:val="20"/>
                                <w:szCs w:val="20"/>
                              </w:rPr>
                            </w:pPr>
                            <w:r>
                              <w:rPr>
                                <w:sz w:val="20"/>
                                <w:szCs w:val="20"/>
                              </w:rPr>
                              <w:t>Microc</w:t>
                            </w:r>
                            <w:r w:rsidR="0001781E" w:rsidRPr="00ED287B">
                              <w:rPr>
                                <w:sz w:val="20"/>
                                <w:szCs w:val="20"/>
                              </w:rPr>
                              <w:t>ontroller</w:t>
                            </w:r>
                          </w:p>
                        </w:tc>
                        <w:tc>
                          <w:tcPr>
                            <w:tcW w:w="1566" w:type="dxa"/>
                          </w:tcPr>
                          <w:p w14:paraId="6ECBD862" w14:textId="347637DD" w:rsidR="00C3640F" w:rsidRPr="00ED287B" w:rsidRDefault="00C678DF"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ATMEGA</w:t>
                            </w:r>
                            <w:r w:rsidR="0001781E" w:rsidRPr="00ED287B">
                              <w:rPr>
                                <w:sz w:val="20"/>
                                <w:szCs w:val="20"/>
                              </w:rPr>
                              <w:t xml:space="preserve"> 328P</w:t>
                            </w:r>
                          </w:p>
                        </w:tc>
                      </w:tr>
                      <w:tr w:rsidR="00C67249" w:rsidRPr="00ED287B" w14:paraId="59010E75"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32829523" w14:textId="54BD6D56" w:rsidR="00C3640F" w:rsidRPr="00ED287B" w:rsidRDefault="0001781E" w:rsidP="0001781E">
                            <w:pPr>
                              <w:rPr>
                                <w:sz w:val="20"/>
                                <w:szCs w:val="20"/>
                              </w:rPr>
                            </w:pPr>
                            <w:r w:rsidRPr="00ED287B">
                              <w:rPr>
                                <w:sz w:val="20"/>
                                <w:szCs w:val="20"/>
                              </w:rPr>
                              <w:t>Motors</w:t>
                            </w:r>
                          </w:p>
                        </w:tc>
                        <w:tc>
                          <w:tcPr>
                            <w:tcW w:w="1566" w:type="dxa"/>
                          </w:tcPr>
                          <w:p w14:paraId="56A026E5" w14:textId="6699DB5D"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4000KV Motors</w:t>
                            </w:r>
                          </w:p>
                        </w:tc>
                      </w:tr>
                      <w:tr w:rsidR="00C67249" w:rsidRPr="00ED287B" w14:paraId="2699F2C0"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8949498" w14:textId="3781770C" w:rsidR="00C3640F" w:rsidRPr="00ED287B" w:rsidRDefault="0001781E" w:rsidP="0001781E">
                            <w:pPr>
                              <w:rPr>
                                <w:sz w:val="20"/>
                                <w:szCs w:val="20"/>
                              </w:rPr>
                            </w:pPr>
                            <w:r w:rsidRPr="00ED287B">
                              <w:rPr>
                                <w:sz w:val="20"/>
                                <w:szCs w:val="20"/>
                              </w:rPr>
                              <w:t>ESCs</w:t>
                            </w:r>
                          </w:p>
                        </w:tc>
                        <w:tc>
                          <w:tcPr>
                            <w:tcW w:w="1566" w:type="dxa"/>
                          </w:tcPr>
                          <w:p w14:paraId="171548E3" w14:textId="7CC0CF4A"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12A XMS Series</w:t>
                            </w:r>
                          </w:p>
                        </w:tc>
                      </w:tr>
                      <w:tr w:rsidR="00C67249" w:rsidRPr="00ED287B" w14:paraId="69988633"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7B0271C2" w14:textId="70CBBEC8" w:rsidR="00C3640F" w:rsidRPr="00ED287B" w:rsidRDefault="0001781E" w:rsidP="0001781E">
                            <w:pPr>
                              <w:rPr>
                                <w:sz w:val="20"/>
                                <w:szCs w:val="20"/>
                              </w:rPr>
                            </w:pPr>
                            <w:r w:rsidRPr="00ED287B">
                              <w:rPr>
                                <w:sz w:val="20"/>
                                <w:szCs w:val="20"/>
                              </w:rPr>
                              <w:t>Batteries</w:t>
                            </w:r>
                          </w:p>
                        </w:tc>
                        <w:tc>
                          <w:tcPr>
                            <w:tcW w:w="1566" w:type="dxa"/>
                          </w:tcPr>
                          <w:p w14:paraId="27D320A8" w14:textId="3FD82920"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800mAh, 4S (14.8V)</w:t>
                            </w:r>
                          </w:p>
                        </w:tc>
                      </w:tr>
                      <w:tr w:rsidR="00C67249" w:rsidRPr="00ED287B" w14:paraId="085B1D8E"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B614312" w14:textId="3130FFCA" w:rsidR="00C3640F" w:rsidRPr="00ED287B" w:rsidRDefault="0001781E" w:rsidP="0001781E">
                            <w:pPr>
                              <w:rPr>
                                <w:sz w:val="20"/>
                                <w:szCs w:val="20"/>
                              </w:rPr>
                            </w:pPr>
                            <w:r w:rsidRPr="00ED287B">
                              <w:rPr>
                                <w:sz w:val="20"/>
                                <w:szCs w:val="20"/>
                              </w:rPr>
                              <w:t>Propellers</w:t>
                            </w:r>
                          </w:p>
                        </w:tc>
                        <w:tc>
                          <w:tcPr>
                            <w:tcW w:w="1566" w:type="dxa"/>
                          </w:tcPr>
                          <w:p w14:paraId="7D56DCA2" w14:textId="5A4A3375"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3x3x4.5in</w:t>
                            </w:r>
                          </w:p>
                        </w:tc>
                      </w:tr>
                      <w:tr w:rsidR="00C67249" w:rsidRPr="00ED287B" w14:paraId="49D440AE"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2A8976E0" w14:textId="3FD1A73F" w:rsidR="00C3640F" w:rsidRPr="00ED287B" w:rsidRDefault="0001781E" w:rsidP="0001781E">
                            <w:pPr>
                              <w:rPr>
                                <w:sz w:val="20"/>
                                <w:szCs w:val="20"/>
                              </w:rPr>
                            </w:pPr>
                            <w:r w:rsidRPr="00ED287B">
                              <w:rPr>
                                <w:sz w:val="20"/>
                                <w:szCs w:val="20"/>
                              </w:rPr>
                              <w:t>Servos</w:t>
                            </w:r>
                          </w:p>
                        </w:tc>
                        <w:tc>
                          <w:tcPr>
                            <w:tcW w:w="1566" w:type="dxa"/>
                          </w:tcPr>
                          <w:p w14:paraId="76A2423E" w14:textId="690A04EF"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2.8g</w:t>
                            </w:r>
                          </w:p>
                        </w:tc>
                      </w:tr>
                      <w:tr w:rsidR="00C67249" w:rsidRPr="00ED287B" w14:paraId="367F622D" w14:textId="77777777" w:rsidTr="00C672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EC22C4C" w14:textId="008986C5" w:rsidR="00C3640F" w:rsidRPr="00ED287B" w:rsidRDefault="0001781E" w:rsidP="0001781E">
                            <w:pPr>
                              <w:rPr>
                                <w:sz w:val="20"/>
                                <w:szCs w:val="20"/>
                              </w:rPr>
                            </w:pPr>
                            <w:r w:rsidRPr="00ED287B">
                              <w:rPr>
                                <w:sz w:val="20"/>
                                <w:szCs w:val="20"/>
                              </w:rPr>
                              <w:t>Thrust</w:t>
                            </w:r>
                          </w:p>
                        </w:tc>
                        <w:tc>
                          <w:tcPr>
                            <w:tcW w:w="1566" w:type="dxa"/>
                          </w:tcPr>
                          <w:p w14:paraId="2A2A5EB0" w14:textId="3703DB0E" w:rsidR="00C3640F" w:rsidRPr="00ED287B" w:rsidRDefault="0001781E" w:rsidP="00ED287B">
                            <w:pPr>
                              <w:jc w:val="left"/>
                              <w:cnfStyle w:val="000000010000" w:firstRow="0" w:lastRow="0" w:firstColumn="0" w:lastColumn="0" w:oddVBand="0" w:evenVBand="0" w:oddHBand="0" w:evenHBand="1" w:firstRowFirstColumn="0" w:firstRowLastColumn="0" w:lastRowFirstColumn="0" w:lastRowLastColumn="0"/>
                              <w:rPr>
                                <w:sz w:val="20"/>
                                <w:szCs w:val="20"/>
                              </w:rPr>
                            </w:pPr>
                            <w:r w:rsidRPr="00ED287B">
                              <w:rPr>
                                <w:sz w:val="20"/>
                                <w:szCs w:val="20"/>
                              </w:rPr>
                              <w:t>500g</w:t>
                            </w:r>
                          </w:p>
                        </w:tc>
                      </w:tr>
                      <w:tr w:rsidR="00C67249" w:rsidRPr="00ED287B" w14:paraId="180C98FA" w14:textId="77777777" w:rsidTr="00C67249">
                        <w:tc>
                          <w:tcPr>
                            <w:cnfStyle w:val="001000000000" w:firstRow="0" w:lastRow="0" w:firstColumn="1" w:lastColumn="0" w:oddVBand="0" w:evenVBand="0" w:oddHBand="0" w:evenHBand="0" w:firstRowFirstColumn="0" w:firstRowLastColumn="0" w:lastRowFirstColumn="0" w:lastRowLastColumn="0"/>
                            <w:tcW w:w="1701" w:type="dxa"/>
                          </w:tcPr>
                          <w:p w14:paraId="4FE622D3" w14:textId="29F7775D" w:rsidR="00C3640F" w:rsidRPr="00ED287B" w:rsidRDefault="0001781E" w:rsidP="0001781E">
                            <w:pPr>
                              <w:rPr>
                                <w:sz w:val="20"/>
                                <w:szCs w:val="20"/>
                              </w:rPr>
                            </w:pPr>
                            <w:r w:rsidRPr="00ED287B">
                              <w:rPr>
                                <w:sz w:val="20"/>
                                <w:szCs w:val="20"/>
                              </w:rPr>
                              <w:t>Weight</w:t>
                            </w:r>
                          </w:p>
                        </w:tc>
                        <w:tc>
                          <w:tcPr>
                            <w:tcW w:w="1566" w:type="dxa"/>
                          </w:tcPr>
                          <w:p w14:paraId="4AD2E79F" w14:textId="15AAF079" w:rsidR="00C3640F" w:rsidRPr="00ED287B" w:rsidRDefault="0001781E" w:rsidP="00ED287B">
                            <w:pPr>
                              <w:jc w:val="left"/>
                              <w:cnfStyle w:val="000000000000" w:firstRow="0" w:lastRow="0" w:firstColumn="0" w:lastColumn="0" w:oddVBand="0" w:evenVBand="0" w:oddHBand="0" w:evenHBand="0" w:firstRowFirstColumn="0" w:firstRowLastColumn="0" w:lastRowFirstColumn="0" w:lastRowLastColumn="0"/>
                              <w:rPr>
                                <w:sz w:val="20"/>
                                <w:szCs w:val="20"/>
                              </w:rPr>
                            </w:pPr>
                            <w:r w:rsidRPr="00ED287B">
                              <w:rPr>
                                <w:sz w:val="20"/>
                                <w:szCs w:val="20"/>
                              </w:rPr>
                              <w:t>250g</w:t>
                            </w:r>
                          </w:p>
                        </w:tc>
                      </w:tr>
                    </w:tbl>
                    <w:p w14:paraId="531F298A" w14:textId="59D80296" w:rsidR="00F06D1B" w:rsidRPr="0001781E" w:rsidRDefault="00F06D1B" w:rsidP="0001781E"/>
                  </w:txbxContent>
                </v:textbox>
                <w10:wrap type="tight"/>
              </v:rect>
            </w:pict>
          </mc:Fallback>
        </mc:AlternateContent>
      </w:r>
      <w:r>
        <w:rPr>
          <w:noProof/>
          <w:sz w:val="24"/>
          <w:szCs w:val="24"/>
          <w:lang w:eastAsia="en-US" w:bidi="ta-IN"/>
        </w:rPr>
        <mc:AlternateContent>
          <mc:Choice Requires="wps">
            <w:drawing>
              <wp:anchor distT="0" distB="0" distL="114300" distR="114300" simplePos="0" relativeHeight="251653120" behindDoc="0" locked="0" layoutInCell="1" allowOverlap="1" wp14:anchorId="504C1C5B" wp14:editId="359A0191">
                <wp:simplePos x="0" y="0"/>
                <wp:positionH relativeFrom="column">
                  <wp:posOffset>4095115</wp:posOffset>
                </wp:positionH>
                <wp:positionV relativeFrom="paragraph">
                  <wp:posOffset>47625</wp:posOffset>
                </wp:positionV>
                <wp:extent cx="147955" cy="147955"/>
                <wp:effectExtent l="0" t="0" r="23495" b="23495"/>
                <wp:wrapNone/>
                <wp:docPr id="12" name="Oval 12"/>
                <wp:cNvGraphicFramePr/>
                <a:graphic xmlns:a="http://schemas.openxmlformats.org/drawingml/2006/main">
                  <a:graphicData uri="http://schemas.microsoft.com/office/word/2010/wordprocessingShape">
                    <wps:wsp>
                      <wps:cNvSpPr/>
                      <wps:spPr>
                        <a:xfrm>
                          <a:off x="0" y="0"/>
                          <a:ext cx="147955" cy="147955"/>
                        </a:xfrm>
                        <a:prstGeom prst="ellipse">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oval w14:anchorId="3F7BA356" id="Oval 12" o:spid="_x0000_s1026" style="position:absolute;margin-left:322.45pt;margin-top:3.75pt;width:11.6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" fillcolor="#df1010 [2404]" strokecolor="#df1010 [2404]" strokeweight="1pt">
                <v:stroke joinstyle="miter"/>
              </v:oval>
            </w:pict>
          </mc:Fallback>
        </mc:AlternateContent>
      </w:r>
      <w:r>
        <w:rPr>
          <w:noProof/>
          <w:sz w:val="24"/>
          <w:szCs w:val="24"/>
          <w:lang w:eastAsia="en-US" w:bidi="ta-IN"/>
        </w:rPr>
        <mc:AlternateContent>
          <mc:Choice Requires="wps">
            <w:drawing>
              <wp:anchor distT="0" distB="0" distL="114300" distR="114300" simplePos="0" relativeHeight="251652096" behindDoc="0" locked="0" layoutInCell="1" allowOverlap="1" wp14:anchorId="063C27D9" wp14:editId="4CD15479">
                <wp:simplePos x="0" y="0"/>
                <wp:positionH relativeFrom="column">
                  <wp:posOffset>4149090</wp:posOffset>
                </wp:positionH>
                <wp:positionV relativeFrom="paragraph">
                  <wp:posOffset>121285</wp:posOffset>
                </wp:positionV>
                <wp:extent cx="2284095" cy="12700"/>
                <wp:effectExtent l="19050" t="19050" r="20955" b="44450"/>
                <wp:wrapNone/>
                <wp:docPr id="11" name="Straight Connector 11"/>
                <wp:cNvGraphicFramePr/>
                <a:graphic xmlns:a="http://schemas.openxmlformats.org/drawingml/2006/main">
                  <a:graphicData uri="http://schemas.microsoft.com/office/word/2010/wordprocessingShape">
                    <wps:wsp>
                      <wps:cNvCnPr/>
                      <wps:spPr>
                        <a:xfrm flipH="1">
                          <a:off x="0" y="0"/>
                          <a:ext cx="2284095" cy="12700"/>
                        </a:xfrm>
                        <a:prstGeom prst="line">
                          <a:avLst/>
                        </a:prstGeom>
                        <a:ln w="571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253B3A51" id="Straight Connector 1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7pt,9.55pt" to="506.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" strokecolor="#df1010 [2404]" strokeweight="4.5pt">
                <v:stroke joinstyle="miter"/>
              </v:line>
            </w:pict>
          </mc:Fallback>
        </mc:AlternateContent>
      </w:r>
      <w:r w:rsidR="00F06D1B">
        <w:t>Main Processor</w:t>
      </w:r>
    </w:p>
    <w:p w14:paraId="4E081759" w14:textId="77777777" w:rsidR="008C085B" w:rsidRPr="008C085B" w:rsidRDefault="008C085B" w:rsidP="00C3640F">
      <w:r>
        <w:t>Currently there is extensive research conducted into decentralized computing and swarm intelligence</w:t>
      </w:r>
      <w:r>
        <w:rPr>
          <w:vertAlign w:val="superscript"/>
        </w:rPr>
        <w:t xml:space="preserve"> [19]</w:t>
      </w:r>
      <w:r>
        <w:t>.  Thus, there is a need for a powerful onboard processor as computing power intensive tasks cannot be offloaded to a ground-station when such research is being conducted. Vision processing and autonomous navigation also are very computing intensive.</w:t>
      </w:r>
      <w:r>
        <w:rPr>
          <w:vertAlign w:val="superscript"/>
        </w:rPr>
        <w:t>[21]</w:t>
      </w:r>
      <w:r>
        <w:t xml:space="preserve"> The </w:t>
      </w:r>
      <w:proofErr w:type="spellStart"/>
      <w:r>
        <w:t>SentiBot</w:t>
      </w:r>
      <w:proofErr w:type="spellEnd"/>
      <w:r>
        <w:t xml:space="preserve"> has an Intel Edison SoC which consists of a 500Mhz Intel Atom, an Intel Quark microcontroller (MCU), 1GB of onboard DDR3 RAM and 4GB of onboard flash storage.</w:t>
      </w:r>
      <w:r>
        <w:rPr>
          <w:vertAlign w:val="superscript"/>
        </w:rPr>
        <w:t>[22]</w:t>
      </w:r>
      <w:r>
        <w:t xml:space="preserve"> This allows the platform to do many computing intensive tasks which students and researchers are expected to </w:t>
      </w:r>
      <w:r w:rsidR="00146A35">
        <w:t>use.</w:t>
      </w:r>
    </w:p>
    <w:p w14:paraId="27747F09" w14:textId="77777777" w:rsidR="00D02BD0" w:rsidRDefault="00394CA1" w:rsidP="00C3640F">
      <w:pPr>
        <w:pStyle w:val="Heading2"/>
      </w:pPr>
      <w:r>
        <w:t>Dual CPU architecture</w:t>
      </w:r>
    </w:p>
    <w:p w14:paraId="3B3A3D9C" w14:textId="79C41674" w:rsidR="00D02BD0" w:rsidRPr="00B666EE" w:rsidRDefault="008C085B" w:rsidP="00C3640F">
      <w:r>
        <w:t xml:space="preserve">The Intel Edison is suitable for use as a microprocessor but cannot operate in real time which leaves it unable to generate control signals for servos and the motor. </w:t>
      </w:r>
      <w:r w:rsidR="00D02BD0" w:rsidRPr="00394CA1">
        <w:t>By using a</w:t>
      </w:r>
      <w:r w:rsidR="00394CA1">
        <w:t>n additional</w:t>
      </w:r>
      <w:r w:rsidR="00D02BD0" w:rsidRPr="00394CA1">
        <w:t xml:space="preserve"> ATMEGA 328</w:t>
      </w:r>
      <w:r w:rsidR="00C67249">
        <w:t xml:space="preserve"> microcontroller</w:t>
      </w:r>
      <w:r w:rsidR="00D02BD0" w:rsidRPr="00394CA1">
        <w:t xml:space="preserve">, </w:t>
      </w:r>
      <w:r>
        <w:t>t</w:t>
      </w:r>
      <w:r w:rsidR="00394CA1">
        <w:t>he platform gain</w:t>
      </w:r>
      <w:r>
        <w:t>ed</w:t>
      </w:r>
      <w:r w:rsidR="00D02BD0" w:rsidRPr="00394CA1">
        <w:t xml:space="preserve"> additional sensor expandability options through getting more</w:t>
      </w:r>
      <w:r>
        <w:t xml:space="preserve"> general purpose input-output pins (</w:t>
      </w:r>
      <w:r w:rsidR="00D02BD0" w:rsidRPr="00394CA1">
        <w:t>GPIO</w:t>
      </w:r>
      <w:r>
        <w:t>) and the ability to operate in a RTOS</w:t>
      </w:r>
      <w:r w:rsidR="00D02BD0" w:rsidRPr="00394CA1">
        <w:t>.</w:t>
      </w:r>
      <w:r>
        <w:t xml:space="preserve"> A custom 2 layer PCB was designed to combine these 2 processors together to get a dual-CPU architecture</w:t>
      </w:r>
      <w:r w:rsidR="00D02BD0" w:rsidRPr="00394CA1">
        <w:t xml:space="preserve">. </w:t>
      </w:r>
      <w:r>
        <w:t xml:space="preserve">Tasks that more complex are executed in </w:t>
      </w:r>
      <w:r w:rsidR="00C67249">
        <w:t>the processor</w:t>
      </w:r>
      <w:r>
        <w:t xml:space="preserve"> while time-critical tasks like communication with sensors and actuators are done in the </w:t>
      </w:r>
      <w:r w:rsidR="00C67249">
        <w:t>microcontroller</w:t>
      </w:r>
      <w:r>
        <w:t xml:space="preserve">. </w:t>
      </w:r>
      <w:r w:rsidR="00D02BD0" w:rsidRPr="00394CA1">
        <w:t>The separation of the higher and lower level processing also provide</w:t>
      </w:r>
      <w:r w:rsidR="00394CA1">
        <w:t>s</w:t>
      </w:r>
      <w:r w:rsidR="00D02BD0" w:rsidRPr="00394CA1">
        <w:t xml:space="preserve"> code organization in the software</w:t>
      </w:r>
      <w:r w:rsidR="00F14F93">
        <w:t>.</w:t>
      </w:r>
    </w:p>
    <w:p w14:paraId="445A4C22" w14:textId="77777777" w:rsidR="00D02BD0" w:rsidRPr="00E02BE6" w:rsidRDefault="00B666EE" w:rsidP="00C3640F">
      <w:pPr>
        <w:pStyle w:val="Heading2"/>
      </w:pPr>
      <w:r>
        <w:t>On board sensors</w:t>
      </w:r>
    </w:p>
    <w:p w14:paraId="5727929C" w14:textId="77777777" w:rsidR="008C085B" w:rsidRPr="00146A35" w:rsidRDefault="00B666EE" w:rsidP="00C3640F">
      <w:pPr>
        <w:rPr>
          <w:vertAlign w:val="superscript"/>
        </w:rPr>
      </w:pPr>
      <w:r w:rsidRPr="00B666EE">
        <w:t>The main sensor which allows for the drone to fly in a stable manner is the Inertial Measurement Unit (IMU). This sensor provides accelerometer and gyroscope information to the secondary processor for the PID loop to keep the drone upright.</w:t>
      </w:r>
      <w:r>
        <w:t xml:space="preserve"> </w:t>
      </w:r>
      <w:r w:rsidRPr="00B666EE">
        <w:t xml:space="preserve">The </w:t>
      </w:r>
      <w:r>
        <w:t>sensor also allows for dead reckoning to be used for localization</w:t>
      </w:r>
      <w:r w:rsidR="00206201">
        <w:t xml:space="preserve">. </w:t>
      </w:r>
      <w:r w:rsidR="00146A35">
        <w:rPr>
          <w:vertAlign w:val="superscript"/>
        </w:rPr>
        <w:t>[23]</w:t>
      </w:r>
    </w:p>
    <w:p w14:paraId="6DA6C5E5" w14:textId="11D6662F" w:rsidR="008C085B" w:rsidRPr="00B666EE" w:rsidRDefault="00F14F93" w:rsidP="00C3640F">
      <w:r>
        <w:t>The IR distance sensors mounted on all 4 sides</w:t>
      </w:r>
      <w:r w:rsidR="00206201">
        <w:t xml:space="preserve"> </w:t>
      </w:r>
      <w:r>
        <w:t>allows</w:t>
      </w:r>
      <w:r w:rsidR="00206201">
        <w:t xml:space="preserve"> for collision avoidance to</w:t>
      </w:r>
      <w:r w:rsidR="00335623">
        <w:t xml:space="preserve"> prevent crashes</w:t>
      </w:r>
      <w:r w:rsidR="00206201">
        <w:t xml:space="preserve">. There is also an onboard RGB camera </w:t>
      </w:r>
      <w:r w:rsidR="00335623">
        <w:t xml:space="preserve">which interfaces to the primary processor over USB. </w:t>
      </w:r>
    </w:p>
    <w:p w14:paraId="3202C686" w14:textId="77777777" w:rsidR="00D02BD0" w:rsidRDefault="00D02BD0" w:rsidP="00C3640F">
      <w:pPr>
        <w:pStyle w:val="Heading2"/>
      </w:pPr>
      <w:r>
        <w:t>Flight Drive system specifications</w:t>
      </w:r>
    </w:p>
    <w:p w14:paraId="2F86BE8C" w14:textId="77777777" w:rsidR="00D02BD0" w:rsidRPr="00085561" w:rsidRDefault="00D02BD0" w:rsidP="00C3640F">
      <w:r w:rsidRPr="00085561">
        <w:t>The power electronics consists of 4 1C 1200mAh batteries, 2 30A super light ESC’s and 2 4000kV 1306 motors. The motor</w:t>
      </w:r>
      <w:r w:rsidR="00085561">
        <w:t>s</w:t>
      </w:r>
      <w:r w:rsidRPr="00085561">
        <w:t xml:space="preserve"> have a max current draw of 8A each and taking into consideration that the max thrust of each motor is 370g the gram per current rating for each motor is 46g/A. Since the </w:t>
      </w:r>
      <w:r w:rsidRPr="00085561">
        <w:lastRenderedPageBreak/>
        <w:t xml:space="preserve">weight of the </w:t>
      </w:r>
      <w:proofErr w:type="spellStart"/>
      <w:r w:rsidRPr="00085561">
        <w:t>SentiBot</w:t>
      </w:r>
      <w:proofErr w:type="spellEnd"/>
      <w:r w:rsidRPr="00085561">
        <w:t xml:space="preserve"> is about 320g, the nominal current draw during a hover </w:t>
      </w:r>
      <w:r w:rsidR="00085561">
        <w:t>would be about 7A. That gives</w:t>
      </w:r>
      <w:r w:rsidRPr="00085561">
        <w:t xml:space="preserve"> a flight time of about 10-15</w:t>
      </w:r>
      <w:r w:rsidR="00085561">
        <w:t xml:space="preserve"> </w:t>
      </w:r>
      <w:r w:rsidRPr="00085561">
        <w:t>min</w:t>
      </w:r>
      <w:r w:rsidR="00085561">
        <w:t>utes</w:t>
      </w:r>
      <w:r w:rsidRPr="00085561">
        <w:t xml:space="preserve">. </w:t>
      </w:r>
    </w:p>
    <w:p w14:paraId="5F48DFB8" w14:textId="77777777" w:rsidR="00D02BD0" w:rsidRDefault="00D02BD0" w:rsidP="00C3640F">
      <w:pPr>
        <w:pStyle w:val="Heading2"/>
      </w:pPr>
      <w:r>
        <w:t>Power Supply management</w:t>
      </w:r>
    </w:p>
    <w:p w14:paraId="09BB6E0A" w14:textId="77777777" w:rsidR="00373DAD" w:rsidRDefault="00373DAD" w:rsidP="00C3640F">
      <w:r>
        <w:t xml:space="preserve">In terms of power management, 3 voltage levels are required- 14.8V from the battery, 5V for the control board and 3.3V for the control circuity. Since the drone’s ESCs do not come equipped with a built in </w:t>
      </w:r>
      <w:r w:rsidR="009378A3">
        <w:t>battery eliminator circuit (BEC)</w:t>
      </w:r>
      <w:r>
        <w:t xml:space="preserve"> an external switching regulator is used to supply clean 5V for the control board. The onboard 3.3V LDO further steps down the voltage from 5V to 3.3V.</w:t>
      </w:r>
    </w:p>
    <w:p w14:paraId="76792117" w14:textId="77777777" w:rsidR="008C085B" w:rsidRPr="00373DAD" w:rsidRDefault="0072594D" w:rsidP="00C3640F">
      <w:r>
        <w:rPr>
          <w:noProof/>
        </w:rPr>
        <w:pict w14:anchorId="15A278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5.2pt;margin-top:9.3pt;width:467.7pt;height:267.95pt;z-index:-251651072;mso-position-horizontal-relative:text;mso-position-vertical-relative:text;mso-width-relative:page;mso-height-relative:page" wrapcoords="8862 182 8758 363 8688 787 8688 1150 2492 1573 1385 1694 1385 3993 1765 4054 7096 4054 7096 5022 3531 5506 1454 5808 1385 6897 1419 8168 7096 8894 8723 8955 11388 9923 11354 10830 8862 11133 8377 11314 8377 11798 381 11859 -35 11919 -35 14218 1038 14703 2042 14703 312 15308 -35 15489 -35 17607 0 17788 8273 18575 5642 18756 5123 18817 5123 20692 5296 21176 5365 21176 17965 21176 18035 21176 18242 20692 18277 18817 16719 18575 19835 18151 19869 15852 19454 15731 15992 15671 15992 14703 17758 14703 19696 14218 19731 11919 19246 11859 14746 11798 14815 11314 14262 11133 11700 10830 12600 10830 13500 10346 13500 9862 14400 8894 15958 8894 21358 8168 21392 5808 16892 5022 16962 4598 16685 4296 15854 4054 21288 4054 21600 3993 21600 1694 20769 1573 14296 1150 14262 484 14123 182 8862 182">
            <v:imagedata r:id="rId13" o:title="attempt2"/>
            <w10:wrap type="tight"/>
          </v:shape>
        </w:pict>
      </w:r>
    </w:p>
    <w:p w14:paraId="1FF756AF" w14:textId="77777777" w:rsidR="00D92523" w:rsidRDefault="00D92523" w:rsidP="00C3640F"/>
    <w:p w14:paraId="6EC53DA1" w14:textId="77777777" w:rsidR="00D92523" w:rsidRDefault="00D92523" w:rsidP="00C3640F"/>
    <w:p w14:paraId="1FDA4353" w14:textId="77777777" w:rsidR="006B1BC7" w:rsidRDefault="006B1BC7" w:rsidP="00C3640F">
      <w:bookmarkStart w:id="3" w:name="_Toc242942530"/>
      <w:bookmarkStart w:id="4" w:name="_Toc342399972"/>
    </w:p>
    <w:p w14:paraId="1355881E" w14:textId="77777777" w:rsidR="00085561" w:rsidRDefault="00085561" w:rsidP="00C3640F"/>
    <w:p w14:paraId="5353ACE1" w14:textId="77777777" w:rsidR="00085561" w:rsidRDefault="00085561" w:rsidP="00C3640F"/>
    <w:p w14:paraId="4C1C269A" w14:textId="77777777" w:rsidR="00085561" w:rsidRDefault="00085561" w:rsidP="00C3640F"/>
    <w:p w14:paraId="6F01CD3D" w14:textId="77777777" w:rsidR="00335623" w:rsidRDefault="002E6330" w:rsidP="00C3640F">
      <w:r>
        <w:rPr>
          <w:noProof/>
          <w:lang w:eastAsia="en-US" w:bidi="ta-IN"/>
        </w:rPr>
        <mc:AlternateContent>
          <mc:Choice Requires="wps">
            <w:drawing>
              <wp:anchor distT="0" distB="0" distL="114300" distR="114300" simplePos="0" relativeHeight="251657216" behindDoc="0" locked="0" layoutInCell="1" allowOverlap="1" wp14:anchorId="1507F28E" wp14:editId="65FED798">
                <wp:simplePos x="0" y="0"/>
                <wp:positionH relativeFrom="column">
                  <wp:posOffset>51958</wp:posOffset>
                </wp:positionH>
                <wp:positionV relativeFrom="paragraph">
                  <wp:posOffset>151093</wp:posOffset>
                </wp:positionV>
                <wp:extent cx="5915609" cy="242272"/>
                <wp:effectExtent l="0" t="0" r="9525" b="5715"/>
                <wp:wrapNone/>
                <wp:docPr id="17" name="Text Box 17"/>
                <wp:cNvGraphicFramePr/>
                <a:graphic xmlns:a="http://schemas.openxmlformats.org/drawingml/2006/main">
                  <a:graphicData uri="http://schemas.microsoft.com/office/word/2010/wordprocessingShape">
                    <wps:wsp>
                      <wps:cNvSpPr txBox="1"/>
                      <wps:spPr>
                        <a:xfrm>
                          <a:off x="0" y="0"/>
                          <a:ext cx="5915609" cy="24227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A4D870" w14:textId="77777777" w:rsidR="00F06D1B" w:rsidRPr="00817525" w:rsidRDefault="00C04B6B" w:rsidP="00C67249">
                            <w:pPr>
                              <w:jc w:val="center"/>
                            </w:pPr>
                            <w:r>
                              <w:t>Figure 4</w:t>
                            </w:r>
                            <w:r w:rsidR="00F06D1B">
                              <w:t xml:space="preserve">: Hardware peripheral wire-up diagram in the </w:t>
                            </w:r>
                            <w:proofErr w:type="spellStart"/>
                            <w:r w:rsidR="00F06D1B">
                              <w:t>SentiBot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507F28E" id="Text_x0020_Box_x0020_17" o:spid="_x0000_s1032" type="#_x0000_t202" style="position:absolute;left:0;text-align:left;margin-left:4.1pt;margin-top:11.9pt;width:465.8pt;height:19.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" fillcolor="white [3212]" stroked="f" strokeweight=".5pt">
                <v:textbox>
                  <w:txbxContent>
                    <w:p w14:paraId="4CA4D870" w14:textId="77777777" w:rsidR="00F06D1B" w:rsidRPr="00817525" w:rsidRDefault="00C04B6B" w:rsidP="00C67249">
                      <w:pPr>
                        <w:jc w:val="center"/>
                      </w:pPr>
                      <w:r>
                        <w:t>Figure 4</w:t>
                      </w:r>
                      <w:r w:rsidR="00F06D1B">
                        <w:t xml:space="preserve">: Hardware peripheral wire-up diagram in the </w:t>
                      </w:r>
                      <w:proofErr w:type="spellStart"/>
                      <w:r w:rsidR="00F06D1B">
                        <w:t>SentiBot</w:t>
                      </w:r>
                      <w:proofErr w:type="spellEnd"/>
                    </w:p>
                  </w:txbxContent>
                </v:textbox>
              </v:shape>
            </w:pict>
          </mc:Fallback>
        </mc:AlternateContent>
      </w:r>
      <w:bookmarkStart w:id="5" w:name="_Toc461382453"/>
      <w:bookmarkEnd w:id="3"/>
      <w:bookmarkEnd w:id="4"/>
    </w:p>
    <w:p w14:paraId="4B9E3478" w14:textId="77777777" w:rsidR="005D077E" w:rsidRDefault="005D077E" w:rsidP="00C3640F">
      <w:pPr>
        <w:rPr>
          <w:rFonts w:asciiTheme="majorHAnsi" w:eastAsiaTheme="majorEastAsia" w:hAnsiTheme="majorHAnsi" w:cstheme="majorBidi"/>
          <w:color w:val="F24F4F" w:themeColor="accent1"/>
          <w:sz w:val="36"/>
          <w:szCs w:val="36"/>
        </w:rPr>
      </w:pPr>
      <w:r>
        <w:br w:type="page"/>
      </w:r>
    </w:p>
    <w:p w14:paraId="332BA18F" w14:textId="3065C75E" w:rsidR="00225822" w:rsidRDefault="006B1BC7" w:rsidP="00C3640F">
      <w:pPr>
        <w:pStyle w:val="Heading1"/>
      </w:pPr>
      <w:r>
        <w:lastRenderedPageBreak/>
        <w:t>Software Design</w:t>
      </w:r>
      <w:bookmarkEnd w:id="5"/>
    </w:p>
    <w:p w14:paraId="29DC3A11" w14:textId="74D189C4" w:rsidR="00ED287B" w:rsidRDefault="005D077E" w:rsidP="00C3640F">
      <w:r>
        <w:t xml:space="preserve">Good hardware needs to come with good software. By ensuring modularity and modifiability, the platform will be education-friendly. </w:t>
      </w:r>
      <w:proofErr w:type="spellStart"/>
      <w:r>
        <w:t>SentiBots</w:t>
      </w:r>
      <w:proofErr w:type="spellEnd"/>
      <w:r>
        <w:t xml:space="preserve"> </w:t>
      </w:r>
      <w:r w:rsidR="00DD5E61">
        <w:t>has two methods of operation: m</w:t>
      </w:r>
      <w:r w:rsidR="00ED287B">
        <w:t xml:space="preserve">anual and </w:t>
      </w:r>
      <w:r w:rsidR="00DD5E61">
        <w:t>a</w:t>
      </w:r>
      <w:r w:rsidR="00ED287B">
        <w:t xml:space="preserve">utonomous. </w:t>
      </w:r>
      <w:r w:rsidR="00DD5E61">
        <w:t xml:space="preserve">In manual, an operator has full control and information from the drone. Operated autonomously, the drone </w:t>
      </w:r>
      <w:r w:rsidR="003D1761">
        <w:t>is user-</w:t>
      </w:r>
      <w:r w:rsidR="00391CBB">
        <w:t>programed to complete tasks with little or no human intervention</w:t>
      </w:r>
      <w:r w:rsidR="00294BE5">
        <w:t xml:space="preserve">. </w:t>
      </w:r>
    </w:p>
    <w:p w14:paraId="2BE1C34B" w14:textId="00AC5819" w:rsidR="005A0FD8" w:rsidRDefault="005A0FD8" w:rsidP="00C3640F">
      <w:pPr>
        <w:rPr>
          <w:strike/>
        </w:rPr>
      </w:pPr>
      <w:r w:rsidRPr="00391CBB">
        <w:rPr>
          <w:strike/>
        </w:rPr>
        <w:t>An important aspect of creating a student friendly drone platform would to be provide modula</w:t>
      </w:r>
      <w:r w:rsidR="00335623" w:rsidRPr="00391CBB">
        <w:rPr>
          <w:strike/>
        </w:rPr>
        <w:t>r and easily modified software. T</w:t>
      </w:r>
      <w:r w:rsidRPr="00391CBB">
        <w:rPr>
          <w:strike/>
        </w:rPr>
        <w:t xml:space="preserve">here are primarily 2 ways this drone can be operated. The first way is the manual mode, where the drone is flown by an operator manually and information is streamed down from the drone to the ground-station for analysis. This makes the </w:t>
      </w:r>
      <w:proofErr w:type="spellStart"/>
      <w:r w:rsidRPr="00391CBB">
        <w:rPr>
          <w:strike/>
        </w:rPr>
        <w:t>SentiBot</w:t>
      </w:r>
      <w:proofErr w:type="spellEnd"/>
      <w:r w:rsidRPr="00391CBB">
        <w:rPr>
          <w:strike/>
        </w:rPr>
        <w:t xml:space="preserve"> act as an Unmanned Aerial Vehicle (UAV) with manual control. Another way this drone can be operated is in the fully autonomous mode. In this mode, the drone is able to make intelligent decisions to achieve a certain task on its own.</w:t>
      </w:r>
    </w:p>
    <w:p w14:paraId="259F27DB" w14:textId="6EE2F45A" w:rsidR="00391CBB" w:rsidRDefault="00391CBB" w:rsidP="00C3640F">
      <w:proofErr w:type="spellStart"/>
      <w:r>
        <w:t>SentiBots</w:t>
      </w:r>
      <w:proofErr w:type="spellEnd"/>
      <w:r>
        <w:t xml:space="preserve"> has two subsystems: control and intelligence. The control subsystem consists of the hardware interface to GPIO and the IMU, and relevant PID loops. It also can provide basic obstacle avoidance. </w:t>
      </w:r>
    </w:p>
    <w:p w14:paraId="75343505" w14:textId="14373CC4" w:rsidR="00391CBB" w:rsidRPr="00391CBB" w:rsidRDefault="00391CBB" w:rsidP="00C3640F">
      <w:r>
        <w:t xml:space="preserve">The intelligence subsystem is for complex tasks like navigation, localization, vision, object identification and other tasks for autonomous flight. It also provides communication with </w:t>
      </w:r>
      <w:r w:rsidR="005B23B3">
        <w:t xml:space="preserve">the </w:t>
      </w:r>
      <w:proofErr w:type="spellStart"/>
      <w:r w:rsidR="005B23B3">
        <w:t>groundstation</w:t>
      </w:r>
      <w:proofErr w:type="spellEnd"/>
      <w:r w:rsidR="005B23B3">
        <w:t>.</w:t>
      </w:r>
    </w:p>
    <w:p w14:paraId="0F0DCDA5" w14:textId="77777777" w:rsidR="005A0FD8" w:rsidRPr="005B23B3" w:rsidRDefault="005A0FD8" w:rsidP="00C3640F">
      <w:pPr>
        <w:rPr>
          <w:strike/>
        </w:rPr>
      </w:pPr>
      <w:r w:rsidRPr="005B23B3">
        <w:rPr>
          <w:strike/>
        </w:rPr>
        <w:t xml:space="preserve">There are also mainly 2 main subsystems in the software. The first subsystem is the lower level processing which encompasses the control loop to stabilize the drone, the GPIO management, the IMU reading and writing, and some low level sensor reading and obstacle avoidance. This subsystem is intended to run in the ATMEGA 328. </w:t>
      </w:r>
    </w:p>
    <w:p w14:paraId="1F96EBAA" w14:textId="77777777" w:rsidR="005A0FD8" w:rsidRPr="005B23B3" w:rsidRDefault="005A0FD8" w:rsidP="00C3640F">
      <w:pPr>
        <w:rPr>
          <w:strike/>
        </w:rPr>
      </w:pPr>
      <w:r w:rsidRPr="005B23B3">
        <w:rPr>
          <w:strike/>
        </w:rPr>
        <w:t>The second subsystem is the higher level subsystem. This higher level subsystems encompasses the more complex tasks like navigation, localization, vision algorithms, object identification and other essential tasks for autonomous flight. This system also manages communications infrastructure between the drone and the ground station and acts as a relay between the ground-station and the lower level subsystem.</w:t>
      </w:r>
    </w:p>
    <w:p w14:paraId="7BDB9F7D" w14:textId="77777777" w:rsidR="005A0FD8" w:rsidRDefault="005A0FD8" w:rsidP="00C3640F">
      <w:pPr>
        <w:pStyle w:val="Heading2"/>
      </w:pPr>
      <w:r>
        <w:t>Lower level subsystem</w:t>
      </w:r>
    </w:p>
    <w:p w14:paraId="6E1C60F6" w14:textId="1F2C3E68" w:rsidR="00860D5C" w:rsidRPr="00860D5C" w:rsidRDefault="005A0FD8" w:rsidP="00860D5C">
      <w:pPr>
        <w:pStyle w:val="Heading3"/>
      </w:pPr>
      <w:r>
        <w:t>PID Loop</w:t>
      </w:r>
    </w:p>
    <w:p w14:paraId="2D3241F6" w14:textId="21048F28" w:rsidR="00F15272" w:rsidRPr="00860D5C" w:rsidRDefault="00C15CA4" w:rsidP="00C3640F">
      <w:pPr>
        <w:rPr>
          <w:strike/>
        </w:rPr>
      </w:pPr>
      <w:r w:rsidRPr="00860D5C">
        <w:t xml:space="preserve">The control algorithm in </w:t>
      </w:r>
      <w:proofErr w:type="spellStart"/>
      <w:r w:rsidRPr="00860D5C">
        <w:t>SentiBot</w:t>
      </w:r>
      <w:proofErr w:type="spellEnd"/>
      <w:r w:rsidR="00860D5C">
        <w:t xml:space="preserve"> is standard</w:t>
      </w:r>
      <w:r w:rsidRPr="00860D5C">
        <w:t xml:space="preserve">. </w:t>
      </w:r>
      <w:r w:rsidR="00860D5C">
        <w:t xml:space="preserve">Sensor data is </w:t>
      </w:r>
      <w:commentRangeStart w:id="6"/>
      <w:r w:rsidR="00860D5C">
        <w:t>mapped into error values</w:t>
      </w:r>
      <w:commentRangeEnd w:id="6"/>
      <w:r w:rsidR="00860D5C">
        <w:rPr>
          <w:rStyle w:val="CommentReference"/>
        </w:rPr>
        <w:commentReference w:id="6"/>
      </w:r>
      <w:r w:rsidR="00860D5C">
        <w:t xml:space="preserve"> that can be used to compensate for frame errors and instabilities. IMU data (processed by an internal DSP) is read over I2C to obtain yaw-pitch-roll (</w:t>
      </w:r>
      <w:proofErr w:type="spellStart"/>
      <w:r w:rsidR="00860D5C">
        <w:t>ypr</w:t>
      </w:r>
      <w:proofErr w:type="spellEnd"/>
      <w:r w:rsidR="00860D5C">
        <w:t xml:space="preserve">) data. Each </w:t>
      </w:r>
      <w:proofErr w:type="spellStart"/>
      <w:r w:rsidR="00860D5C">
        <w:t>ypr</w:t>
      </w:r>
      <w:proofErr w:type="spellEnd"/>
      <w:r w:rsidR="00860D5C">
        <w:t xml:space="preserve"> value</w:t>
      </w:r>
      <w:r w:rsidR="00494060">
        <w:t xml:space="preserve"> is used in PID loops for each axis to </w:t>
      </w:r>
      <w:r w:rsidR="004F12B6">
        <w:lastRenderedPageBreak/>
        <w:t>obtain error values.</w:t>
      </w:r>
      <w:r w:rsidR="00C678DF">
        <w:t xml:space="preserve"> The angle of the control surfaces are set by the error values, therefore stabilizing the system. This computation runs on the ATMEGA 328.</w:t>
      </w:r>
      <w:r w:rsidR="00860D5C">
        <w:t xml:space="preserve"> </w:t>
      </w:r>
      <w:r w:rsidRPr="00860D5C">
        <w:rPr>
          <w:strike/>
        </w:rPr>
        <w:t xml:space="preserve">Implementing the classic PID control loop, we allow the sensor data to be mapped into error values that can be used to compensate for frame errors and instabilities in the frame. </w:t>
      </w:r>
      <w:r w:rsidR="005A0FD8" w:rsidRPr="00860D5C">
        <w:rPr>
          <w:strike/>
        </w:rPr>
        <w:t xml:space="preserve"> </w:t>
      </w:r>
      <w:r w:rsidRPr="00860D5C">
        <w:rPr>
          <w:strike/>
        </w:rPr>
        <w:t>The control algorithm first reads the I2C bus and outputs the data from the IMU which has been preprocessed by the Digital Signal Processor (DSP) on board the IMU. This allows for the control algorithm to get filtered and processed yaw-pitch-roll (</w:t>
      </w:r>
      <w:proofErr w:type="spellStart"/>
      <w:r w:rsidRPr="00860D5C">
        <w:rPr>
          <w:b/>
          <w:bCs/>
          <w:strike/>
        </w:rPr>
        <w:t>ypr</w:t>
      </w:r>
      <w:proofErr w:type="spellEnd"/>
      <w:r w:rsidRPr="00860D5C">
        <w:rPr>
          <w:strike/>
        </w:rPr>
        <w:t>) data for use in the PID algorithm.</w:t>
      </w:r>
    </w:p>
    <w:p w14:paraId="015653CA" w14:textId="3649DD8C" w:rsidR="00A604F2" w:rsidRPr="00C678DF" w:rsidRDefault="00C15CA4" w:rsidP="00C3640F">
      <w:pPr>
        <w:rPr>
          <w:strike/>
        </w:rPr>
      </w:pPr>
      <w:r w:rsidRPr="005A0FD8">
        <w:t xml:space="preserve"> </w:t>
      </w:r>
      <w:r w:rsidRPr="00C678DF">
        <w:rPr>
          <w:strike/>
        </w:rPr>
        <w:t xml:space="preserve">The processed </w:t>
      </w:r>
      <w:proofErr w:type="spellStart"/>
      <w:r w:rsidRPr="00C678DF">
        <w:rPr>
          <w:b/>
          <w:bCs/>
          <w:strike/>
        </w:rPr>
        <w:t>ypr</w:t>
      </w:r>
      <w:proofErr w:type="spellEnd"/>
      <w:r w:rsidRPr="00C678DF">
        <w:rPr>
          <w:strike/>
        </w:rPr>
        <w:t xml:space="preserve"> values are sent through the respective PID loops for their specific axis and used to obtain 3 error values for each of the x, y and z axis. These error values can then be used to output to the servos, which then tries to bring the system back to the stable state by moving the specific servos. The barometer also enables altitude hold using another PID loop. All of the control algorithm runs onboard the ATMEGA 328.</w:t>
      </w:r>
    </w:p>
    <w:p w14:paraId="67D9191D" w14:textId="77777777" w:rsidR="00F15272" w:rsidRDefault="00F15272" w:rsidP="00C3640F">
      <w:pPr>
        <w:pStyle w:val="Heading3"/>
      </w:pPr>
      <w:r>
        <w:t>Communication Infrastructure</w:t>
      </w:r>
    </w:p>
    <w:p w14:paraId="0EA5583D" w14:textId="682D77A1" w:rsidR="00F15272" w:rsidRPr="0008513F" w:rsidRDefault="00F15272" w:rsidP="00C3640F">
      <w:pPr>
        <w:rPr>
          <w:vertAlign w:val="superscript"/>
        </w:rPr>
      </w:pPr>
      <w:r>
        <w:t xml:space="preserve">As shown in </w:t>
      </w:r>
      <w:r w:rsidRPr="00F15272">
        <w:rPr>
          <w:i/>
          <w:iCs/>
        </w:rPr>
        <w:t>Figure 3</w:t>
      </w:r>
      <w:r>
        <w:rPr>
          <w:i/>
          <w:iCs/>
        </w:rPr>
        <w:t>,</w:t>
      </w:r>
      <w:r>
        <w:t xml:space="preserve"> A I2C peripheral</w:t>
      </w:r>
      <w:r w:rsidR="00C33104">
        <w:t xml:space="preserve"> interface is used between the </w:t>
      </w:r>
      <w:r>
        <w:t>lower level subsystem and the Inertial Measurement Unit (IMU).</w:t>
      </w:r>
      <w:r w:rsidR="00C678DF">
        <w:t xml:space="preserve"> A</w:t>
      </w:r>
      <w:r>
        <w:t xml:space="preserve"> USART interface is used between the </w:t>
      </w:r>
      <w:r w:rsidR="00C67249">
        <w:t>microcontroller</w:t>
      </w:r>
      <w:r>
        <w:t xml:space="preserve"> and the </w:t>
      </w:r>
      <w:r w:rsidR="00C67249">
        <w:t>processor</w:t>
      </w:r>
      <w:r w:rsidR="0008513F">
        <w:t xml:space="preserve"> </w:t>
      </w:r>
      <w:r w:rsidR="00C678DF">
        <w:t>running the</w:t>
      </w:r>
      <w:r w:rsidR="0008513F">
        <w:t xml:space="preserve"> higher level subsystem. This communication is managed by software </w:t>
      </w:r>
      <w:r w:rsidR="00C678DF">
        <w:t xml:space="preserve">that utilizes </w:t>
      </w:r>
      <w:r w:rsidR="0008513F">
        <w:t>the Multi</w:t>
      </w:r>
      <w:r w:rsidR="00C33104">
        <w:t>-</w:t>
      </w:r>
      <w:r w:rsidR="0008513F">
        <w:t xml:space="preserve">Wii protocol. </w:t>
      </w:r>
      <w:r w:rsidR="0008513F">
        <w:rPr>
          <w:vertAlign w:val="superscript"/>
        </w:rPr>
        <w:t>[5]</w:t>
      </w:r>
    </w:p>
    <w:p w14:paraId="7836CDE9" w14:textId="77777777" w:rsidR="0008513F" w:rsidRDefault="0008513F" w:rsidP="00C3640F">
      <w:pPr>
        <w:pStyle w:val="Heading3"/>
      </w:pPr>
      <w:r>
        <w:t>Multi</w:t>
      </w:r>
      <w:r w:rsidR="00C33104">
        <w:t>-</w:t>
      </w:r>
      <w:r>
        <w:t>Wii firmware</w:t>
      </w:r>
    </w:p>
    <w:p w14:paraId="698654DC" w14:textId="33218E54" w:rsidR="0008513F" w:rsidRDefault="0008513F" w:rsidP="00C3640F">
      <w:r>
        <w:t>The</w:t>
      </w:r>
      <w:r w:rsidRPr="0008513F">
        <w:t xml:space="preserve"> firmware which runs the lower level </w:t>
      </w:r>
      <w:r w:rsidR="000561CB">
        <w:t xml:space="preserve">subsystem is based </w:t>
      </w:r>
      <w:r w:rsidR="000A1AA0">
        <w:t>on</w:t>
      </w:r>
      <w:r w:rsidR="000561CB">
        <w:t xml:space="preserve"> the open-</w:t>
      </w:r>
      <w:r w:rsidRPr="0008513F">
        <w:t>source Multi</w:t>
      </w:r>
      <w:r w:rsidR="00C33104">
        <w:t>-</w:t>
      </w:r>
      <w:r w:rsidRPr="0008513F">
        <w:t>Wii project</w:t>
      </w:r>
      <w:r>
        <w:t xml:space="preserve">. </w:t>
      </w:r>
      <w:r w:rsidR="000561CB">
        <w:t>M</w:t>
      </w:r>
      <w:r>
        <w:t xml:space="preserve">inor modifications </w:t>
      </w:r>
      <w:r w:rsidR="000561CB">
        <w:t>were made to</w:t>
      </w:r>
      <w:r>
        <w:t xml:space="preserve"> the firmware </w:t>
      </w:r>
      <w:r w:rsidR="000561CB">
        <w:t>for</w:t>
      </w:r>
      <w:r>
        <w:t xml:space="preserve"> coax-copter</w:t>
      </w:r>
      <w:r w:rsidR="000561CB">
        <w:t xml:space="preserve"> support b</w:t>
      </w:r>
      <w:r>
        <w:t>ut</w:t>
      </w:r>
      <w:r w:rsidR="000561CB">
        <w:t xml:space="preserve"> the</w:t>
      </w:r>
      <w:r>
        <w:t xml:space="preserve"> </w:t>
      </w:r>
      <w:r w:rsidR="000561CB">
        <w:t>built-in</w:t>
      </w:r>
      <w:r>
        <w:t xml:space="preserve"> Multi</w:t>
      </w:r>
      <w:r w:rsidR="00C33104">
        <w:t>-</w:t>
      </w:r>
      <w:r>
        <w:t>Wii PID loop controller and communication infrastructure</w:t>
      </w:r>
      <w:r w:rsidR="000561CB">
        <w:t xml:space="preserve"> were used</w:t>
      </w:r>
      <w:r>
        <w:t xml:space="preserve">. </w:t>
      </w:r>
      <w:r w:rsidR="000561CB">
        <w:t>The open-</w:t>
      </w:r>
      <w:r>
        <w:t>source Multi</w:t>
      </w:r>
      <w:r w:rsidR="00C33104">
        <w:t>-</w:t>
      </w:r>
      <w:r>
        <w:t>Wii framework is modular and easy to modify for the end user. The Multi</w:t>
      </w:r>
      <w:r w:rsidR="00C33104">
        <w:t>-</w:t>
      </w:r>
      <w:r>
        <w:t>Wii plat</w:t>
      </w:r>
      <w:r w:rsidR="00656A6D">
        <w:t>form is also well documented and easy to understand</w:t>
      </w:r>
      <w:r>
        <w:t>.</w:t>
      </w:r>
    </w:p>
    <w:p w14:paraId="61726771" w14:textId="77777777" w:rsidR="00C33104" w:rsidRDefault="00C33104" w:rsidP="00C3640F">
      <w:pPr>
        <w:pStyle w:val="Heading3"/>
      </w:pPr>
      <w:r>
        <w:t>Collision Avoidance</w:t>
      </w:r>
    </w:p>
    <w:p w14:paraId="7CF74CFD" w14:textId="759E338E" w:rsidR="00C33104" w:rsidRPr="00C33104" w:rsidRDefault="000A1AA0" w:rsidP="00C3640F">
      <w:r>
        <w:t xml:space="preserve">The </w:t>
      </w:r>
      <w:r w:rsidR="00C33104" w:rsidRPr="00C33104">
        <w:t xml:space="preserve">lower level subsystem carries out </w:t>
      </w:r>
      <w:r w:rsidR="000C71D3">
        <w:t>basic</w:t>
      </w:r>
      <w:r w:rsidR="00C33104" w:rsidRPr="00C33104">
        <w:t xml:space="preserve"> collision avoidance system </w:t>
      </w:r>
      <w:r w:rsidR="000C71D3">
        <w:t>with</w:t>
      </w:r>
      <w:r w:rsidR="00C33104" w:rsidRPr="00C33104">
        <w:t xml:space="preserve"> 4 IR sensors installed </w:t>
      </w:r>
      <w:r w:rsidR="000C71D3">
        <w:t>around</w:t>
      </w:r>
      <w:r w:rsidR="00C33104" w:rsidRPr="00C33104">
        <w:t xml:space="preserve"> the bot. </w:t>
      </w:r>
      <w:r w:rsidR="000C71D3">
        <w:t>This prevents</w:t>
      </w:r>
      <w:r w:rsidR="00C33104" w:rsidRPr="00C33104">
        <w:t xml:space="preserve"> higher level algorithms </w:t>
      </w:r>
      <w:r w:rsidR="000C71D3">
        <w:t>from allowing</w:t>
      </w:r>
      <w:r w:rsidR="00C33104" w:rsidRPr="00C33104">
        <w:t xml:space="preserve"> crashes and damage to </w:t>
      </w:r>
      <w:r w:rsidR="000C71D3">
        <w:t>the bot</w:t>
      </w:r>
      <w:r w:rsidR="00C33104" w:rsidRPr="00C33104">
        <w:t xml:space="preserve"> and the environment.</w:t>
      </w:r>
      <w:r w:rsidR="00C33104">
        <w:t xml:space="preserve"> This is done through a modification that is made to the Multi-Wii framework which adds collision avoidance functionality to it.</w:t>
      </w:r>
    </w:p>
    <w:p w14:paraId="3651782D" w14:textId="77777777" w:rsidR="00C15CA4" w:rsidRDefault="001A4F47" w:rsidP="00C3640F">
      <w:pPr>
        <w:pStyle w:val="Heading2"/>
      </w:pPr>
      <w:r>
        <w:t>Higher Level subsystem</w:t>
      </w:r>
    </w:p>
    <w:p w14:paraId="6E7C3056" w14:textId="0F7081E5" w:rsidR="001A4F47" w:rsidRDefault="001A4F47" w:rsidP="00C3640F">
      <w:r w:rsidRPr="001A4F47">
        <w:t xml:space="preserve">The higher level subsystem </w:t>
      </w:r>
      <w:r w:rsidR="00F35D91">
        <w:t>runs</w:t>
      </w:r>
      <w:r w:rsidRPr="001A4F47">
        <w:t xml:space="preserve"> communication infrastructure with the </w:t>
      </w:r>
      <w:proofErr w:type="spellStart"/>
      <w:r w:rsidRPr="001A4F47">
        <w:t>groundstation</w:t>
      </w:r>
      <w:proofErr w:type="spellEnd"/>
      <w:r w:rsidRPr="001A4F47">
        <w:t xml:space="preserve"> and the autonomous system. The higher level subsystem runs on the </w:t>
      </w:r>
      <w:r w:rsidR="00C67249">
        <w:t xml:space="preserve">processor </w:t>
      </w:r>
      <w:r w:rsidRPr="001A4F47">
        <w:t xml:space="preserve">which has </w:t>
      </w:r>
      <w:r w:rsidR="00C67249">
        <w:t xml:space="preserve">onboard </w:t>
      </w:r>
      <w:proofErr w:type="spellStart"/>
      <w:r w:rsidR="00C67249">
        <w:t>WiFi</w:t>
      </w:r>
      <w:proofErr w:type="spellEnd"/>
      <w:r w:rsidR="00C67249">
        <w:t xml:space="preserve"> and Bluetooth. </w:t>
      </w:r>
    </w:p>
    <w:p w14:paraId="2D5732DA" w14:textId="77777777" w:rsidR="001A4F47" w:rsidRDefault="001A4F47" w:rsidP="00C3640F">
      <w:pPr>
        <w:pStyle w:val="Heading3"/>
      </w:pPr>
      <w:r>
        <w:lastRenderedPageBreak/>
        <w:t>Autonomous infrastructure</w:t>
      </w:r>
    </w:p>
    <w:p w14:paraId="765CA49F" w14:textId="19D22F84" w:rsidR="009E4062" w:rsidRDefault="001A4F47" w:rsidP="00C3640F">
      <w:r>
        <w:t xml:space="preserve">The autonomy of the </w:t>
      </w:r>
      <w:proofErr w:type="spellStart"/>
      <w:r>
        <w:t>SentiBots</w:t>
      </w:r>
      <w:proofErr w:type="spellEnd"/>
      <w:r w:rsidR="00F35D91">
        <w:t>,</w:t>
      </w:r>
      <w:r>
        <w:t xml:space="preserve"> </w:t>
      </w:r>
      <w:r w:rsidR="00F35D91">
        <w:t xml:space="preserve">when </w:t>
      </w:r>
      <w:r>
        <w:t>implemented in a fully modular manner</w:t>
      </w:r>
      <w:r w:rsidR="00F35D91">
        <w:t>,</w:t>
      </w:r>
      <w:r>
        <w:t xml:space="preserve"> allows students to tap onto resources available online and libraries </w:t>
      </w:r>
      <w:r w:rsidR="005635C0">
        <w:t>for</w:t>
      </w:r>
      <w:r>
        <w:t xml:space="preserve"> implement</w:t>
      </w:r>
      <w:r w:rsidR="00F35D91">
        <w:t>ing</w:t>
      </w:r>
      <w:r>
        <w:t xml:space="preserve"> autonomy in the </w:t>
      </w:r>
      <w:proofErr w:type="spellStart"/>
      <w:r>
        <w:t>SentiBots</w:t>
      </w:r>
      <w:proofErr w:type="spellEnd"/>
      <w:r>
        <w:t xml:space="preserve">. Thus, the </w:t>
      </w:r>
      <w:proofErr w:type="spellStart"/>
      <w:r>
        <w:t>SentiBots</w:t>
      </w:r>
      <w:proofErr w:type="spellEnd"/>
      <w:r>
        <w:t xml:space="preserve"> is based on the ROS architecture which is completely open source and provides existing libraries </w:t>
      </w:r>
      <w:r w:rsidR="00F35D91">
        <w:t>for</w:t>
      </w:r>
      <w:r w:rsidR="009E4062">
        <w:t xml:space="preserve"> students to easily implement systems into the robo</w:t>
      </w:r>
      <w:r w:rsidR="00F35D91">
        <w:t>ts. The ROS architecture is already</w:t>
      </w:r>
      <w:r w:rsidR="009E4062">
        <w:t xml:space="preserve"> used by students and researchers</w:t>
      </w:r>
      <w:r w:rsidR="006A7D0C">
        <w:t>.</w:t>
      </w:r>
    </w:p>
    <w:p w14:paraId="5B245742" w14:textId="77777777" w:rsidR="009E4062" w:rsidRDefault="009E4062" w:rsidP="00C3640F">
      <w:pPr>
        <w:pStyle w:val="Heading3"/>
      </w:pPr>
      <w:r>
        <w:t>Communication setup</w:t>
      </w:r>
    </w:p>
    <w:p w14:paraId="1C345453" w14:textId="5722E45E" w:rsidR="009E4062" w:rsidRDefault="009E4062" w:rsidP="00C3640F">
      <w:r w:rsidRPr="00CF0166">
        <w:t xml:space="preserve">The communication system is reliant on the onboard </w:t>
      </w:r>
      <w:proofErr w:type="spellStart"/>
      <w:r w:rsidR="00C67249">
        <w:t>WiFi</w:t>
      </w:r>
      <w:proofErr w:type="spellEnd"/>
      <w:r w:rsidR="00C67249">
        <w:t xml:space="preserve"> chipset</w:t>
      </w:r>
      <w:r w:rsidRPr="00CF0166">
        <w:t xml:space="preserve"> present in th</w:t>
      </w:r>
      <w:r w:rsidR="00C67249">
        <w:t xml:space="preserve">e Intel Edison </w:t>
      </w:r>
      <w:proofErr w:type="spellStart"/>
      <w:r w:rsidR="00C67249">
        <w:t>SoC.</w:t>
      </w:r>
      <w:proofErr w:type="spellEnd"/>
      <w:r w:rsidR="00C67249">
        <w:t xml:space="preserve"> It </w:t>
      </w:r>
      <w:r w:rsidRPr="00CF0166">
        <w:t>connect</w:t>
      </w:r>
      <w:r w:rsidR="00C67249">
        <w:t>s</w:t>
      </w:r>
      <w:r w:rsidRPr="00CF0166">
        <w:t xml:space="preserve"> to </w:t>
      </w:r>
      <w:r w:rsidR="00C67249" w:rsidRPr="00CF0166">
        <w:t>an</w:t>
      </w:r>
      <w:r w:rsidRPr="00CF0166">
        <w:t xml:space="preserve"> </w:t>
      </w:r>
      <w:r w:rsidR="00C67249">
        <w:t>802.11n</w:t>
      </w:r>
      <w:r w:rsidRPr="00CF0166">
        <w:t xml:space="preserve"> </w:t>
      </w:r>
      <w:r w:rsidR="00D77168">
        <w:t>network operated by the</w:t>
      </w:r>
      <w:r w:rsidRPr="00CF0166">
        <w:t xml:space="preserve"> ground station </w:t>
      </w:r>
      <w:r w:rsidR="00C67249">
        <w:t>and transmits over the established network</w:t>
      </w:r>
      <w:r w:rsidR="00CF0166" w:rsidRPr="00CF0166">
        <w:t>. It also transmits telemetry information</w:t>
      </w:r>
      <w:r w:rsidR="00C67249">
        <w:t xml:space="preserve"> gathered from hardware through the microcontroller and sensor expansion port.</w:t>
      </w:r>
    </w:p>
    <w:p w14:paraId="1E93A35C" w14:textId="77777777" w:rsidR="00CF0166" w:rsidRDefault="00CF0166" w:rsidP="00C3640F">
      <w:pPr>
        <w:pStyle w:val="Heading2"/>
      </w:pPr>
      <w:r>
        <w:rPr>
          <w:noProof/>
          <w:lang w:eastAsia="en-US" w:bidi="ta-IN"/>
        </w:rPr>
        <w:drawing>
          <wp:anchor distT="0" distB="0" distL="114300" distR="114300" simplePos="0" relativeHeight="251658240" behindDoc="1" locked="0" layoutInCell="1" allowOverlap="1" wp14:anchorId="6F349821" wp14:editId="4FBD29BE">
            <wp:simplePos x="0" y="0"/>
            <wp:positionH relativeFrom="column">
              <wp:posOffset>3302000</wp:posOffset>
            </wp:positionH>
            <wp:positionV relativeFrom="paragraph">
              <wp:posOffset>238125</wp:posOffset>
            </wp:positionV>
            <wp:extent cx="2902585" cy="1646555"/>
            <wp:effectExtent l="0" t="0" r="0" b="0"/>
            <wp:wrapTight wrapText="bothSides">
              <wp:wrapPolygon edited="0">
                <wp:start x="0" y="0"/>
                <wp:lineTo x="0" y="21242"/>
                <wp:lineTo x="21406" y="21242"/>
                <wp:lineTo x="21406" y="0"/>
                <wp:lineTo x="0" y="0"/>
              </wp:wrapPolygon>
            </wp:wrapTight>
            <wp:docPr id="3" name="Picture 3" descr="screenshot_2016-03-07-20-10-03_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6-03-07-20-10-03_i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2585" cy="1646555"/>
                    </a:xfrm>
                    <a:prstGeom prst="rect">
                      <a:avLst/>
                    </a:prstGeom>
                    <a:noFill/>
                    <a:ln>
                      <a:noFill/>
                    </a:ln>
                  </pic:spPr>
                </pic:pic>
              </a:graphicData>
            </a:graphic>
            <wp14:sizeRelH relativeFrom="page">
              <wp14:pctWidth>0</wp14:pctWidth>
            </wp14:sizeRelH>
            <wp14:sizeRelV relativeFrom="page">
              <wp14:pctHeight>0</wp14:pctHeight>
            </wp14:sizeRelV>
          </wp:anchor>
        </w:drawing>
      </w:r>
      <w:r>
        <w:t>Ground-station software</w:t>
      </w:r>
    </w:p>
    <w:p w14:paraId="20EEC489" w14:textId="1D93A120" w:rsidR="00CF0166" w:rsidRDefault="00CF0166" w:rsidP="00C3640F">
      <w:r>
        <w:rPr>
          <w:noProof/>
          <w:lang w:eastAsia="en-US" w:bidi="ta-IN"/>
        </w:rPr>
        <mc:AlternateContent>
          <mc:Choice Requires="wps">
            <w:drawing>
              <wp:anchor distT="0" distB="0" distL="114300" distR="114300" simplePos="0" relativeHeight="251659264" behindDoc="0" locked="0" layoutInCell="1" allowOverlap="1" wp14:anchorId="26F72C53" wp14:editId="2FC12787">
                <wp:simplePos x="0" y="0"/>
                <wp:positionH relativeFrom="column">
                  <wp:posOffset>3366060</wp:posOffset>
                </wp:positionH>
                <wp:positionV relativeFrom="paragraph">
                  <wp:posOffset>1713753</wp:posOffset>
                </wp:positionV>
                <wp:extent cx="2709470" cy="370093"/>
                <wp:effectExtent l="0" t="0" r="8890" b="11430"/>
                <wp:wrapNone/>
                <wp:docPr id="10" name="Text Box 10"/>
                <wp:cNvGraphicFramePr/>
                <a:graphic xmlns:a="http://schemas.openxmlformats.org/drawingml/2006/main">
                  <a:graphicData uri="http://schemas.microsoft.com/office/word/2010/wordprocessingShape">
                    <wps:wsp>
                      <wps:cNvSpPr txBox="1"/>
                      <wps:spPr>
                        <a:xfrm>
                          <a:off x="0" y="0"/>
                          <a:ext cx="2709470" cy="37009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5D6D20" w14:textId="77777777" w:rsidR="00F06D1B" w:rsidRPr="00817525" w:rsidRDefault="00C04B6B" w:rsidP="00C3640F">
                            <w:r>
                              <w:t>Figure 5</w:t>
                            </w:r>
                            <w:r w:rsidR="00F06D1B">
                              <w:t>: Screenshot of the android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6F72C53" id="Text_x0020_Box_x0020_10" o:spid="_x0000_s1033" type="#_x0000_t202" style="position:absolute;left:0;text-align:left;margin-left:265.05pt;margin-top:134.95pt;width:213.35pt;height:29.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" fillcolor="white [3212]" stroked="f" strokeweight=".5pt">
                <v:textbox>
                  <w:txbxContent>
                    <w:p w14:paraId="655D6D20" w14:textId="77777777" w:rsidR="00F06D1B" w:rsidRPr="00817525" w:rsidRDefault="00C04B6B" w:rsidP="00C3640F">
                      <w:r>
                        <w:t>Figure 5</w:t>
                      </w:r>
                      <w:r w:rsidR="00F06D1B">
                        <w:t>: Screenshot of the android app</w:t>
                      </w:r>
                    </w:p>
                  </w:txbxContent>
                </v:textbox>
              </v:shape>
            </w:pict>
          </mc:Fallback>
        </mc:AlternateContent>
      </w:r>
      <w:r w:rsidRPr="00CF0166">
        <w:t xml:space="preserve">We are currently still in the process of designing and implementing the ground-station. However, we have developed a </w:t>
      </w:r>
      <w:r w:rsidR="00D77168">
        <w:t xml:space="preserve">rudimentary </w:t>
      </w:r>
      <w:r w:rsidRPr="00CF0166">
        <w:t xml:space="preserve">control </w:t>
      </w:r>
      <w:r w:rsidR="00D77168">
        <w:t>method by an Android app</w:t>
      </w:r>
      <w:r w:rsidR="00C67249">
        <w:t xml:space="preserve">. It transmits UDP frames over the network </w:t>
      </w:r>
      <w:r w:rsidRPr="00CF0166">
        <w:t xml:space="preserve">to the </w:t>
      </w:r>
      <w:r w:rsidR="00C67249">
        <w:t>processor</w:t>
      </w:r>
      <w:r w:rsidRPr="00CF0166">
        <w:t xml:space="preserve"> via </w:t>
      </w:r>
      <w:r w:rsidR="00C67249">
        <w:t>802.11n</w:t>
      </w:r>
      <w:r w:rsidRPr="00CF0166">
        <w:t xml:space="preserve"> which allows </w:t>
      </w:r>
      <w:r>
        <w:t xml:space="preserve">instructions to be issued to the </w:t>
      </w:r>
      <w:proofErr w:type="spellStart"/>
      <w:r>
        <w:t>SentiBot</w:t>
      </w:r>
      <w:proofErr w:type="spellEnd"/>
      <w:r w:rsidRPr="00CF0166">
        <w:t xml:space="preserve">. </w:t>
      </w:r>
      <w:r w:rsidR="00D77168">
        <w:t>A</w:t>
      </w:r>
      <w:r>
        <w:t xml:space="preserve"> </w:t>
      </w:r>
      <w:proofErr w:type="spellStart"/>
      <w:r>
        <w:t>Spektrum</w:t>
      </w:r>
      <w:proofErr w:type="spellEnd"/>
      <w:r>
        <w:t xml:space="preserve"> satellite receiver has also been added to the spare UART2 port for longer range and lower latency</w:t>
      </w:r>
      <w:r w:rsidR="00C67249">
        <w:t xml:space="preserve"> to test the hardware</w:t>
      </w:r>
      <w:r>
        <w:t>.</w:t>
      </w:r>
      <w:r w:rsidRPr="00CF0166">
        <w:t xml:space="preserve"> </w:t>
      </w:r>
    </w:p>
    <w:p w14:paraId="02F67385" w14:textId="77777777" w:rsidR="00CF0166" w:rsidRPr="002A1431" w:rsidRDefault="002A1431" w:rsidP="00C3640F">
      <w:r>
        <w:rPr>
          <w:noProof/>
          <w:lang w:eastAsia="en-US" w:bidi="ta-IN"/>
        </w:rPr>
        <w:lastRenderedPageBreak/>
        <mc:AlternateContent>
          <mc:Choice Requires="wps">
            <w:drawing>
              <wp:anchor distT="0" distB="0" distL="114300" distR="114300" simplePos="0" relativeHeight="251660288" behindDoc="0" locked="0" layoutInCell="1" allowOverlap="1" wp14:anchorId="1AB4DF3C" wp14:editId="1B1D96B3">
                <wp:simplePos x="0" y="0"/>
                <wp:positionH relativeFrom="column">
                  <wp:posOffset>1828800</wp:posOffset>
                </wp:positionH>
                <wp:positionV relativeFrom="paragraph">
                  <wp:posOffset>4598670</wp:posOffset>
                </wp:positionV>
                <wp:extent cx="2946400" cy="244443"/>
                <wp:effectExtent l="0" t="0" r="6350" b="3810"/>
                <wp:wrapNone/>
                <wp:docPr id="13" name="Text Box 13"/>
                <wp:cNvGraphicFramePr/>
                <a:graphic xmlns:a="http://schemas.openxmlformats.org/drawingml/2006/main">
                  <a:graphicData uri="http://schemas.microsoft.com/office/word/2010/wordprocessingShape">
                    <wps:wsp>
                      <wps:cNvSpPr txBox="1"/>
                      <wps:spPr>
                        <a:xfrm>
                          <a:off x="0" y="0"/>
                          <a:ext cx="2946400" cy="244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0C938D" w14:textId="77777777" w:rsidR="00F06D1B" w:rsidRPr="002A1431" w:rsidRDefault="00C04B6B" w:rsidP="00C3640F">
                            <w:pPr>
                              <w:rPr>
                                <w:vertAlign w:val="superscript"/>
                              </w:rPr>
                            </w:pPr>
                            <w:r>
                              <w:t>Figure 6</w:t>
                            </w:r>
                            <w:r w:rsidR="00F06D1B">
                              <w:t>: Standard ROS based architecture</w:t>
                            </w:r>
                            <w:r w:rsidR="00F06D1B">
                              <w:rPr>
                                <w:vertAlign w:val="superscript"/>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AB4DF3C" id="Text_x0020_Box_x0020_13" o:spid="_x0000_s1034" type="#_x0000_t202" style="position:absolute;left:0;text-align:left;margin-left:2in;margin-top:362.1pt;width:232pt;height:19.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" fillcolor="white [3212]" stroked="f" strokeweight=".5pt">
                <v:textbox>
                  <w:txbxContent>
                    <w:p w14:paraId="740C938D" w14:textId="77777777" w:rsidR="00F06D1B" w:rsidRPr="002A1431" w:rsidRDefault="00C04B6B" w:rsidP="00C3640F">
                      <w:pPr>
                        <w:rPr>
                          <w:vertAlign w:val="superscript"/>
                        </w:rPr>
                      </w:pPr>
                      <w:r>
                        <w:t>Figure 6</w:t>
                      </w:r>
                      <w:r w:rsidR="00F06D1B">
                        <w:t>: Standard ROS based architecture</w:t>
                      </w:r>
                      <w:r w:rsidR="00F06D1B">
                        <w:rPr>
                          <w:vertAlign w:val="superscript"/>
                        </w:rPr>
                        <w:t xml:space="preserve"> [6]</w:t>
                      </w:r>
                    </w:p>
                  </w:txbxContent>
                </v:textbox>
              </v:shape>
            </w:pict>
          </mc:Fallback>
        </mc:AlternateContent>
      </w:r>
      <w:r>
        <w:rPr>
          <w:noProof/>
          <w:lang w:eastAsia="en-US" w:bidi="ta-IN"/>
        </w:rPr>
        <w:drawing>
          <wp:inline distT="0" distB="0" distL="0" distR="0" wp14:anchorId="0D04262C" wp14:editId="733922E6">
            <wp:extent cx="5943600" cy="4596384"/>
            <wp:effectExtent l="0" t="0" r="0" b="0"/>
            <wp:docPr id="9" name="Picture 9" descr="ro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s contr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96384"/>
                    </a:xfrm>
                    <a:prstGeom prst="rect">
                      <a:avLst/>
                    </a:prstGeom>
                    <a:noFill/>
                    <a:ln>
                      <a:noFill/>
                    </a:ln>
                  </pic:spPr>
                </pic:pic>
              </a:graphicData>
            </a:graphic>
          </wp:inline>
        </w:drawing>
      </w:r>
    </w:p>
    <w:p w14:paraId="43BA6E30" w14:textId="7CA1E052" w:rsidR="00225822" w:rsidRDefault="006B1BC7" w:rsidP="00C3640F">
      <w:pPr>
        <w:pStyle w:val="Heading1"/>
      </w:pPr>
      <w:bookmarkStart w:id="7" w:name="_Toc461382454"/>
      <w:r>
        <w:t>Results</w:t>
      </w:r>
      <w:bookmarkEnd w:id="7"/>
    </w:p>
    <w:p w14:paraId="6221FC1B" w14:textId="77777777" w:rsidR="00C15CA4" w:rsidRPr="00CF0166" w:rsidRDefault="006B1BC7" w:rsidP="00C3640F">
      <w:r w:rsidRPr="00CF0166">
        <w:t xml:space="preserve">The results of initial testing were positive. The </w:t>
      </w:r>
      <w:proofErr w:type="spellStart"/>
      <w:r w:rsidRPr="00CF0166">
        <w:t>SentiBot</w:t>
      </w:r>
      <w:proofErr w:type="spellEnd"/>
      <w:r w:rsidRPr="00CF0166">
        <w:t xml:space="preserve"> shows the ability to lift off, and fly in a stable hover with minimal user intervention. When moved around, the </w:t>
      </w:r>
      <w:proofErr w:type="spellStart"/>
      <w:r w:rsidRPr="00CF0166">
        <w:t>SentiBot</w:t>
      </w:r>
      <w:proofErr w:type="spellEnd"/>
      <w:r w:rsidRPr="00CF0166">
        <w:t xml:space="preserve"> platform can accurately maintain its attitude without much user compensation. Currently, the</w:t>
      </w:r>
      <w:r w:rsidR="00817525" w:rsidRPr="00CF0166">
        <w:t xml:space="preserve"> </w:t>
      </w:r>
      <w:proofErr w:type="spellStart"/>
      <w:r w:rsidR="00817525" w:rsidRPr="00CF0166">
        <w:t>SentiBot</w:t>
      </w:r>
      <w:proofErr w:type="spellEnd"/>
      <w:r w:rsidR="00817525" w:rsidRPr="00CF0166">
        <w:t xml:space="preserve"> is manually controlled</w:t>
      </w:r>
      <w:r w:rsidRPr="00CF0166">
        <w:t xml:space="preserve"> but research is underway to demonstrate its autonomous functionality.</w:t>
      </w:r>
      <w:r w:rsidR="00CF0166" w:rsidRPr="00CF0166">
        <w:t xml:space="preserve"> </w:t>
      </w:r>
      <w:r w:rsidRPr="00CF0166">
        <w:t xml:space="preserve">Furthermore, the drop tests were significantly positive showing that the </w:t>
      </w:r>
      <w:proofErr w:type="spellStart"/>
      <w:r w:rsidRPr="00CF0166">
        <w:t>SentiBot</w:t>
      </w:r>
      <w:proofErr w:type="spellEnd"/>
      <w:r w:rsidRPr="00CF0166">
        <w:t xml:space="preserve"> can survive drops from up to 3m high due to its rigid 3D printed PLA frame. These drop tests were conducted through flying to robot up to a certain height and removing power from the motors and measuring how high we could drop from before there was damage to the frame. Only one test run was conducted. In testing, the top speed achieved from the </w:t>
      </w:r>
      <w:proofErr w:type="spellStart"/>
      <w:r w:rsidRPr="00CF0166">
        <w:t>SentiBot</w:t>
      </w:r>
      <w:proofErr w:type="spellEnd"/>
      <w:r w:rsidRPr="00CF0166">
        <w:t xml:space="preserve"> is also about 20km/h and flight times are about 15 minutes with normal flying</w:t>
      </w:r>
      <w:r w:rsidR="00CF0166" w:rsidRPr="00CF0166">
        <w:t xml:space="preserve">. </w:t>
      </w:r>
      <w:r w:rsidRPr="00CF0166">
        <w:t xml:space="preserve">Furthermore, the </w:t>
      </w:r>
      <w:proofErr w:type="spellStart"/>
      <w:r w:rsidRPr="00CF0166">
        <w:t>SentiBot</w:t>
      </w:r>
      <w:proofErr w:type="spellEnd"/>
      <w:r w:rsidRPr="00CF0166">
        <w:t xml:space="preserve"> is able to achieve versatile flight through, under and over several obstacles without any problems due to its small size and form factor. The </w:t>
      </w:r>
      <w:proofErr w:type="spellStart"/>
      <w:r w:rsidRPr="00CF0166">
        <w:t>SentiBot</w:t>
      </w:r>
      <w:proofErr w:type="spellEnd"/>
      <w:r w:rsidRPr="00CF0166">
        <w:t xml:space="preserve"> can also easily take collisions with walls or other obstacles without falling due to its shell.</w:t>
      </w:r>
      <w:r w:rsidR="00C15CA4" w:rsidRPr="00CF0166">
        <w:rPr>
          <w:noProof/>
          <w:lang w:eastAsia="en-US" w:bidi="ta-IN"/>
        </w:rPr>
        <w:t xml:space="preserve"> </w:t>
      </w:r>
    </w:p>
    <w:p w14:paraId="4CD19264" w14:textId="77777777" w:rsidR="006B1BC7" w:rsidRDefault="002A1431" w:rsidP="00C3640F">
      <w:r>
        <w:rPr>
          <w:noProof/>
          <w:lang w:eastAsia="en-US" w:bidi="ta-IN"/>
        </w:rPr>
        <w:lastRenderedPageBreak/>
        <mc:AlternateContent>
          <mc:Choice Requires="wps">
            <w:drawing>
              <wp:anchor distT="0" distB="0" distL="114300" distR="114300" simplePos="0" relativeHeight="251661312" behindDoc="0" locked="0" layoutInCell="1" allowOverlap="1" wp14:anchorId="56006487" wp14:editId="681D7265">
                <wp:simplePos x="0" y="0"/>
                <wp:positionH relativeFrom="column">
                  <wp:posOffset>1241637</wp:posOffset>
                </wp:positionH>
                <wp:positionV relativeFrom="paragraph">
                  <wp:posOffset>2190115</wp:posOffset>
                </wp:positionV>
                <wp:extent cx="3849511" cy="24835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49511" cy="2483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58D0B9" w14:textId="77777777" w:rsidR="00F06D1B" w:rsidRPr="002A1431" w:rsidRDefault="00C04B6B" w:rsidP="00C3640F">
                            <w:pPr>
                              <w:rPr>
                                <w:vertAlign w:val="superscript"/>
                              </w:rPr>
                            </w:pPr>
                            <w:r>
                              <w:t>Figure 7</w:t>
                            </w:r>
                            <w:r w:rsidR="00F06D1B">
                              <w:t xml:space="preserve">: Comparison between </w:t>
                            </w:r>
                            <w:proofErr w:type="spellStart"/>
                            <w:r w:rsidR="00F06D1B">
                              <w:t>SentiBots</w:t>
                            </w:r>
                            <w:proofErr w:type="spellEnd"/>
                            <w:r w:rsidR="00F06D1B">
                              <w:t xml:space="preserve"> and similar platforms</w:t>
                            </w:r>
                            <w:r w:rsidR="00F06D1B">
                              <w:rPr>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6006487" id="Text_x0020_Box_x0020_15" o:spid="_x0000_s1035" type="#_x0000_t202" style="position:absolute;left:0;text-align:left;margin-left:97.75pt;margin-top:172.45pt;width:303.1pt;height:19.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" fillcolor="white [3212]" stroked="f" strokeweight=".5pt">
                <v:textbox>
                  <w:txbxContent>
                    <w:p w14:paraId="5C58D0B9" w14:textId="77777777" w:rsidR="00F06D1B" w:rsidRPr="002A1431" w:rsidRDefault="00C04B6B" w:rsidP="00C3640F">
                      <w:pPr>
                        <w:rPr>
                          <w:vertAlign w:val="superscript"/>
                        </w:rPr>
                      </w:pPr>
                      <w:r>
                        <w:t>Figure 7</w:t>
                      </w:r>
                      <w:r w:rsidR="00F06D1B">
                        <w:t xml:space="preserve">: Comparison between </w:t>
                      </w:r>
                      <w:proofErr w:type="spellStart"/>
                      <w:r w:rsidR="00F06D1B">
                        <w:t>SentiBots</w:t>
                      </w:r>
                      <w:proofErr w:type="spellEnd"/>
                      <w:r w:rsidR="00F06D1B">
                        <w:t xml:space="preserve"> and similar platforms</w:t>
                      </w:r>
                      <w:r w:rsidR="00F06D1B">
                        <w:rPr>
                          <w:vertAlign w:val="superscript"/>
                        </w:rPr>
                        <w:t>]</w:t>
                      </w:r>
                    </w:p>
                  </w:txbxContent>
                </v:textbox>
              </v:shape>
            </w:pict>
          </mc:Fallback>
        </mc:AlternateContent>
      </w:r>
      <w:r w:rsidR="00C15CA4">
        <w:rPr>
          <w:noProof/>
          <w:lang w:eastAsia="en-US" w:bidi="ta-IN"/>
        </w:rPr>
        <w:drawing>
          <wp:inline distT="0" distB="0" distL="0" distR="0" wp14:anchorId="4CBA8759" wp14:editId="2AE7486F">
            <wp:extent cx="5943600" cy="2133600"/>
            <wp:effectExtent l="0" t="0" r="0" b="0"/>
            <wp:docPr id="7" name="Chart 7" descr="Survey response 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EE9E677" w14:textId="77777777" w:rsidR="006B1BC7" w:rsidRDefault="006B1BC7" w:rsidP="00C3640F">
      <w:pPr>
        <w:pStyle w:val="Heading1"/>
      </w:pPr>
      <w:bookmarkStart w:id="8" w:name="_Toc461382455"/>
      <w:r>
        <w:t>Conclusion</w:t>
      </w:r>
      <w:bookmarkEnd w:id="8"/>
    </w:p>
    <w:p w14:paraId="0E3B186F" w14:textId="77777777" w:rsidR="00225822" w:rsidRPr="00CF0166" w:rsidRDefault="006B1BC7" w:rsidP="00C3640F">
      <w:r w:rsidRPr="00CF0166">
        <w:t xml:space="preserve">The </w:t>
      </w:r>
      <w:proofErr w:type="spellStart"/>
      <w:r w:rsidRPr="00CF0166">
        <w:t>SentiBot</w:t>
      </w:r>
      <w:proofErr w:type="spellEnd"/>
      <w:r w:rsidRPr="00CF0166">
        <w:t xml:space="preserve"> project set out to bring an extremely safe, easy to use and cheap drone for use in educational institutions around the world. It aime</w:t>
      </w:r>
      <w:r w:rsidR="00E96555" w:rsidRPr="00CF0166">
        <w:t>d to solve some critical issues in bringing consumer drones to educational inst</w:t>
      </w:r>
      <w:r w:rsidR="007930EA" w:rsidRPr="00CF0166">
        <w:t>it</w:t>
      </w:r>
      <w:r w:rsidR="00E96555" w:rsidRPr="00CF0166">
        <w:t>utions for use in student interaction and learning processes by making an ideal drone platform that caters to the cost, ease of use and safety issues presented in those consumer drones.</w:t>
      </w:r>
      <w:r w:rsidR="00CF0166" w:rsidRPr="00CF0166">
        <w:t xml:space="preserve"> </w:t>
      </w:r>
      <w:r w:rsidR="00E96555" w:rsidRPr="00CF0166">
        <w:t xml:space="preserve">We have created that platform in </w:t>
      </w:r>
      <w:proofErr w:type="spellStart"/>
      <w:r w:rsidR="00E96555" w:rsidRPr="00CF0166">
        <w:t>SentiBots</w:t>
      </w:r>
      <w:proofErr w:type="spellEnd"/>
      <w:r w:rsidR="00E96555" w:rsidRPr="00CF0166">
        <w:t>. The co</w:t>
      </w:r>
      <w:r w:rsidR="007930EA" w:rsidRPr="00CF0166">
        <w:t>mpetitive pricing with consumer</w:t>
      </w:r>
      <w:r w:rsidR="00E96555" w:rsidRPr="00CF0166">
        <w:t xml:space="preserve"> </w:t>
      </w:r>
      <w:r w:rsidR="007930EA" w:rsidRPr="00CF0166">
        <w:t>drones while providing one the</w:t>
      </w:r>
      <w:r w:rsidR="00E96555" w:rsidRPr="00CF0166">
        <w:t xml:space="preserve"> safest and most hackable drones in the world today makes it </w:t>
      </w:r>
      <w:r w:rsidR="00CF0166" w:rsidRPr="00CF0166">
        <w:t xml:space="preserve">highly suitable </w:t>
      </w:r>
      <w:r w:rsidR="00E96555" w:rsidRPr="00CF0166">
        <w:t>for educational institutions ranging from secondary schools to tertiary institutions and universities.</w:t>
      </w:r>
      <w:r w:rsidR="00CF0166" w:rsidRPr="00CF0166">
        <w:t xml:space="preserve"> </w:t>
      </w:r>
    </w:p>
    <w:p w14:paraId="0C250C74" w14:textId="77777777" w:rsidR="00CF0166" w:rsidRPr="00CF0166" w:rsidRDefault="00CF0166" w:rsidP="00C3640F">
      <w:r w:rsidRPr="00CF0166">
        <w:t xml:space="preserve">Some future work could be conducted into more detailed software which can complement the </w:t>
      </w:r>
      <w:proofErr w:type="spellStart"/>
      <w:r w:rsidRPr="00CF0166">
        <w:t>SentiBot</w:t>
      </w:r>
      <w:proofErr w:type="spellEnd"/>
      <w:r w:rsidRPr="00CF0166">
        <w:t xml:space="preserve"> hardware platform as software support for coax-copters in the world today is very limited and rudimentary.</w:t>
      </w:r>
    </w:p>
    <w:p w14:paraId="249137ED" w14:textId="77777777" w:rsidR="00C67249" w:rsidRDefault="00C67249">
      <w:pPr>
        <w:jc w:val="left"/>
        <w:rPr>
          <w:rFonts w:asciiTheme="majorHAnsi" w:eastAsiaTheme="majorEastAsia" w:hAnsiTheme="majorHAnsi" w:cstheme="majorBidi"/>
          <w:color w:val="F24F4F" w:themeColor="accent1"/>
          <w:sz w:val="36"/>
          <w:szCs w:val="36"/>
        </w:rPr>
      </w:pPr>
      <w:bookmarkStart w:id="9" w:name="_Toc461382456"/>
      <w:r>
        <w:br w:type="page"/>
      </w:r>
    </w:p>
    <w:p w14:paraId="045B857A" w14:textId="0A4C1A14" w:rsidR="00B94F22" w:rsidRDefault="00DF5DF5" w:rsidP="00C3640F">
      <w:pPr>
        <w:pStyle w:val="Heading1"/>
      </w:pPr>
      <w:r>
        <w:lastRenderedPageBreak/>
        <w:t>References</w:t>
      </w:r>
      <w:bookmarkEnd w:id="9"/>
    </w:p>
    <w:p w14:paraId="461C49CD" w14:textId="77777777" w:rsidR="006A5FCE" w:rsidRPr="006A5FCE" w:rsidRDefault="00B775B7" w:rsidP="00C3640F">
      <w:r>
        <w:t>[</w:t>
      </w:r>
      <w:r w:rsidRPr="006A5FCE">
        <w:t xml:space="preserve">1]- </w:t>
      </w:r>
      <w:r w:rsidR="006A5FCE" w:rsidRPr="006A5FCE">
        <w:rPr>
          <w:rStyle w:val="selectable"/>
          <w:rFonts w:ascii="Arial" w:hAnsi="Arial" w:cs="Arial"/>
        </w:rPr>
        <w:t>Droneii.com. (2016). [online] Available at: https://www.droneii.com/wp-content/uploads/2016/01/top20-early-stage-drone-start-up-fundings-1024x769.png [Accessed 9 Oct. 2016].</w:t>
      </w:r>
    </w:p>
    <w:p w14:paraId="464804F4" w14:textId="77777777" w:rsidR="00D05E58" w:rsidRPr="006A5FCE" w:rsidRDefault="00D05E58" w:rsidP="00C3640F">
      <w:pPr>
        <w:rPr>
          <w:shd w:val="clear" w:color="auto" w:fill="FFFFFF"/>
        </w:rPr>
      </w:pPr>
      <w:r w:rsidRPr="006A5FCE">
        <w:t xml:space="preserve">[2]- </w:t>
      </w:r>
      <w:proofErr w:type="spellStart"/>
      <w:r w:rsidR="00371DAA" w:rsidRPr="006A5FCE">
        <w:rPr>
          <w:shd w:val="clear" w:color="auto" w:fill="FFFFFF"/>
        </w:rPr>
        <w:t>Amenyo</w:t>
      </w:r>
      <w:proofErr w:type="spellEnd"/>
      <w:r w:rsidR="00371DAA" w:rsidRPr="006A5FCE">
        <w:rPr>
          <w:shd w:val="clear" w:color="auto" w:fill="FFFFFF"/>
        </w:rPr>
        <w:t>, John-</w:t>
      </w:r>
      <w:proofErr w:type="spellStart"/>
      <w:r w:rsidR="00371DAA" w:rsidRPr="006A5FCE">
        <w:rPr>
          <w:shd w:val="clear" w:color="auto" w:fill="FFFFFF"/>
        </w:rPr>
        <w:t>Thones</w:t>
      </w:r>
      <w:proofErr w:type="spellEnd"/>
      <w:r w:rsidR="00371DAA" w:rsidRPr="006A5FCE">
        <w:rPr>
          <w:shd w:val="clear" w:color="auto" w:fill="FFFFFF"/>
        </w:rPr>
        <w:t>, et al.</w:t>
      </w:r>
      <w:proofErr w:type="spellStart"/>
      <w:r w:rsidR="00371DAA" w:rsidRPr="006A5FCE">
        <w:rPr>
          <w:shd w:val="clear" w:color="auto" w:fill="FFFFFF"/>
        </w:rPr>
        <w:t xml:space="preserve"> </w:t>
      </w:r>
      <w:proofErr w:type="spellEnd"/>
      <w:r w:rsidR="00371DAA" w:rsidRPr="006A5FCE">
        <w:rPr>
          <w:shd w:val="clear" w:color="auto" w:fill="FFFFFF"/>
        </w:rPr>
        <w:t>"</w:t>
      </w:r>
      <w:proofErr w:type="spellStart"/>
      <w:r w:rsidR="00371DAA" w:rsidRPr="006A5FCE">
        <w:rPr>
          <w:shd w:val="clear" w:color="auto" w:fill="FFFFFF"/>
        </w:rPr>
        <w:t>MedizDroids</w:t>
      </w:r>
      <w:proofErr w:type="spellEnd"/>
      <w:r w:rsidR="00371DAA" w:rsidRPr="006A5FCE">
        <w:rPr>
          <w:shd w:val="clear" w:color="auto" w:fill="FFFFFF"/>
        </w:rPr>
        <w:t xml:space="preserve"> Project: Ultra-low cost, low-altitude, affordable and sustainable UAV </w:t>
      </w:r>
      <w:proofErr w:type="spellStart"/>
      <w:r w:rsidR="00371DAA" w:rsidRPr="006A5FCE">
        <w:rPr>
          <w:shd w:val="clear" w:color="auto" w:fill="FFFFFF"/>
        </w:rPr>
        <w:t>multicopter</w:t>
      </w:r>
      <w:proofErr w:type="spellEnd"/>
      <w:r w:rsidR="00371DAA" w:rsidRPr="006A5FCE">
        <w:rPr>
          <w:shd w:val="clear" w:color="auto" w:fill="FFFFFF"/>
        </w:rPr>
        <w:t xml:space="preserve"> drones for mosquito vector control in malaria disease management."</w:t>
      </w:r>
      <w:r w:rsidR="00371DAA" w:rsidRPr="006A5FCE">
        <w:rPr>
          <w:rStyle w:val="apple-converted-space"/>
          <w:rFonts w:ascii="Arial" w:hAnsi="Arial" w:cs="Arial"/>
          <w:color w:val="222222"/>
          <w:shd w:val="clear" w:color="auto" w:fill="FFFFFF"/>
        </w:rPr>
        <w:t> </w:t>
      </w:r>
      <w:r w:rsidR="00371DAA" w:rsidRPr="006A5FCE">
        <w:rPr>
          <w:i/>
          <w:iCs/>
          <w:shd w:val="clear" w:color="auto" w:fill="FFFFFF"/>
        </w:rPr>
        <w:t>Global Humanitarian Technology Conference (GHTC), 2014 IEEE</w:t>
      </w:r>
      <w:r w:rsidR="00371DAA" w:rsidRPr="006A5FCE">
        <w:rPr>
          <w:shd w:val="clear" w:color="auto" w:fill="FFFFFF"/>
        </w:rPr>
        <w:t>. IEEE, 2014.</w:t>
      </w:r>
    </w:p>
    <w:p w14:paraId="53F2E96B" w14:textId="6081DF77" w:rsidR="00371DAA" w:rsidRPr="006A5FCE" w:rsidRDefault="00371DAA" w:rsidP="00C3640F">
      <w:pPr>
        <w:rPr>
          <w:shd w:val="clear" w:color="auto" w:fill="FFFFFF"/>
        </w:rPr>
      </w:pPr>
      <w:r w:rsidRPr="006A5FCE">
        <w:rPr>
          <w:shd w:val="clear" w:color="auto" w:fill="FFFFFF"/>
        </w:rPr>
        <w:t xml:space="preserve">[3]- Aznar, F., </w:t>
      </w:r>
      <w:proofErr w:type="spellStart"/>
      <w:r w:rsidRPr="006A5FCE">
        <w:rPr>
          <w:shd w:val="clear" w:color="auto" w:fill="FFFFFF"/>
        </w:rPr>
        <w:t>Sempere</w:t>
      </w:r>
      <w:proofErr w:type="spellEnd"/>
      <w:r w:rsidRPr="006A5FCE">
        <w:rPr>
          <w:shd w:val="clear" w:color="auto" w:fill="FFFFFF"/>
        </w:rPr>
        <w:t xml:space="preserve">, M., </w:t>
      </w:r>
      <w:proofErr w:type="spellStart"/>
      <w:r w:rsidRPr="006A5FCE">
        <w:rPr>
          <w:shd w:val="clear" w:color="auto" w:fill="FFFFFF"/>
        </w:rPr>
        <w:t>Pujol</w:t>
      </w:r>
      <w:proofErr w:type="spellEnd"/>
      <w:r w:rsidRPr="006A5FCE">
        <w:rPr>
          <w:shd w:val="clear" w:color="auto" w:fill="FFFFFF"/>
        </w:rPr>
        <w:t xml:space="preserve">, M., </w:t>
      </w:r>
      <w:proofErr w:type="spellStart"/>
      <w:r w:rsidRPr="006A5FCE">
        <w:rPr>
          <w:shd w:val="clear" w:color="auto" w:fill="FFFFFF"/>
        </w:rPr>
        <w:t>Rizo</w:t>
      </w:r>
      <w:proofErr w:type="spellEnd"/>
      <w:r w:rsidRPr="006A5FCE">
        <w:rPr>
          <w:shd w:val="clear" w:color="auto" w:fill="FFFFFF"/>
        </w:rPr>
        <w:t xml:space="preserve">, R., &amp; </w:t>
      </w:r>
      <w:proofErr w:type="spellStart"/>
      <w:r w:rsidRPr="006A5FCE">
        <w:rPr>
          <w:shd w:val="clear" w:color="auto" w:fill="FFFFFF"/>
        </w:rPr>
        <w:t>Pujol</w:t>
      </w:r>
      <w:proofErr w:type="spellEnd"/>
      <w:r w:rsidRPr="006A5FCE">
        <w:rPr>
          <w:shd w:val="clear" w:color="auto" w:fill="FFFFFF"/>
        </w:rPr>
        <w:t xml:space="preserve">, M. J. (2014, March). </w:t>
      </w:r>
      <w:r w:rsidR="005713BC">
        <w:rPr>
          <w:shd w:val="clear" w:color="auto" w:fill="FFFFFF"/>
        </w:rPr>
        <w:t>201</w:t>
      </w:r>
      <w:r w:rsidRPr="006A5FCE">
        <w:rPr>
          <w:shd w:val="clear" w:color="auto" w:fill="FFFFFF"/>
        </w:rPr>
        <w:t xml:space="preserve">. </w:t>
      </w:r>
      <w:r w:rsidR="005713BC">
        <w:rPr>
          <w:shd w:val="clear" w:color="auto" w:fill="FFFFFF"/>
        </w:rPr>
        <w:t>4</w:t>
      </w:r>
      <w:bookmarkStart w:id="10" w:name="_GoBack"/>
      <w:bookmarkEnd w:id="10"/>
      <w:r w:rsidRPr="006A5FCE">
        <w:rPr>
          <w:shd w:val="clear" w:color="auto" w:fill="FFFFFF"/>
        </w:rPr>
        <w:t xml:space="preserve">. </w:t>
      </w:r>
      <w:proofErr w:type="spellStart"/>
      <w:r w:rsidRPr="006A5FCE">
        <w:rPr>
          <w:shd w:val="clear" w:color="auto" w:fill="FFFFFF"/>
        </w:rPr>
        <w:t>Hindawi</w:t>
      </w:r>
      <w:proofErr w:type="spellEnd"/>
      <w:r w:rsidRPr="006A5FCE">
        <w:rPr>
          <w:shd w:val="clear" w:color="auto" w:fill="FFFFFF"/>
        </w:rPr>
        <w:t xml:space="preserve"> Publishing Corporation.</w:t>
      </w:r>
    </w:p>
    <w:p w14:paraId="28F1937A" w14:textId="77777777" w:rsidR="00F43029" w:rsidRPr="006A5FCE" w:rsidRDefault="00F43029" w:rsidP="00C3640F">
      <w:pPr>
        <w:rPr>
          <w:color w:val="222222"/>
          <w:shd w:val="clear" w:color="auto" w:fill="FFFFFF"/>
        </w:rPr>
      </w:pPr>
      <w:r w:rsidRPr="006A5FCE">
        <w:rPr>
          <w:color w:val="222222"/>
          <w:shd w:val="clear" w:color="auto" w:fill="FFFFFF"/>
        </w:rPr>
        <w:t xml:space="preserve">[4]- </w:t>
      </w:r>
      <w:r w:rsidR="006A5FCE" w:rsidRPr="006A5FCE">
        <w:rPr>
          <w:rStyle w:val="selectable"/>
          <w:rFonts w:ascii="Arial" w:hAnsi="Arial" w:cs="Arial"/>
        </w:rPr>
        <w:t xml:space="preserve">Phys.org. (2011). </w:t>
      </w:r>
      <w:r w:rsidR="006A5FCE" w:rsidRPr="006A5FCE">
        <w:rPr>
          <w:rStyle w:val="selectable"/>
          <w:rFonts w:ascii="Arial" w:hAnsi="Arial" w:cs="Arial"/>
          <w:i/>
          <w:iCs/>
        </w:rPr>
        <w:t>Japanese inventor develops flying sphere drone</w:t>
      </w:r>
      <w:r w:rsidR="006A5FCE" w:rsidRPr="006A5FCE">
        <w:rPr>
          <w:rStyle w:val="selectable"/>
          <w:rFonts w:ascii="Arial" w:hAnsi="Arial" w:cs="Arial"/>
        </w:rPr>
        <w:t>. [online] Available at: http://phys.org/news/2011-08-japanese-inventor-sphere-drone.html [Accessed 9 Oct. 2016].</w:t>
      </w:r>
    </w:p>
    <w:p w14:paraId="56B36E7C" w14:textId="77777777" w:rsidR="0008513F" w:rsidRPr="006A5FCE" w:rsidRDefault="0008513F" w:rsidP="00C3640F">
      <w:pPr>
        <w:rPr>
          <w:color w:val="222222"/>
          <w:shd w:val="clear" w:color="auto" w:fill="FFFFFF"/>
          <w:lang w:val="en-SG"/>
        </w:rPr>
      </w:pPr>
      <w:r w:rsidRPr="006A5FCE">
        <w:rPr>
          <w:color w:val="222222"/>
          <w:shd w:val="clear" w:color="auto" w:fill="FFFFFF"/>
        </w:rPr>
        <w:t xml:space="preserve">[5]- </w:t>
      </w:r>
      <w:r w:rsidR="00C33104" w:rsidRPr="006A5FCE">
        <w:rPr>
          <w:color w:val="222222"/>
          <w:shd w:val="clear" w:color="auto" w:fill="FFFFFF"/>
        </w:rPr>
        <w:t xml:space="preserve"> </w:t>
      </w:r>
      <w:r w:rsidR="006A5FCE" w:rsidRPr="006A5FCE">
        <w:rPr>
          <w:rStyle w:val="selectable"/>
          <w:rFonts w:ascii="Arial" w:hAnsi="Arial" w:cs="Arial"/>
        </w:rPr>
        <w:t>GitHub. (</w:t>
      </w:r>
      <w:proofErr w:type="spellStart"/>
      <w:r w:rsidR="006A5FCE" w:rsidRPr="006A5FCE">
        <w:rPr>
          <w:rStyle w:val="selectable"/>
          <w:rFonts w:ascii="Arial" w:hAnsi="Arial" w:cs="Arial"/>
        </w:rPr>
        <w:t>n.d.</w:t>
      </w:r>
      <w:proofErr w:type="spellEnd"/>
      <w:r w:rsidR="006A5FCE" w:rsidRPr="006A5FCE">
        <w:rPr>
          <w:rStyle w:val="selectable"/>
          <w:rFonts w:ascii="Arial" w:hAnsi="Arial" w:cs="Arial"/>
        </w:rPr>
        <w:t xml:space="preserve">). </w:t>
      </w:r>
      <w:proofErr w:type="spellStart"/>
      <w:r w:rsidR="006A5FCE" w:rsidRPr="006A5FCE">
        <w:rPr>
          <w:rStyle w:val="selectable"/>
          <w:rFonts w:ascii="Arial" w:hAnsi="Arial" w:cs="Arial"/>
          <w:i/>
          <w:iCs/>
        </w:rPr>
        <w:t>MultiWii</w:t>
      </w:r>
      <w:proofErr w:type="spellEnd"/>
      <w:r w:rsidR="006A5FCE" w:rsidRPr="006A5FCE">
        <w:rPr>
          <w:rStyle w:val="selectable"/>
          <w:rFonts w:ascii="Arial" w:hAnsi="Arial" w:cs="Arial"/>
        </w:rPr>
        <w:t>. [online] Available at: https://github.com/multiwii [Accessed 9 Oct. 2016].</w:t>
      </w:r>
    </w:p>
    <w:p w14:paraId="3CA2699B" w14:textId="77777777" w:rsidR="002A1431" w:rsidRPr="006A5FCE" w:rsidRDefault="002A1431" w:rsidP="00C3640F">
      <w:pPr>
        <w:rPr>
          <w:color w:val="222222"/>
          <w:shd w:val="clear" w:color="auto" w:fill="FFFFFF"/>
          <w:lang w:val="en-SG"/>
        </w:rPr>
      </w:pPr>
      <w:r w:rsidRPr="006A5FCE">
        <w:rPr>
          <w:color w:val="222222"/>
          <w:shd w:val="clear" w:color="auto" w:fill="FFFFFF"/>
          <w:lang w:val="en-SG"/>
        </w:rPr>
        <w:t xml:space="preserve">[6]- </w:t>
      </w:r>
      <w:r w:rsidR="006A5FCE" w:rsidRPr="006A5FCE">
        <w:rPr>
          <w:rStyle w:val="selectable"/>
          <w:rFonts w:ascii="Arial" w:hAnsi="Arial" w:cs="Arial"/>
        </w:rPr>
        <w:t>Wiki.ros.org. (</w:t>
      </w:r>
      <w:proofErr w:type="spellStart"/>
      <w:r w:rsidR="006A5FCE" w:rsidRPr="006A5FCE">
        <w:rPr>
          <w:rStyle w:val="selectable"/>
          <w:rFonts w:ascii="Arial" w:hAnsi="Arial" w:cs="Arial"/>
        </w:rPr>
        <w:t>n.d.</w:t>
      </w:r>
      <w:proofErr w:type="spellEnd"/>
      <w:r w:rsidR="006A5FCE" w:rsidRPr="006A5FCE">
        <w:rPr>
          <w:rStyle w:val="selectable"/>
          <w:rFonts w:ascii="Arial" w:hAnsi="Arial" w:cs="Arial"/>
        </w:rPr>
        <w:t xml:space="preserve">). </w:t>
      </w:r>
      <w:proofErr w:type="spellStart"/>
      <w:r w:rsidR="006A5FCE" w:rsidRPr="006A5FCE">
        <w:rPr>
          <w:rStyle w:val="selectable"/>
          <w:rFonts w:ascii="Arial" w:hAnsi="Arial" w:cs="Arial"/>
          <w:i/>
          <w:iCs/>
        </w:rPr>
        <w:t>ros_control</w:t>
      </w:r>
      <w:proofErr w:type="spellEnd"/>
      <w:r w:rsidR="006A5FCE" w:rsidRPr="006A5FCE">
        <w:rPr>
          <w:rStyle w:val="selectable"/>
          <w:rFonts w:ascii="Arial" w:hAnsi="Arial" w:cs="Arial"/>
          <w:i/>
          <w:iCs/>
        </w:rPr>
        <w:t xml:space="preserve"> - ROS Wiki</w:t>
      </w:r>
      <w:r w:rsidR="006A5FCE" w:rsidRPr="006A5FCE">
        <w:rPr>
          <w:rStyle w:val="selectable"/>
          <w:rFonts w:ascii="Arial" w:hAnsi="Arial" w:cs="Arial"/>
        </w:rPr>
        <w:t>. [online] Available at: http://wiki.ros.org/ros_control [Accessed 9 Oct. 2016].</w:t>
      </w:r>
    </w:p>
    <w:p w14:paraId="3DBA41FD" w14:textId="77777777" w:rsidR="006A5FCE" w:rsidRPr="006A5FCE" w:rsidRDefault="006A5FCE" w:rsidP="00C3640F">
      <w:pPr>
        <w:rPr>
          <w:shd w:val="clear" w:color="auto" w:fill="FFFFFF"/>
        </w:rPr>
      </w:pPr>
      <w:r w:rsidRPr="006A5FCE">
        <w:rPr>
          <w:shd w:val="clear" w:color="auto" w:fill="FFFFFF"/>
          <w:lang w:val="en-SG"/>
        </w:rPr>
        <w:t xml:space="preserve">[7]- </w:t>
      </w:r>
      <w:r w:rsidRPr="006A5FCE">
        <w:rPr>
          <w:shd w:val="clear" w:color="auto" w:fill="FFFFFF"/>
        </w:rPr>
        <w:t>Jamaluddin, Musa. "Flying Robot Surveyor (To Build FRS Hardware and Remote Control Design with IP Camera)." (2013).</w:t>
      </w:r>
    </w:p>
    <w:p w14:paraId="2D826938" w14:textId="77777777" w:rsidR="006A5FCE" w:rsidRDefault="006A5FCE" w:rsidP="00C3640F">
      <w:pPr>
        <w:rPr>
          <w:shd w:val="clear" w:color="auto" w:fill="FFFFFF"/>
        </w:rPr>
      </w:pPr>
      <w:r w:rsidRPr="006A5FCE">
        <w:rPr>
          <w:shd w:val="clear" w:color="auto" w:fill="FFFFFF"/>
        </w:rPr>
        <w:t xml:space="preserve">[8]- </w:t>
      </w:r>
      <w:proofErr w:type="spellStart"/>
      <w:r w:rsidRPr="006A5FCE">
        <w:rPr>
          <w:shd w:val="clear" w:color="auto" w:fill="FFFFFF"/>
        </w:rPr>
        <w:t>Uyar</w:t>
      </w:r>
      <w:proofErr w:type="spellEnd"/>
      <w:r w:rsidRPr="006A5FCE">
        <w:rPr>
          <w:shd w:val="clear" w:color="auto" w:fill="FFFFFF"/>
        </w:rPr>
        <w:t xml:space="preserve">, </w:t>
      </w:r>
      <w:proofErr w:type="spellStart"/>
      <w:r w:rsidRPr="006A5FCE">
        <w:rPr>
          <w:shd w:val="clear" w:color="auto" w:fill="FFFFFF"/>
        </w:rPr>
        <w:t>Ekrem</w:t>
      </w:r>
      <w:proofErr w:type="spellEnd"/>
      <w:r w:rsidRPr="006A5FCE">
        <w:rPr>
          <w:shd w:val="clear" w:color="auto" w:fill="FFFFFF"/>
        </w:rPr>
        <w:t xml:space="preserve"> </w:t>
      </w:r>
      <w:proofErr w:type="spellStart"/>
      <w:r w:rsidRPr="006A5FCE">
        <w:rPr>
          <w:shd w:val="clear" w:color="auto" w:fill="FFFFFF"/>
        </w:rPr>
        <w:t>Bilgehan</w:t>
      </w:r>
      <w:proofErr w:type="spellEnd"/>
      <w:r w:rsidRPr="006A5FCE">
        <w:rPr>
          <w:shd w:val="clear" w:color="auto" w:fill="FFFFFF"/>
        </w:rPr>
        <w:t xml:space="preserve">, İsmail </w:t>
      </w:r>
      <w:proofErr w:type="spellStart"/>
      <w:r w:rsidRPr="006A5FCE">
        <w:rPr>
          <w:shd w:val="clear" w:color="auto" w:fill="FFFFFF"/>
        </w:rPr>
        <w:t>Uyanık</w:t>
      </w:r>
      <w:proofErr w:type="spellEnd"/>
      <w:r w:rsidRPr="006A5FCE">
        <w:rPr>
          <w:shd w:val="clear" w:color="auto" w:fill="FFFFFF"/>
        </w:rPr>
        <w:t xml:space="preserve">, and </w:t>
      </w:r>
      <w:proofErr w:type="spellStart"/>
      <w:r w:rsidRPr="006A5FCE">
        <w:rPr>
          <w:shd w:val="clear" w:color="auto" w:fill="FFFFFF"/>
        </w:rPr>
        <w:t>Ömer</w:t>
      </w:r>
      <w:proofErr w:type="spellEnd"/>
      <w:r w:rsidRPr="006A5FCE">
        <w:rPr>
          <w:shd w:val="clear" w:color="auto" w:fill="FFFFFF"/>
        </w:rPr>
        <w:t xml:space="preserve"> </w:t>
      </w:r>
      <w:proofErr w:type="spellStart"/>
      <w:r w:rsidRPr="006A5FCE">
        <w:rPr>
          <w:shd w:val="clear" w:color="auto" w:fill="FFFFFF"/>
        </w:rPr>
        <w:t>Morgül</w:t>
      </w:r>
      <w:proofErr w:type="spellEnd"/>
      <w:r w:rsidRPr="006A5FCE">
        <w:rPr>
          <w:shd w:val="clear" w:color="auto" w:fill="FFFFFF"/>
        </w:rPr>
        <w:t>. "Implementation and Control of an Open Source Quadrotor Platform."</w:t>
      </w:r>
    </w:p>
    <w:p w14:paraId="7F0B48CE" w14:textId="77777777" w:rsidR="00F27918" w:rsidRDefault="00F27918" w:rsidP="00C3640F">
      <w:pPr>
        <w:rPr>
          <w:shd w:val="clear" w:color="auto" w:fill="FFFFFF"/>
        </w:rPr>
      </w:pPr>
      <w:r>
        <w:rPr>
          <w:shd w:val="clear" w:color="auto" w:fill="FFFFFF"/>
        </w:rPr>
        <w:t>Green, Miranda. "Unmanned Drones May Have Their Greatest Impact on Agriculture."</w:t>
      </w:r>
      <w:r>
        <w:rPr>
          <w:rStyle w:val="apple-converted-space"/>
          <w:rFonts w:ascii="Arial" w:hAnsi="Arial" w:cs="Arial"/>
          <w:color w:val="222222"/>
          <w:shd w:val="clear" w:color="auto" w:fill="FFFFFF"/>
        </w:rPr>
        <w:t> </w:t>
      </w:r>
      <w:r>
        <w:rPr>
          <w:i/>
          <w:iCs/>
          <w:shd w:val="clear" w:color="auto" w:fill="FFFFFF"/>
        </w:rPr>
        <w:t>Daily Beast</w:t>
      </w:r>
      <w:r>
        <w:rPr>
          <w:rStyle w:val="apple-converted-space"/>
          <w:rFonts w:ascii="Arial" w:hAnsi="Arial" w:cs="Arial"/>
          <w:color w:val="222222"/>
          <w:shd w:val="clear" w:color="auto" w:fill="FFFFFF"/>
        </w:rPr>
        <w:t> </w:t>
      </w:r>
      <w:r>
        <w:rPr>
          <w:shd w:val="clear" w:color="auto" w:fill="FFFFFF"/>
        </w:rPr>
        <w:t>(2013).</w:t>
      </w:r>
    </w:p>
    <w:p w14:paraId="6EF50144" w14:textId="77777777" w:rsidR="00DC394C" w:rsidRDefault="00DC394C" w:rsidP="00C3640F">
      <w:pPr>
        <w:rPr>
          <w:shd w:val="clear" w:color="auto" w:fill="FFFFFF"/>
        </w:rPr>
      </w:pPr>
      <w:r>
        <w:rPr>
          <w:shd w:val="clear" w:color="auto" w:fill="FFFFFF"/>
        </w:rPr>
        <w:t xml:space="preserve">Kreps, Sarah, and Micah </w:t>
      </w:r>
      <w:proofErr w:type="spellStart"/>
      <w:r>
        <w:rPr>
          <w:shd w:val="clear" w:color="auto" w:fill="FFFFFF"/>
        </w:rPr>
        <w:t>Zenko</w:t>
      </w:r>
      <w:proofErr w:type="spellEnd"/>
      <w:r>
        <w:rPr>
          <w:shd w:val="clear" w:color="auto" w:fill="FFFFFF"/>
        </w:rPr>
        <w:t>. "Next Drone Wars; Preparing for Proliferation, The."</w:t>
      </w:r>
      <w:r>
        <w:rPr>
          <w:rStyle w:val="apple-converted-space"/>
          <w:rFonts w:ascii="Arial" w:hAnsi="Arial" w:cs="Arial"/>
          <w:color w:val="222222"/>
          <w:shd w:val="clear" w:color="auto" w:fill="FFFFFF"/>
        </w:rPr>
        <w:t> </w:t>
      </w:r>
      <w:r>
        <w:rPr>
          <w:i/>
          <w:iCs/>
          <w:shd w:val="clear" w:color="auto" w:fill="FFFFFF"/>
        </w:rPr>
        <w:t xml:space="preserve">Foreign </w:t>
      </w:r>
      <w:proofErr w:type="spellStart"/>
      <w:r>
        <w:rPr>
          <w:i/>
          <w:iCs/>
          <w:shd w:val="clear" w:color="auto" w:fill="FFFFFF"/>
        </w:rPr>
        <w:t>Aff</w:t>
      </w:r>
      <w:proofErr w:type="spellEnd"/>
      <w:r>
        <w:rPr>
          <w:i/>
          <w:iCs/>
          <w:shd w:val="clear" w:color="auto" w:fill="FFFFFF"/>
        </w:rPr>
        <w:t>.</w:t>
      </w:r>
      <w:r>
        <w:rPr>
          <w:rStyle w:val="apple-converted-space"/>
          <w:rFonts w:ascii="Arial" w:hAnsi="Arial" w:cs="Arial"/>
          <w:color w:val="222222"/>
          <w:shd w:val="clear" w:color="auto" w:fill="FFFFFF"/>
        </w:rPr>
        <w:t> </w:t>
      </w:r>
      <w:r>
        <w:rPr>
          <w:shd w:val="clear" w:color="auto" w:fill="FFFFFF"/>
        </w:rPr>
        <w:t xml:space="preserve">93 (2014): </w:t>
      </w:r>
    </w:p>
    <w:p w14:paraId="483E866A" w14:textId="77777777" w:rsidR="00C33186" w:rsidRPr="006A5FCE" w:rsidRDefault="00C33186" w:rsidP="00C3640F">
      <w:pPr>
        <w:rPr>
          <w:shd w:val="clear" w:color="auto" w:fill="FFFFFF"/>
          <w:lang w:val="en-SG"/>
        </w:rPr>
      </w:pPr>
      <w:r w:rsidRPr="00C33186">
        <w:rPr>
          <w:shd w:val="clear" w:color="auto" w:fill="FFFFFF"/>
          <w:lang w:val="en-SG"/>
        </w:rPr>
        <w:t>http://link.springer.com/book/10.1007%2F978-3-319-23760-2</w:t>
      </w:r>
    </w:p>
    <w:p w14:paraId="21B75BF6" w14:textId="77777777" w:rsidR="00371DAA" w:rsidRDefault="00371DAA" w:rsidP="00C3640F"/>
    <w:p w14:paraId="124FC2D6" w14:textId="77777777" w:rsidR="00D05E58" w:rsidRDefault="00C33186" w:rsidP="00C3640F">
      <w:pPr>
        <w:rPr>
          <w:shd w:val="clear" w:color="auto" w:fill="FFFFFF"/>
        </w:rPr>
      </w:pPr>
      <w:proofErr w:type="spellStart"/>
      <w:r>
        <w:rPr>
          <w:shd w:val="clear" w:color="auto" w:fill="FFFFFF"/>
        </w:rPr>
        <w:lastRenderedPageBreak/>
        <w:t>Luukkonen</w:t>
      </w:r>
      <w:proofErr w:type="spellEnd"/>
      <w:r>
        <w:rPr>
          <w:shd w:val="clear" w:color="auto" w:fill="FFFFFF"/>
        </w:rPr>
        <w:t xml:space="preserve">, </w:t>
      </w:r>
      <w:proofErr w:type="spellStart"/>
      <w:r>
        <w:rPr>
          <w:shd w:val="clear" w:color="auto" w:fill="FFFFFF"/>
        </w:rPr>
        <w:t>Teppo</w:t>
      </w:r>
      <w:proofErr w:type="spellEnd"/>
      <w:r>
        <w:rPr>
          <w:shd w:val="clear" w:color="auto" w:fill="FFFFFF"/>
        </w:rPr>
        <w:t>. "Modelling and control of quadcopter."</w:t>
      </w:r>
      <w:r>
        <w:rPr>
          <w:rStyle w:val="apple-converted-space"/>
          <w:rFonts w:ascii="Arial" w:hAnsi="Arial" w:cs="Arial"/>
          <w:color w:val="222222"/>
          <w:shd w:val="clear" w:color="auto" w:fill="FFFFFF"/>
        </w:rPr>
        <w:t> </w:t>
      </w:r>
      <w:r>
        <w:rPr>
          <w:i/>
          <w:iCs/>
          <w:shd w:val="clear" w:color="auto" w:fill="FFFFFF"/>
        </w:rPr>
        <w:t>Independent research project in applied mathematics, Espoo</w:t>
      </w:r>
      <w:r>
        <w:rPr>
          <w:rStyle w:val="apple-converted-space"/>
          <w:rFonts w:ascii="Arial" w:hAnsi="Arial" w:cs="Arial"/>
          <w:color w:val="222222"/>
          <w:shd w:val="clear" w:color="auto" w:fill="FFFFFF"/>
        </w:rPr>
        <w:t> </w:t>
      </w:r>
      <w:r>
        <w:rPr>
          <w:shd w:val="clear" w:color="auto" w:fill="FFFFFF"/>
        </w:rPr>
        <w:t>(2011).</w:t>
      </w:r>
    </w:p>
    <w:p w14:paraId="18F256C0" w14:textId="77777777" w:rsidR="0011486B" w:rsidRDefault="0011486B" w:rsidP="00C3640F">
      <w:pPr>
        <w:rPr>
          <w:shd w:val="clear" w:color="auto" w:fill="FFFFFF"/>
        </w:rPr>
      </w:pPr>
      <w:proofErr w:type="spellStart"/>
      <w:r>
        <w:rPr>
          <w:shd w:val="clear" w:color="auto" w:fill="FFFFFF"/>
        </w:rPr>
        <w:t>Pedretti</w:t>
      </w:r>
      <w:proofErr w:type="spellEnd"/>
      <w:r>
        <w:rPr>
          <w:shd w:val="clear" w:color="auto" w:fill="FFFFFF"/>
        </w:rPr>
        <w:t>, D., et al. "CUSTOM HARDWARE PLATFORM BASED ON INTEL EDISON MODULE." (2015).</w:t>
      </w:r>
    </w:p>
    <w:p w14:paraId="23F6B069" w14:textId="77777777" w:rsidR="003D3E9B" w:rsidRDefault="0072594D" w:rsidP="00C3640F">
      <w:hyperlink r:id="rId19" w:history="1">
        <w:r w:rsidR="003D3E9B" w:rsidRPr="000C1107">
          <w:rPr>
            <w:rStyle w:val="Hyperlink"/>
          </w:rPr>
          <w:t>http://www.cbpp.org/research/state-budget-and-tax/most-states-have-cut-school-funding-and-some-continue-cutting</w:t>
        </w:r>
      </w:hyperlink>
    </w:p>
    <w:p w14:paraId="49DA6983" w14:textId="77777777" w:rsidR="003D3E9B" w:rsidRDefault="003D3E9B" w:rsidP="00C3640F">
      <w:pPr>
        <w:rPr>
          <w:shd w:val="clear" w:color="auto" w:fill="FFFFFF"/>
        </w:rPr>
      </w:pPr>
      <w:proofErr w:type="spellStart"/>
      <w:r>
        <w:rPr>
          <w:shd w:val="clear" w:color="auto" w:fill="FFFFFF"/>
        </w:rPr>
        <w:t>Mataric</w:t>
      </w:r>
      <w:proofErr w:type="spellEnd"/>
      <w:r>
        <w:rPr>
          <w:shd w:val="clear" w:color="auto" w:fill="FFFFFF"/>
        </w:rPr>
        <w:t>, Maja J., Nathan P. Koenig, and David Feil-</w:t>
      </w:r>
      <w:proofErr w:type="spellStart"/>
      <w:r>
        <w:rPr>
          <w:shd w:val="clear" w:color="auto" w:fill="FFFFFF"/>
        </w:rPr>
        <w:t>Seifer</w:t>
      </w:r>
      <w:proofErr w:type="spellEnd"/>
      <w:r>
        <w:rPr>
          <w:shd w:val="clear" w:color="auto" w:fill="FFFFFF"/>
        </w:rPr>
        <w:t>. "Materials for Enabling Hands-On Robotics and STEM Education."</w:t>
      </w:r>
      <w:r>
        <w:rPr>
          <w:rStyle w:val="apple-converted-space"/>
          <w:rFonts w:ascii="Arial" w:hAnsi="Arial" w:cs="Arial"/>
          <w:color w:val="222222"/>
          <w:shd w:val="clear" w:color="auto" w:fill="FFFFFF"/>
        </w:rPr>
        <w:t> </w:t>
      </w:r>
      <w:r>
        <w:rPr>
          <w:i/>
          <w:iCs/>
          <w:shd w:val="clear" w:color="auto" w:fill="FFFFFF"/>
        </w:rPr>
        <w:t>AAAI spring symposium: Semantic scientific knowledge integration</w:t>
      </w:r>
      <w:r>
        <w:rPr>
          <w:shd w:val="clear" w:color="auto" w:fill="FFFFFF"/>
        </w:rPr>
        <w:t>. 2007.</w:t>
      </w:r>
    </w:p>
    <w:p w14:paraId="5B0E975C" w14:textId="77777777" w:rsidR="00102830" w:rsidRDefault="00102830" w:rsidP="00C3640F">
      <w:pPr>
        <w:rPr>
          <w:shd w:val="clear" w:color="auto" w:fill="FFFFFF"/>
        </w:rPr>
      </w:pPr>
      <w:r>
        <w:rPr>
          <w:shd w:val="clear" w:color="auto" w:fill="FFFFFF"/>
        </w:rPr>
        <w:t>Evans, Brian.</w:t>
      </w:r>
      <w:r>
        <w:rPr>
          <w:rStyle w:val="apple-converted-space"/>
          <w:rFonts w:ascii="Arial" w:hAnsi="Arial" w:cs="Arial"/>
          <w:color w:val="222222"/>
          <w:shd w:val="clear" w:color="auto" w:fill="FFFFFF"/>
        </w:rPr>
        <w:t> </w:t>
      </w:r>
      <w:r>
        <w:rPr>
          <w:shd w:val="clear" w:color="auto" w:fill="FFFFFF"/>
        </w:rPr>
        <w:t xml:space="preserve">Practical 3D printers: The science and art of 3D printing. </w:t>
      </w:r>
      <w:proofErr w:type="spellStart"/>
      <w:r>
        <w:rPr>
          <w:shd w:val="clear" w:color="auto" w:fill="FFFFFF"/>
        </w:rPr>
        <w:t>Apress</w:t>
      </w:r>
      <w:proofErr w:type="spellEnd"/>
      <w:r>
        <w:rPr>
          <w:shd w:val="clear" w:color="auto" w:fill="FFFFFF"/>
        </w:rPr>
        <w:t>, 2012.</w:t>
      </w:r>
    </w:p>
    <w:p w14:paraId="59D19D48" w14:textId="77777777" w:rsidR="00102830" w:rsidRDefault="00102830" w:rsidP="00C3640F">
      <w:pPr>
        <w:rPr>
          <w:shd w:val="clear" w:color="auto" w:fill="FFFFFF"/>
        </w:rPr>
      </w:pPr>
      <w:r>
        <w:rPr>
          <w:shd w:val="clear" w:color="auto" w:fill="FFFFFF"/>
        </w:rPr>
        <w:t xml:space="preserve">Del </w:t>
      </w:r>
      <w:proofErr w:type="spellStart"/>
      <w:r>
        <w:rPr>
          <w:shd w:val="clear" w:color="auto" w:fill="FFFFFF"/>
        </w:rPr>
        <w:t>Viso</w:t>
      </w:r>
      <w:proofErr w:type="spellEnd"/>
      <w:r>
        <w:rPr>
          <w:shd w:val="clear" w:color="auto" w:fill="FFFFFF"/>
        </w:rPr>
        <w:t>, J. R., J. R. Carmona, and G. Ruiz. "Size and Shape Effects on the Compressive Strength of High Strength Concrete."</w:t>
      </w:r>
      <w:r>
        <w:rPr>
          <w:rStyle w:val="apple-converted-space"/>
          <w:rFonts w:ascii="Arial" w:hAnsi="Arial" w:cs="Arial"/>
          <w:color w:val="222222"/>
          <w:shd w:val="clear" w:color="auto" w:fill="FFFFFF"/>
        </w:rPr>
        <w:t> </w:t>
      </w:r>
      <w:r>
        <w:rPr>
          <w:i/>
          <w:iCs/>
          <w:shd w:val="clear" w:color="auto" w:fill="FFFFFF"/>
        </w:rPr>
        <w:t>6th International Conference on Fracture Mechanics of Concrete and Concrete Structures</w:t>
      </w:r>
      <w:r>
        <w:rPr>
          <w:shd w:val="clear" w:color="auto" w:fill="FFFFFF"/>
        </w:rPr>
        <w:t>. 2007.</w:t>
      </w:r>
    </w:p>
    <w:p w14:paraId="598BAC78" w14:textId="77777777" w:rsidR="00660FE1" w:rsidRDefault="00660FE1" w:rsidP="00C3640F">
      <w:pPr>
        <w:rPr>
          <w:shd w:val="clear" w:color="auto" w:fill="FFFFFF"/>
        </w:rPr>
      </w:pPr>
      <w:r>
        <w:rPr>
          <w:shd w:val="clear" w:color="auto" w:fill="FFFFFF"/>
        </w:rPr>
        <w:t xml:space="preserve">Mort, Kenneth W., and Paul F. </w:t>
      </w:r>
      <w:proofErr w:type="spellStart"/>
      <w:r>
        <w:rPr>
          <w:shd w:val="clear" w:color="auto" w:fill="FFFFFF"/>
        </w:rPr>
        <w:t>Yaggy</w:t>
      </w:r>
      <w:proofErr w:type="spellEnd"/>
      <w:r>
        <w:rPr>
          <w:shd w:val="clear" w:color="auto" w:fill="FFFFFF"/>
        </w:rPr>
        <w:t>.</w:t>
      </w:r>
      <w:r>
        <w:rPr>
          <w:rStyle w:val="apple-converted-space"/>
          <w:rFonts w:ascii="Arial" w:hAnsi="Arial" w:cs="Arial"/>
          <w:color w:val="222222"/>
          <w:shd w:val="clear" w:color="auto" w:fill="FFFFFF"/>
        </w:rPr>
        <w:t> </w:t>
      </w:r>
      <w:r>
        <w:rPr>
          <w:i/>
          <w:iCs/>
          <w:shd w:val="clear" w:color="auto" w:fill="FFFFFF"/>
        </w:rPr>
        <w:t xml:space="preserve">Aerodynamic characteristics of a 4-foot-diameter ducted fan mounted on the tip of a </w:t>
      </w:r>
      <w:proofErr w:type="spellStart"/>
      <w:r>
        <w:rPr>
          <w:i/>
          <w:iCs/>
          <w:shd w:val="clear" w:color="auto" w:fill="FFFFFF"/>
        </w:rPr>
        <w:t>semispan</w:t>
      </w:r>
      <w:proofErr w:type="spellEnd"/>
      <w:r>
        <w:rPr>
          <w:i/>
          <w:iCs/>
          <w:shd w:val="clear" w:color="auto" w:fill="FFFFFF"/>
        </w:rPr>
        <w:t xml:space="preserve"> wing</w:t>
      </w:r>
      <w:r>
        <w:rPr>
          <w:shd w:val="clear" w:color="auto" w:fill="FFFFFF"/>
        </w:rPr>
        <w:t>. No. NASA-TN-D-1301. NATIONAL AERONAUTICS AND SPACE ADMINISTRATION MOFFETT FIELD CA AMES RESEARCHCENTER, 1962.</w:t>
      </w:r>
    </w:p>
    <w:p w14:paraId="5E646536" w14:textId="77777777" w:rsidR="00660FE1" w:rsidRDefault="0072594D" w:rsidP="00C3640F">
      <w:hyperlink r:id="rId20" w:history="1">
        <w:r w:rsidR="00BC1FEB" w:rsidRPr="000C1107">
          <w:rPr>
            <w:rStyle w:val="Hyperlink"/>
          </w:rPr>
          <w:t>https://www.google.com.sg/url?sa=i&amp;rct=j&amp;q=&amp;esrc=s&amp;source=images&amp;cd=&amp;cad=rja&amp;uact=8&amp;ved=0ahUKEwj9i8WPv9fPAhXEt48KHff3Dj0QjRwIBw&amp;url=http%3A%2F%2Fhoverclub.org.uk%2Findex.php%3Ftopic%3D5193.0&amp;psig=AFQjCNHlErXnxYmNo0Wv7baqRmGHOEUb0w&amp;ust=1476438209927858</w:t>
        </w:r>
      </w:hyperlink>
    </w:p>
    <w:p w14:paraId="4C8BBEDB" w14:textId="77777777" w:rsidR="00BC1FEB" w:rsidRDefault="00BC1FEB" w:rsidP="00C3640F">
      <w:pPr>
        <w:rPr>
          <w:shd w:val="clear" w:color="auto" w:fill="FFFFFF"/>
        </w:rPr>
      </w:pPr>
      <w:r>
        <w:rPr>
          <w:shd w:val="clear" w:color="auto" w:fill="FFFFFF"/>
        </w:rPr>
        <w:t xml:space="preserve">Merchant, </w:t>
      </w:r>
      <w:proofErr w:type="spellStart"/>
      <w:r>
        <w:rPr>
          <w:shd w:val="clear" w:color="auto" w:fill="FFFFFF"/>
        </w:rPr>
        <w:t>Monal</w:t>
      </w:r>
      <w:proofErr w:type="spellEnd"/>
      <w:r>
        <w:rPr>
          <w:shd w:val="clear" w:color="auto" w:fill="FFFFFF"/>
        </w:rPr>
        <w:t xml:space="preserve"> P., and L. Scott Miller. "Propeller performance measurement for low Reynolds number UAV applications."</w:t>
      </w:r>
      <w:r>
        <w:rPr>
          <w:rStyle w:val="apple-converted-space"/>
          <w:rFonts w:ascii="Arial" w:hAnsi="Arial" w:cs="Arial"/>
          <w:color w:val="222222"/>
          <w:shd w:val="clear" w:color="auto" w:fill="FFFFFF"/>
        </w:rPr>
        <w:t> </w:t>
      </w:r>
      <w:r>
        <w:rPr>
          <w:i/>
          <w:iCs/>
          <w:shd w:val="clear" w:color="auto" w:fill="FFFFFF"/>
        </w:rPr>
        <w:t>AIAA</w:t>
      </w:r>
      <w:r>
        <w:rPr>
          <w:rStyle w:val="apple-converted-space"/>
          <w:rFonts w:ascii="Arial" w:hAnsi="Arial" w:cs="Arial"/>
          <w:color w:val="222222"/>
          <w:shd w:val="clear" w:color="auto" w:fill="FFFFFF"/>
        </w:rPr>
        <w:t> </w:t>
      </w:r>
      <w:r>
        <w:rPr>
          <w:shd w:val="clear" w:color="auto" w:fill="FFFFFF"/>
        </w:rPr>
        <w:t>1127 (2006): 2006.</w:t>
      </w:r>
    </w:p>
    <w:p w14:paraId="2825A32A" w14:textId="77777777" w:rsidR="008C085B" w:rsidRDefault="008C085B" w:rsidP="00C3640F">
      <w:pPr>
        <w:rPr>
          <w:shd w:val="clear" w:color="auto" w:fill="FFFFFF"/>
        </w:rPr>
      </w:pPr>
      <w:proofErr w:type="spellStart"/>
      <w:r>
        <w:rPr>
          <w:shd w:val="clear" w:color="auto" w:fill="FFFFFF"/>
        </w:rPr>
        <w:t>Ma'sum</w:t>
      </w:r>
      <w:proofErr w:type="spellEnd"/>
      <w:r>
        <w:rPr>
          <w:shd w:val="clear" w:color="auto" w:fill="FFFFFF"/>
        </w:rPr>
        <w:t>, M. Anwar, et al. "Autonomous quadcopter swarm robots for object localization and tracking."</w:t>
      </w:r>
      <w:r>
        <w:rPr>
          <w:rStyle w:val="apple-converted-space"/>
          <w:rFonts w:ascii="Arial" w:hAnsi="Arial" w:cs="Arial"/>
          <w:color w:val="222222"/>
          <w:shd w:val="clear" w:color="auto" w:fill="FFFFFF"/>
        </w:rPr>
        <w:t> </w:t>
      </w:r>
      <w:r>
        <w:rPr>
          <w:i/>
          <w:iCs/>
          <w:shd w:val="clear" w:color="auto" w:fill="FFFFFF"/>
        </w:rPr>
        <w:t>Micro-</w:t>
      </w:r>
      <w:proofErr w:type="spellStart"/>
      <w:r>
        <w:rPr>
          <w:i/>
          <w:iCs/>
          <w:shd w:val="clear" w:color="auto" w:fill="FFFFFF"/>
        </w:rPr>
        <w:t>NanoMechatronics</w:t>
      </w:r>
      <w:proofErr w:type="spellEnd"/>
      <w:r>
        <w:rPr>
          <w:i/>
          <w:iCs/>
          <w:shd w:val="clear" w:color="auto" w:fill="FFFFFF"/>
        </w:rPr>
        <w:t xml:space="preserve"> and Human Science (MHS), 2013 International Symposium on</w:t>
      </w:r>
      <w:r>
        <w:rPr>
          <w:shd w:val="clear" w:color="auto" w:fill="FFFFFF"/>
        </w:rPr>
        <w:t>. IEEE, 2013.</w:t>
      </w:r>
    </w:p>
    <w:p w14:paraId="46F1404C" w14:textId="77777777" w:rsidR="008C085B" w:rsidRDefault="008C085B" w:rsidP="00C3640F">
      <w:pPr>
        <w:rPr>
          <w:shd w:val="clear" w:color="auto" w:fill="FFFFFF"/>
        </w:rPr>
      </w:pPr>
      <w:proofErr w:type="spellStart"/>
      <w:r>
        <w:rPr>
          <w:shd w:val="clear" w:color="auto" w:fill="FFFFFF"/>
        </w:rPr>
        <w:t>Bertozzi</w:t>
      </w:r>
      <w:proofErr w:type="spellEnd"/>
      <w:r>
        <w:rPr>
          <w:shd w:val="clear" w:color="auto" w:fill="FFFFFF"/>
        </w:rPr>
        <w:t xml:space="preserve">, Massimo, Alberto </w:t>
      </w:r>
      <w:proofErr w:type="spellStart"/>
      <w:r>
        <w:rPr>
          <w:shd w:val="clear" w:color="auto" w:fill="FFFFFF"/>
        </w:rPr>
        <w:t>Broggi</w:t>
      </w:r>
      <w:proofErr w:type="spellEnd"/>
      <w:r>
        <w:rPr>
          <w:shd w:val="clear" w:color="auto" w:fill="FFFFFF"/>
        </w:rPr>
        <w:t xml:space="preserve">, and Alessandra </w:t>
      </w:r>
      <w:proofErr w:type="spellStart"/>
      <w:r>
        <w:rPr>
          <w:shd w:val="clear" w:color="auto" w:fill="FFFFFF"/>
        </w:rPr>
        <w:t>Fascioli</w:t>
      </w:r>
      <w:proofErr w:type="spellEnd"/>
      <w:r>
        <w:rPr>
          <w:shd w:val="clear" w:color="auto" w:fill="FFFFFF"/>
        </w:rPr>
        <w:t>. "Vision-based intelligent vehicles: State of the art and perspectives."</w:t>
      </w:r>
      <w:r>
        <w:rPr>
          <w:rStyle w:val="apple-converted-space"/>
          <w:rFonts w:ascii="Arial" w:hAnsi="Arial" w:cs="Arial"/>
          <w:color w:val="222222"/>
          <w:shd w:val="clear" w:color="auto" w:fill="FFFFFF"/>
        </w:rPr>
        <w:t> </w:t>
      </w:r>
      <w:r>
        <w:rPr>
          <w:i/>
          <w:iCs/>
          <w:shd w:val="clear" w:color="auto" w:fill="FFFFFF"/>
        </w:rPr>
        <w:t>Robotics and Autonomous systems</w:t>
      </w:r>
      <w:r>
        <w:rPr>
          <w:rStyle w:val="apple-converted-space"/>
          <w:rFonts w:ascii="Arial" w:hAnsi="Arial" w:cs="Arial"/>
          <w:color w:val="222222"/>
          <w:shd w:val="clear" w:color="auto" w:fill="FFFFFF"/>
        </w:rPr>
        <w:t> </w:t>
      </w:r>
      <w:r>
        <w:rPr>
          <w:shd w:val="clear" w:color="auto" w:fill="FFFFFF"/>
        </w:rPr>
        <w:t>32.1 (2000): 1-16.</w:t>
      </w:r>
    </w:p>
    <w:p w14:paraId="303C8CBC" w14:textId="77777777" w:rsidR="008C085B" w:rsidRDefault="0072594D" w:rsidP="00C3640F">
      <w:hyperlink r:id="rId21" w:history="1">
        <w:r w:rsidR="00146A35" w:rsidRPr="000C1107">
          <w:rPr>
            <w:rStyle w:val="Hyperlink"/>
          </w:rPr>
          <w:t>http://download.intel.com/support/edison/sb/edison_pb_331179002.pdf</w:t>
        </w:r>
      </w:hyperlink>
    </w:p>
    <w:p w14:paraId="1DEFDC12" w14:textId="77777777" w:rsidR="00146A35" w:rsidRDefault="00146A35" w:rsidP="00C3640F">
      <w:pPr>
        <w:rPr>
          <w:shd w:val="clear" w:color="auto" w:fill="FFFFFF"/>
        </w:rPr>
      </w:pPr>
      <w:proofErr w:type="spellStart"/>
      <w:r>
        <w:rPr>
          <w:shd w:val="clear" w:color="auto" w:fill="FFFFFF"/>
        </w:rPr>
        <w:lastRenderedPageBreak/>
        <w:t>Kleeman</w:t>
      </w:r>
      <w:proofErr w:type="spellEnd"/>
      <w:r>
        <w:rPr>
          <w:shd w:val="clear" w:color="auto" w:fill="FFFFFF"/>
        </w:rPr>
        <w:t>, Lindsay. "Optimal estimation of position and heading for mobile robots using ultrasonic beacons and dead-reckoning."</w:t>
      </w:r>
      <w:r>
        <w:rPr>
          <w:rStyle w:val="apple-converted-space"/>
          <w:rFonts w:ascii="Arial" w:hAnsi="Arial" w:cs="Arial"/>
          <w:color w:val="222222"/>
          <w:shd w:val="clear" w:color="auto" w:fill="FFFFFF"/>
        </w:rPr>
        <w:t> </w:t>
      </w:r>
      <w:r>
        <w:rPr>
          <w:i/>
          <w:iCs/>
          <w:shd w:val="clear" w:color="auto" w:fill="FFFFFF"/>
        </w:rPr>
        <w:t>Robotics and Automation, 1992. Proceedings., 1992 IEEE International Conference on</w:t>
      </w:r>
      <w:r>
        <w:rPr>
          <w:shd w:val="clear" w:color="auto" w:fill="FFFFFF"/>
        </w:rPr>
        <w:t>. IEEE, 1992.</w:t>
      </w:r>
    </w:p>
    <w:p w14:paraId="15DA54DD" w14:textId="77777777" w:rsidR="00146A35" w:rsidRDefault="00146A35" w:rsidP="00C3640F"/>
    <w:p w14:paraId="73F67035" w14:textId="77777777" w:rsidR="00B94F22" w:rsidRPr="00C73BB9" w:rsidRDefault="00B94F22" w:rsidP="00C3640F"/>
    <w:sectPr w:rsidR="00B94F22" w:rsidRPr="00C73BB9">
      <w:footerReference w:type="default" r:id="rId22"/>
      <w:pgSz w:w="12240" w:h="15840" w:code="1"/>
      <w:pgMar w:top="1080" w:right="1440" w:bottom="108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CHUA CHI MENG, AMBROSE" w:date="2016-10-19T07:35:00Z" w:initials="CCMA">
    <w:p w14:paraId="5FAE8AB3" w14:textId="7FFB1896" w:rsidR="00860D5C" w:rsidRDefault="00860D5C">
      <w:pPr>
        <w:pStyle w:val="CommentText"/>
      </w:pPr>
      <w:r>
        <w:rPr>
          <w:rStyle w:val="CommentReference"/>
        </w:rPr>
        <w:annotationRef/>
      </w:r>
      <w:r>
        <w:t>I don’t understand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AE8AB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335E9F" w14:textId="77777777" w:rsidR="0072594D" w:rsidRDefault="0072594D" w:rsidP="00C3640F">
      <w:r>
        <w:separator/>
      </w:r>
    </w:p>
  </w:endnote>
  <w:endnote w:type="continuationSeparator" w:id="0">
    <w:p w14:paraId="0524E08A" w14:textId="77777777" w:rsidR="0072594D" w:rsidRDefault="0072594D" w:rsidP="00C36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auto"/>
    <w:pitch w:val="variable"/>
    <w:sig w:usb0="E00002FF" w:usb1="6AC7FDFB" w:usb2="08000012" w:usb3="00000000" w:csb0="0002009F"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BD395" w14:textId="64556C73" w:rsidR="00F06D1B" w:rsidRDefault="0072594D" w:rsidP="00C3640F">
    <w:pPr>
      <w:pStyle w:val="Footer"/>
    </w:pPr>
    <w:sdt>
      <w:sdtPr>
        <w:alias w:val="Title"/>
        <w:tag w:val=""/>
        <w:id w:val="280004402"/>
        <w:placeholder>
          <w:docPart w:val="97EFD4F34B5940BF8C06CC0F29B9F12F"/>
        </w:placeholder>
        <w:dataBinding w:prefixMappings="xmlns:ns0='http://purl.org/dc/elements/1.1/' xmlns:ns1='http://schemas.openxmlformats.org/package/2006/metadata/core-properties' " w:xpath="/ns1:coreProperties[1]/ns0:title[1]" w:storeItemID="{6C3C8BC8-F283-45AE-878A-BAB7291924A1}"/>
        <w:text/>
      </w:sdtPr>
      <w:sdtEndPr/>
      <w:sdtContent>
        <w:r w:rsidR="00F06D1B">
          <w:t>Affordable drone platform for use in education</w:t>
        </w:r>
      </w:sdtContent>
    </w:sdt>
    <w:r w:rsidR="00F06D1B">
      <w:t xml:space="preserve"> - </w:t>
    </w:r>
    <w:sdt>
      <w:sdtPr>
        <w:alias w:val="Date"/>
        <w:tag w:val=""/>
        <w:id w:val="-1976370188"/>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r w:rsidR="00F06D1B">
      <w:ptab w:relativeTo="margin" w:alignment="right" w:leader="none"/>
    </w:r>
    <w:r w:rsidR="00F06D1B">
      <w:fldChar w:fldCharType="begin"/>
    </w:r>
    <w:r w:rsidR="00F06D1B">
      <w:instrText xml:space="preserve"> PAGE   \* MERGEFORMAT </w:instrText>
    </w:r>
    <w:r w:rsidR="00F06D1B">
      <w:fldChar w:fldCharType="separate"/>
    </w:r>
    <w:r w:rsidR="005713BC">
      <w:rPr>
        <w:noProof/>
      </w:rPr>
      <w:t>13</w:t>
    </w:r>
    <w:r w:rsidR="00F06D1B">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0F6B97" w14:textId="77777777" w:rsidR="0072594D" w:rsidRDefault="0072594D" w:rsidP="00C3640F">
      <w:r>
        <w:separator/>
      </w:r>
    </w:p>
  </w:footnote>
  <w:footnote w:type="continuationSeparator" w:id="0">
    <w:p w14:paraId="05F6C4BE" w14:textId="77777777" w:rsidR="0072594D" w:rsidRDefault="0072594D" w:rsidP="00C364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795133E"/>
    <w:multiLevelType w:val="hybridMultilevel"/>
    <w:tmpl w:val="3B22D104"/>
    <w:lvl w:ilvl="0" w:tplc="BB4CD6B4">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E56C24"/>
    <w:multiLevelType w:val="hybridMultilevel"/>
    <w:tmpl w:val="D7B60454"/>
    <w:lvl w:ilvl="0" w:tplc="81D43000">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A2606A"/>
    <w:multiLevelType w:val="hybridMultilevel"/>
    <w:tmpl w:val="B6709A5E"/>
    <w:lvl w:ilvl="0" w:tplc="6CBE28E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2465F2"/>
    <w:multiLevelType w:val="hybridMultilevel"/>
    <w:tmpl w:val="FBE2B8C4"/>
    <w:lvl w:ilvl="0" w:tplc="6E4E383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0"/>
  </w:num>
  <w:num w:numId="6">
    <w:abstractNumId w:val="2"/>
  </w:num>
  <w:num w:numId="7">
    <w:abstractNumId w:val="7"/>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UA CHI MENG, AMBROSE">
    <w15:presenceInfo w15:providerId="None" w15:userId="CHUA CHI MENG, AMBRO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BC2"/>
    <w:rsid w:val="00007521"/>
    <w:rsid w:val="0001781E"/>
    <w:rsid w:val="00045378"/>
    <w:rsid w:val="000561CB"/>
    <w:rsid w:val="0008513F"/>
    <w:rsid w:val="00085561"/>
    <w:rsid w:val="000A1AA0"/>
    <w:rsid w:val="000C71D3"/>
    <w:rsid w:val="000D42F4"/>
    <w:rsid w:val="000E5731"/>
    <w:rsid w:val="00102830"/>
    <w:rsid w:val="00102F0A"/>
    <w:rsid w:val="0011486B"/>
    <w:rsid w:val="0014662E"/>
    <w:rsid w:val="00146A35"/>
    <w:rsid w:val="001764BD"/>
    <w:rsid w:val="001808FF"/>
    <w:rsid w:val="001A4F47"/>
    <w:rsid w:val="001C3BE4"/>
    <w:rsid w:val="001D58AC"/>
    <w:rsid w:val="001F11B5"/>
    <w:rsid w:val="001F6733"/>
    <w:rsid w:val="00206201"/>
    <w:rsid w:val="00225822"/>
    <w:rsid w:val="002825FC"/>
    <w:rsid w:val="00294BE5"/>
    <w:rsid w:val="002A1431"/>
    <w:rsid w:val="002E6330"/>
    <w:rsid w:val="002F2EE2"/>
    <w:rsid w:val="003264F0"/>
    <w:rsid w:val="00335623"/>
    <w:rsid w:val="00335EEB"/>
    <w:rsid w:val="00371DAA"/>
    <w:rsid w:val="00373DAD"/>
    <w:rsid w:val="00391CBB"/>
    <w:rsid w:val="00394CA1"/>
    <w:rsid w:val="003D1761"/>
    <w:rsid w:val="003D3E9B"/>
    <w:rsid w:val="003D66FC"/>
    <w:rsid w:val="004134D2"/>
    <w:rsid w:val="004157E8"/>
    <w:rsid w:val="0041742D"/>
    <w:rsid w:val="004218E4"/>
    <w:rsid w:val="00460CD3"/>
    <w:rsid w:val="00494060"/>
    <w:rsid w:val="004B1DD3"/>
    <w:rsid w:val="004C7714"/>
    <w:rsid w:val="004E3915"/>
    <w:rsid w:val="004F12B6"/>
    <w:rsid w:val="0050059C"/>
    <w:rsid w:val="00543C65"/>
    <w:rsid w:val="00562828"/>
    <w:rsid w:val="005635C0"/>
    <w:rsid w:val="0056699F"/>
    <w:rsid w:val="005713BC"/>
    <w:rsid w:val="005A0FD8"/>
    <w:rsid w:val="005B23B3"/>
    <w:rsid w:val="005B3DD4"/>
    <w:rsid w:val="005D077E"/>
    <w:rsid w:val="005D6584"/>
    <w:rsid w:val="005E0B64"/>
    <w:rsid w:val="00612ED2"/>
    <w:rsid w:val="00656A6D"/>
    <w:rsid w:val="00660FE1"/>
    <w:rsid w:val="006A3F7A"/>
    <w:rsid w:val="006A5FCE"/>
    <w:rsid w:val="006A7D0C"/>
    <w:rsid w:val="006B1BC7"/>
    <w:rsid w:val="006E471B"/>
    <w:rsid w:val="00713460"/>
    <w:rsid w:val="0072594D"/>
    <w:rsid w:val="007415BF"/>
    <w:rsid w:val="00751B80"/>
    <w:rsid w:val="00775F2C"/>
    <w:rsid w:val="007829E2"/>
    <w:rsid w:val="007930EA"/>
    <w:rsid w:val="007B201B"/>
    <w:rsid w:val="007B2028"/>
    <w:rsid w:val="007C058E"/>
    <w:rsid w:val="00817525"/>
    <w:rsid w:val="00860D5C"/>
    <w:rsid w:val="00865DC4"/>
    <w:rsid w:val="00866B67"/>
    <w:rsid w:val="00874EBA"/>
    <w:rsid w:val="00894903"/>
    <w:rsid w:val="008A6BA1"/>
    <w:rsid w:val="008C085B"/>
    <w:rsid w:val="008C47C2"/>
    <w:rsid w:val="009125C9"/>
    <w:rsid w:val="00913EDE"/>
    <w:rsid w:val="00923D18"/>
    <w:rsid w:val="009378A3"/>
    <w:rsid w:val="00970F5B"/>
    <w:rsid w:val="009A4F8E"/>
    <w:rsid w:val="009C1295"/>
    <w:rsid w:val="009D0341"/>
    <w:rsid w:val="009E4062"/>
    <w:rsid w:val="00A2522A"/>
    <w:rsid w:val="00A271F6"/>
    <w:rsid w:val="00A5161D"/>
    <w:rsid w:val="00A604F2"/>
    <w:rsid w:val="00A9612C"/>
    <w:rsid w:val="00AA5937"/>
    <w:rsid w:val="00AB6C00"/>
    <w:rsid w:val="00AD266D"/>
    <w:rsid w:val="00AF3B49"/>
    <w:rsid w:val="00AF5FBC"/>
    <w:rsid w:val="00B069A7"/>
    <w:rsid w:val="00B14958"/>
    <w:rsid w:val="00B666EE"/>
    <w:rsid w:val="00B775B7"/>
    <w:rsid w:val="00B94F22"/>
    <w:rsid w:val="00BB0E01"/>
    <w:rsid w:val="00BB7A06"/>
    <w:rsid w:val="00BC1FEB"/>
    <w:rsid w:val="00BC2E7C"/>
    <w:rsid w:val="00BE7531"/>
    <w:rsid w:val="00C04B6B"/>
    <w:rsid w:val="00C148F3"/>
    <w:rsid w:val="00C15CA4"/>
    <w:rsid w:val="00C33104"/>
    <w:rsid w:val="00C33186"/>
    <w:rsid w:val="00C3640F"/>
    <w:rsid w:val="00C67249"/>
    <w:rsid w:val="00C678DF"/>
    <w:rsid w:val="00C73BB9"/>
    <w:rsid w:val="00C807A3"/>
    <w:rsid w:val="00CA1931"/>
    <w:rsid w:val="00CD7EA9"/>
    <w:rsid w:val="00CF0166"/>
    <w:rsid w:val="00D00161"/>
    <w:rsid w:val="00D02BD0"/>
    <w:rsid w:val="00D05E58"/>
    <w:rsid w:val="00D260B9"/>
    <w:rsid w:val="00D450DA"/>
    <w:rsid w:val="00D50947"/>
    <w:rsid w:val="00D554A5"/>
    <w:rsid w:val="00D765B3"/>
    <w:rsid w:val="00D77168"/>
    <w:rsid w:val="00D9212B"/>
    <w:rsid w:val="00D92523"/>
    <w:rsid w:val="00DC394C"/>
    <w:rsid w:val="00DD0535"/>
    <w:rsid w:val="00DD5E61"/>
    <w:rsid w:val="00DD6542"/>
    <w:rsid w:val="00DD6DAF"/>
    <w:rsid w:val="00DF5DF5"/>
    <w:rsid w:val="00E115F3"/>
    <w:rsid w:val="00E21B93"/>
    <w:rsid w:val="00E4685D"/>
    <w:rsid w:val="00E505DF"/>
    <w:rsid w:val="00E6278B"/>
    <w:rsid w:val="00E65BC2"/>
    <w:rsid w:val="00E96555"/>
    <w:rsid w:val="00EB7A4E"/>
    <w:rsid w:val="00ED287B"/>
    <w:rsid w:val="00F015BA"/>
    <w:rsid w:val="00F03EFA"/>
    <w:rsid w:val="00F06D1B"/>
    <w:rsid w:val="00F14F93"/>
    <w:rsid w:val="00F15272"/>
    <w:rsid w:val="00F27918"/>
    <w:rsid w:val="00F35D91"/>
    <w:rsid w:val="00F401DB"/>
    <w:rsid w:val="00F43029"/>
    <w:rsid w:val="00F57B0D"/>
    <w:rsid w:val="00F8292B"/>
    <w:rsid w:val="00F96E5C"/>
    <w:rsid w:val="00FA4401"/>
    <w:rsid w:val="00FB1254"/>
    <w:rsid w:val="00FB2172"/>
    <w:rsid w:val="00FE3639"/>
    <w:rsid w:val="00FE6BB2"/>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CFADD1"/>
  <w15:chartTrackingRefBased/>
  <w15:docId w15:val="{3EBC2915-8831-4A9A-9058-470465912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640F"/>
    <w:pPr>
      <w:jc w:val="both"/>
    </w:pPr>
    <w:rPr>
      <w:sz w:val="24"/>
      <w:szCs w:val="24"/>
    </w:rPr>
  </w:style>
  <w:style w:type="paragraph" w:styleId="Heading1">
    <w:name w:val="heading 1"/>
    <w:basedOn w:val="Normal"/>
    <w:next w:val="Normal"/>
    <w:link w:val="Heading1Char"/>
    <w:uiPriority w:val="2"/>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2"/>
    <w:unhideWhenUsed/>
    <w:qFormat/>
    <w:pPr>
      <w:keepNext/>
      <w:keepLines/>
      <w:spacing w:before="360" w:after="120"/>
      <w:outlineLvl w:val="2"/>
    </w:pPr>
    <w:rPr>
      <w:b/>
      <w:bCs/>
      <w:i/>
      <w:iCs/>
    </w:rPr>
  </w:style>
  <w:style w:type="paragraph" w:styleId="Heading4">
    <w:name w:val="heading 4"/>
    <w:basedOn w:val="Normal"/>
    <w:next w:val="Normal"/>
    <w:link w:val="Heading4Char"/>
    <w:uiPriority w:val="2"/>
    <w:unhideWhenUsed/>
    <w:qFormat/>
    <w:pPr>
      <w:keepNext/>
      <w:keepLines/>
      <w:spacing w:before="240" w:after="120"/>
      <w:contextualSpacing/>
      <w:outlineLvl w:val="3"/>
    </w:pPr>
    <w:rPr>
      <w:rFonts w:asciiTheme="majorHAnsi" w:eastAsiaTheme="majorEastAsia" w:hAnsiTheme="majorHAnsi" w:cstheme="majorBidi"/>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3"/>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3"/>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qFormat/>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rsid w:val="00C3640F"/>
    <w:pPr>
      <w:spacing w:after="0" w:line="240" w:lineRule="auto"/>
    </w:pPr>
    <w:rPr>
      <w:sz w:val="24"/>
      <w:szCs w:val="2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qFormat/>
    <w:rPr>
      <w:color w:val="FFFFFF" w:themeColor="background1"/>
      <w:sz w:val="22"/>
      <w:szCs w:val="22"/>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Pr>
      <w:b/>
      <w:bCs/>
      <w:sz w:val="26"/>
      <w:szCs w:val="26"/>
    </w:rPr>
  </w:style>
  <w:style w:type="paragraph" w:styleId="TOCHeading">
    <w:name w:val="TOC Heading"/>
    <w:basedOn w:val="Heading1"/>
    <w:next w:val="Normal"/>
    <w:uiPriority w:val="9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qFormat/>
    <w:pPr>
      <w:numPr>
        <w:numId w:val="1"/>
      </w:numPr>
      <w:tabs>
        <w:tab w:val="right" w:leader="dot" w:pos="6120"/>
      </w:tabs>
      <w:spacing w:after="140" w:line="240" w:lineRule="auto"/>
      <w:ind w:right="3240"/>
    </w:pPr>
    <w:rPr>
      <w:b/>
      <w:bCs/>
      <w:sz w:val="26"/>
      <w:szCs w:val="26"/>
    </w:rPr>
  </w:style>
  <w:style w:type="character" w:customStyle="1" w:styleId="NoSpacingChar">
    <w:name w:val="No Spacing Char"/>
    <w:basedOn w:val="DefaultParagraphFont"/>
    <w:link w:val="NoSpacing"/>
    <w:uiPriority w:val="1"/>
    <w:rsid w:val="00C3640F"/>
    <w:rPr>
      <w:sz w:val="24"/>
      <w:szCs w:val="24"/>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2"/>
    <w:rPr>
      <w:b/>
      <w:bCs/>
      <w:i/>
      <w:iCs/>
      <w:sz w:val="24"/>
      <w:szCs w:val="24"/>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character" w:customStyle="1" w:styleId="Heading4Char">
    <w:name w:val="Heading 4 Char"/>
    <w:basedOn w:val="DefaultParagraphFont"/>
    <w:link w:val="Heading4"/>
    <w:uiPriority w:val="2"/>
    <w:rPr>
      <w:rFonts w:asciiTheme="majorHAnsi" w:eastAsiaTheme="majorEastAsia" w:hAnsiTheme="majorHAnsi" w:cstheme="majorBidi"/>
    </w:r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99"/>
    <w:semiHidden/>
    <w:unhideWhenUsed/>
    <w:pPr>
      <w:spacing w:after="100"/>
      <w:ind w:left="720" w:right="3240"/>
    </w:pPr>
  </w:style>
  <w:style w:type="paragraph" w:styleId="TOC4">
    <w:name w:val="toc 4"/>
    <w:basedOn w:val="Normal"/>
    <w:next w:val="Normal"/>
    <w:autoRedefine/>
    <w:uiPriority w:val="99"/>
    <w:semiHidden/>
    <w:unhideWhenUsed/>
    <w:pPr>
      <w:spacing w:after="100"/>
      <w:ind w:left="720" w:right="3240"/>
    </w:pPr>
  </w:style>
  <w:style w:type="paragraph" w:styleId="ListBullet">
    <w:name w:val="List Bullet"/>
    <w:basedOn w:val="Normal"/>
    <w:uiPriority w:val="2"/>
    <w:unhideWhenUsed/>
    <w:qFormat/>
    <w:pPr>
      <w:numPr>
        <w:numId w:val="4"/>
      </w:numPr>
      <w:spacing w:after="240"/>
      <w:contextualSpacing/>
    </w:pPr>
  </w:style>
  <w:style w:type="paragraph" w:styleId="ListBullet2">
    <w:name w:val="List Bullet 2"/>
    <w:basedOn w:val="Normal"/>
    <w:uiPriority w:val="2"/>
    <w:unhideWhenUsed/>
    <w:qFormat/>
    <w:pPr>
      <w:numPr>
        <w:numId w:val="5"/>
      </w:numPr>
      <w:spacing w:after="240"/>
      <w:contextualSpacing/>
    </w:pPr>
  </w:style>
  <w:style w:type="character" w:styleId="Strong">
    <w:name w:val="Strong"/>
    <w:basedOn w:val="DefaultParagraphFont"/>
    <w:uiPriority w:val="6"/>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character" w:customStyle="1" w:styleId="CheckboxChar">
    <w:name w:val="Checkbox Char"/>
    <w:basedOn w:val="DefaultParagraphFont"/>
    <w:link w:val="Checkbox"/>
    <w:uiPriority w:val="3"/>
    <w:rPr>
      <w:color w:val="F24F4F" w:themeColor="accent1"/>
    </w:rPr>
  </w:style>
  <w:style w:type="paragraph" w:styleId="Closing">
    <w:name w:val="Closing"/>
    <w:basedOn w:val="Normal"/>
    <w:link w:val="ClosingChar"/>
    <w:uiPriority w:val="99"/>
    <w:unhideWhenUsed/>
    <w:qFormat/>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NormalWeb">
    <w:name w:val="Normal (Web)"/>
    <w:basedOn w:val="Normal"/>
    <w:uiPriority w:val="99"/>
    <w:semiHidden/>
    <w:unhideWhenUsed/>
    <w:rsid w:val="00C73BB9"/>
    <w:pPr>
      <w:spacing w:before="100" w:beforeAutospacing="1" w:after="100" w:afterAutospacing="1" w:line="240" w:lineRule="auto"/>
    </w:pPr>
    <w:rPr>
      <w:rFonts w:ascii="Times New Roman" w:eastAsia="Times New Roman" w:hAnsi="Times New Roman" w:cs="Times New Roman"/>
      <w:color w:val="auto"/>
      <w:lang w:eastAsia="en-US" w:bidi="ta-IN"/>
    </w:rPr>
  </w:style>
  <w:style w:type="character" w:customStyle="1" w:styleId="apple-converted-space">
    <w:name w:val="apple-converted-space"/>
    <w:basedOn w:val="DefaultParagraphFont"/>
    <w:rsid w:val="00371DAA"/>
  </w:style>
  <w:style w:type="character" w:customStyle="1" w:styleId="selectable">
    <w:name w:val="selectable"/>
    <w:basedOn w:val="DefaultParagraphFont"/>
    <w:rsid w:val="006A5FCE"/>
  </w:style>
  <w:style w:type="table" w:styleId="PlainTable3">
    <w:name w:val="Plain Table 3"/>
    <w:basedOn w:val="TableNormal"/>
    <w:uiPriority w:val="43"/>
    <w:rsid w:val="00C364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3640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364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364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364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3640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860D5C"/>
    <w:rPr>
      <w:sz w:val="18"/>
      <w:szCs w:val="18"/>
    </w:rPr>
  </w:style>
  <w:style w:type="paragraph" w:styleId="CommentText">
    <w:name w:val="annotation text"/>
    <w:basedOn w:val="Normal"/>
    <w:link w:val="CommentTextChar"/>
    <w:uiPriority w:val="99"/>
    <w:semiHidden/>
    <w:unhideWhenUsed/>
    <w:rsid w:val="00860D5C"/>
    <w:pPr>
      <w:spacing w:line="240" w:lineRule="auto"/>
    </w:pPr>
  </w:style>
  <w:style w:type="character" w:customStyle="1" w:styleId="CommentTextChar">
    <w:name w:val="Comment Text Char"/>
    <w:basedOn w:val="DefaultParagraphFont"/>
    <w:link w:val="CommentText"/>
    <w:uiPriority w:val="99"/>
    <w:semiHidden/>
    <w:rsid w:val="00860D5C"/>
    <w:rPr>
      <w:sz w:val="24"/>
      <w:szCs w:val="24"/>
    </w:rPr>
  </w:style>
  <w:style w:type="paragraph" w:styleId="CommentSubject">
    <w:name w:val="annotation subject"/>
    <w:basedOn w:val="CommentText"/>
    <w:next w:val="CommentText"/>
    <w:link w:val="CommentSubjectChar"/>
    <w:uiPriority w:val="99"/>
    <w:semiHidden/>
    <w:unhideWhenUsed/>
    <w:rsid w:val="00860D5C"/>
    <w:rPr>
      <w:b/>
      <w:bCs/>
      <w:sz w:val="20"/>
      <w:szCs w:val="20"/>
    </w:rPr>
  </w:style>
  <w:style w:type="character" w:customStyle="1" w:styleId="CommentSubjectChar">
    <w:name w:val="Comment Subject Char"/>
    <w:basedOn w:val="CommentTextChar"/>
    <w:link w:val="CommentSubject"/>
    <w:uiPriority w:val="99"/>
    <w:semiHidden/>
    <w:rsid w:val="00860D5C"/>
    <w:rPr>
      <w:b/>
      <w:bCs/>
      <w:sz w:val="24"/>
      <w:szCs w:val="24"/>
    </w:rPr>
  </w:style>
  <w:style w:type="paragraph" w:styleId="BalloonText">
    <w:name w:val="Balloon Text"/>
    <w:basedOn w:val="Normal"/>
    <w:link w:val="BalloonTextChar"/>
    <w:uiPriority w:val="99"/>
    <w:semiHidden/>
    <w:unhideWhenUsed/>
    <w:rsid w:val="00860D5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60D5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552630">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203268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chart" Target="charts/chart1.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download.intel.com/support/edison/sb/edison_pb_331179002.pdf" TargetMode="Externa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google.com.sg/url?sa=i&amp;rct=j&amp;q=&amp;esrc=s&amp;source=images&amp;cd=&amp;cad=rja&amp;uact=8&amp;ved=0ahUKEwj9i8WPv9fPAhXEt48KHff3Dj0QjRwIBw&amp;url=http%3A%2F%2Fhoverclub.org.uk%2Findex.php%3Ftopic%3D5193.0&amp;psig=AFQjCNHlErXnxYmNo0Wv7baqRmGHOEUb0w&amp;ust=1476438209927858"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microsoft.com/office/2011/relationships/people" Target="people.xml"/><Relationship Id="rId5"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www.cbpp.org/research/state-budget-and-tax/most-states-have-cut-school-funding-and-some-continue-cutting"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omments" Target="comments.xml"/><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_sud\AppData\Roaming\Microsoft\Templates\Client%20satisfaction%20survey%20report%20(Red%20design)(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r>
              <a:rPr lang="en-US">
                <a:solidFill>
                  <a:schemeClr val="accent1"/>
                </a:solidFill>
                <a:latin typeface="+mj-lt"/>
              </a:rPr>
              <a:t>Comparisons</a:t>
            </a:r>
            <a:r>
              <a:rPr lang="en-US" baseline="0">
                <a:solidFill>
                  <a:schemeClr val="accent1"/>
                </a:solidFill>
                <a:latin typeface="+mj-lt"/>
              </a:rPr>
              <a:t> between simliar drones</a:t>
            </a:r>
            <a:endParaRPr lang="en-US">
              <a:solidFill>
                <a:schemeClr val="accent1"/>
              </a:solidFill>
              <a:latin typeface="+mj-l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endParaRPr lang="en-US"/>
        </a:p>
      </c:txPr>
    </c:title>
    <c:autoTitleDeleted val="0"/>
    <c:plotArea>
      <c:layout>
        <c:manualLayout>
          <c:layoutTarget val="inner"/>
          <c:xMode val="edge"/>
          <c:yMode val="edge"/>
          <c:x val="0.119054445117437"/>
          <c:y val="0.26758355205599299"/>
          <c:w val="0.73848256948650703"/>
          <c:h val="0.61133333333333295"/>
        </c:manualLayout>
      </c:layout>
      <c:barChart>
        <c:barDir val="col"/>
        <c:grouping val="clustered"/>
        <c:varyColors val="0"/>
        <c:ser>
          <c:idx val="0"/>
          <c:order val="0"/>
          <c:tx>
            <c:strRef>
              <c:f>Sheet1!$B$1</c:f>
              <c:strCache>
                <c:ptCount val="1"/>
                <c:pt idx="0">
                  <c:v>SentiBot</c:v>
                </c:pt>
              </c:strCache>
            </c:strRef>
          </c:tx>
          <c:spPr>
            <a:solidFill>
              <a:schemeClr val="accent1">
                <a:shade val="65000"/>
              </a:schemeClr>
            </a:solidFill>
            <a:ln>
              <a:noFill/>
            </a:ln>
            <a:effectLst/>
          </c:spPr>
          <c:invertIfNegative val="0"/>
          <c:cat>
            <c:strRef>
              <c:f>Sheet1!$A$2:$A$5</c:f>
              <c:strCache>
                <c:ptCount val="3"/>
                <c:pt idx="0">
                  <c:v>Drop Test/min</c:v>
                </c:pt>
                <c:pt idx="1">
                  <c:v>Cost(*10)</c:v>
                </c:pt>
                <c:pt idx="2">
                  <c:v>Flight Time/min</c:v>
                </c:pt>
              </c:strCache>
            </c:strRef>
          </c:cat>
          <c:val>
            <c:numRef>
              <c:f>Sheet1!$B$2:$B$5</c:f>
              <c:numCache>
                <c:formatCode>General</c:formatCode>
                <c:ptCount val="4"/>
                <c:pt idx="0">
                  <c:v>5</c:v>
                </c:pt>
                <c:pt idx="1">
                  <c:v>15</c:v>
                </c:pt>
                <c:pt idx="2">
                  <c:v>15</c:v>
                </c:pt>
              </c:numCache>
            </c:numRef>
          </c:val>
          <c:extLst>
            <c:ext xmlns:c16="http://schemas.microsoft.com/office/drawing/2014/chart" uri="{C3380CC4-5D6E-409C-BE32-E72D297353CC}">
              <c16:uniqueId val="{00000000-F152-4C26-9B11-9A119704AE0D}"/>
            </c:ext>
          </c:extLst>
        </c:ser>
        <c:ser>
          <c:idx val="1"/>
          <c:order val="1"/>
          <c:tx>
            <c:strRef>
              <c:f>Sheet1!$C$1</c:f>
              <c:strCache>
                <c:ptCount val="1"/>
                <c:pt idx="0">
                  <c:v>AR Drone</c:v>
                </c:pt>
              </c:strCache>
            </c:strRef>
          </c:tx>
          <c:spPr>
            <a:solidFill>
              <a:schemeClr val="accent1"/>
            </a:solidFill>
            <a:ln>
              <a:noFill/>
            </a:ln>
            <a:effectLst/>
          </c:spPr>
          <c:invertIfNegative val="0"/>
          <c:cat>
            <c:strRef>
              <c:f>Sheet1!$A$2:$A$5</c:f>
              <c:strCache>
                <c:ptCount val="3"/>
                <c:pt idx="0">
                  <c:v>Drop Test/min</c:v>
                </c:pt>
                <c:pt idx="1">
                  <c:v>Cost(*10)</c:v>
                </c:pt>
                <c:pt idx="2">
                  <c:v>Flight Time/min</c:v>
                </c:pt>
              </c:strCache>
            </c:strRef>
          </c:cat>
          <c:val>
            <c:numRef>
              <c:f>Sheet1!$C$2:$C$5</c:f>
              <c:numCache>
                <c:formatCode>General</c:formatCode>
                <c:ptCount val="4"/>
                <c:pt idx="0">
                  <c:v>4</c:v>
                </c:pt>
                <c:pt idx="1">
                  <c:v>40</c:v>
                </c:pt>
                <c:pt idx="2">
                  <c:v>15</c:v>
                </c:pt>
              </c:numCache>
            </c:numRef>
          </c:val>
          <c:extLst>
            <c:ext xmlns:c16="http://schemas.microsoft.com/office/drawing/2014/chart" uri="{C3380CC4-5D6E-409C-BE32-E72D297353CC}">
              <c16:uniqueId val="{00000001-F152-4C26-9B11-9A119704AE0D}"/>
            </c:ext>
          </c:extLst>
        </c:ser>
        <c:ser>
          <c:idx val="2"/>
          <c:order val="2"/>
          <c:tx>
            <c:strRef>
              <c:f>Sheet1!$D$1</c:f>
              <c:strCache>
                <c:ptCount val="1"/>
                <c:pt idx="0">
                  <c:v>Phantom 3</c:v>
                </c:pt>
              </c:strCache>
            </c:strRef>
          </c:tx>
          <c:spPr>
            <a:solidFill>
              <a:schemeClr val="accent1">
                <a:tint val="65000"/>
              </a:schemeClr>
            </a:solidFill>
            <a:ln>
              <a:noFill/>
            </a:ln>
            <a:effectLst/>
          </c:spPr>
          <c:invertIfNegative val="0"/>
          <c:cat>
            <c:strRef>
              <c:f>Sheet1!$A$2:$A$5</c:f>
              <c:strCache>
                <c:ptCount val="3"/>
                <c:pt idx="0">
                  <c:v>Drop Test/min</c:v>
                </c:pt>
                <c:pt idx="1">
                  <c:v>Cost(*10)</c:v>
                </c:pt>
                <c:pt idx="2">
                  <c:v>Flight Time/min</c:v>
                </c:pt>
              </c:strCache>
            </c:strRef>
          </c:cat>
          <c:val>
            <c:numRef>
              <c:f>Sheet1!$D$2:$D$5</c:f>
              <c:numCache>
                <c:formatCode>General</c:formatCode>
                <c:ptCount val="4"/>
                <c:pt idx="0">
                  <c:v>5</c:v>
                </c:pt>
                <c:pt idx="1">
                  <c:v>100</c:v>
                </c:pt>
                <c:pt idx="2">
                  <c:v>30</c:v>
                </c:pt>
              </c:numCache>
            </c:numRef>
          </c:val>
          <c:extLst>
            <c:ext xmlns:c16="http://schemas.microsoft.com/office/drawing/2014/chart" uri="{C3380CC4-5D6E-409C-BE32-E72D297353CC}">
              <c16:uniqueId val="{00000002-F152-4C26-9B11-9A119704AE0D}"/>
            </c:ext>
          </c:extLst>
        </c:ser>
        <c:dLbls>
          <c:showLegendKey val="0"/>
          <c:showVal val="0"/>
          <c:showCatName val="0"/>
          <c:showSerName val="0"/>
          <c:showPercent val="0"/>
          <c:showBubbleSize val="0"/>
        </c:dLbls>
        <c:gapWidth val="100"/>
        <c:axId val="-465820768"/>
        <c:axId val="-2109318432"/>
      </c:barChart>
      <c:catAx>
        <c:axId val="-465820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9318432"/>
        <c:crosses val="autoZero"/>
        <c:auto val="1"/>
        <c:lblAlgn val="ctr"/>
        <c:lblOffset val="100"/>
        <c:noMultiLvlLbl val="0"/>
      </c:catAx>
      <c:valAx>
        <c:axId val="-21093184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820768"/>
        <c:crosses val="autoZero"/>
        <c:crossBetween val="between"/>
      </c:valAx>
      <c:spPr>
        <a:noFill/>
        <a:ln>
          <a:noFill/>
        </a:ln>
        <a:effectLst/>
      </c:spPr>
    </c:plotArea>
    <c:legend>
      <c:legendPos val="r"/>
      <c:layout>
        <c:manualLayout>
          <c:xMode val="edge"/>
          <c:yMode val="edge"/>
          <c:x val="0.87837034793727697"/>
          <c:y val="0.23359405074365699"/>
          <c:w val="0.10880913924221"/>
          <c:h val="0.4337284401949759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7EFD4F34B5940BF8C06CC0F29B9F12F"/>
        <w:category>
          <w:name w:val="General"/>
          <w:gallery w:val="placeholder"/>
        </w:category>
        <w:types>
          <w:type w:val="bbPlcHdr"/>
        </w:types>
        <w:behaviors>
          <w:behavior w:val="content"/>
        </w:behaviors>
        <w:guid w:val="{5EB9C5A6-D29B-4975-A79B-7A4F0723F46B}"/>
      </w:docPartPr>
      <w:docPartBody>
        <w:p w:rsidR="00BB3EA3" w:rsidRDefault="006528DE">
          <w:pPr>
            <w:pStyle w:val="97EFD4F34B5940BF8C06CC0F29B9F12F"/>
          </w:pPr>
          <w:r>
            <w:t>[Client Satisfaction Survey Report]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auto"/>
    <w:pitch w:val="variable"/>
    <w:sig w:usb0="E00002FF" w:usb1="6AC7FDFB" w:usb2="08000012" w:usb3="00000000" w:csb0="0002009F"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8DE"/>
    <w:rsid w:val="00011233"/>
    <w:rsid w:val="001C23C4"/>
    <w:rsid w:val="0032275F"/>
    <w:rsid w:val="006528DE"/>
    <w:rsid w:val="006A2AFD"/>
    <w:rsid w:val="006A44F2"/>
    <w:rsid w:val="006A7C26"/>
    <w:rsid w:val="0072671C"/>
    <w:rsid w:val="00860529"/>
    <w:rsid w:val="008B7FDA"/>
    <w:rsid w:val="009F2EDF"/>
    <w:rsid w:val="00AF4FCB"/>
    <w:rsid w:val="00B55D35"/>
    <w:rsid w:val="00BB3EA3"/>
    <w:rsid w:val="00C8000C"/>
    <w:rsid w:val="00CD2C55"/>
    <w:rsid w:val="00CF73AF"/>
    <w:rsid w:val="00D7718A"/>
    <w:rsid w:val="00F37164"/>
    <w:rsid w:val="00F51F3A"/>
    <w:rsid w:val="00F6393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4472C4" w:themeColor="accent1"/>
    </w:rPr>
  </w:style>
  <w:style w:type="paragraph" w:customStyle="1" w:styleId="290F08AC4C55426C9B7E9D958997B42F">
    <w:name w:val="290F08AC4C55426C9B7E9D958997B42F"/>
  </w:style>
  <w:style w:type="paragraph" w:customStyle="1" w:styleId="61539513E0644B94823C78F4FEC73E2E">
    <w:name w:val="61539513E0644B94823C78F4FEC73E2E"/>
  </w:style>
  <w:style w:type="paragraph" w:customStyle="1" w:styleId="C1B8FDED4E864460B8A480CCCCECC9D6">
    <w:name w:val="C1B8FDED4E864460B8A480CCCCECC9D6"/>
  </w:style>
  <w:style w:type="paragraph" w:customStyle="1" w:styleId="320ABE0082CA489D9C1F76512E71C439">
    <w:name w:val="320ABE0082CA489D9C1F76512E71C439"/>
  </w:style>
  <w:style w:type="paragraph" w:customStyle="1" w:styleId="0F068E1DA41F43D596091E6C78D98546">
    <w:name w:val="0F068E1DA41F43D596091E6C78D98546"/>
  </w:style>
  <w:style w:type="paragraph" w:customStyle="1" w:styleId="3A35E08FCE2149B5B2F68306706713DE">
    <w:name w:val="3A35E08FCE2149B5B2F68306706713DE"/>
  </w:style>
  <w:style w:type="paragraph" w:customStyle="1" w:styleId="84ED9AC7FBF646A8AF9D41A7969E4DFB">
    <w:name w:val="84ED9AC7FBF646A8AF9D41A7969E4DFB"/>
  </w:style>
  <w:style w:type="paragraph" w:customStyle="1" w:styleId="7A6E38A9914B4AD5BB93DA39F74CAF70">
    <w:name w:val="7A6E38A9914B4AD5BB93DA39F74CAF70"/>
  </w:style>
  <w:style w:type="paragraph" w:customStyle="1" w:styleId="B59620F040624C0D85002A32CD22E01B">
    <w:name w:val="B59620F040624C0D85002A32CD22E01B"/>
  </w:style>
  <w:style w:type="paragraph" w:customStyle="1" w:styleId="97EFD4F34B5940BF8C06CC0F29B9F12F">
    <w:name w:val="97EFD4F34B5940BF8C06CC0F29B9F12F"/>
  </w:style>
  <w:style w:type="paragraph" w:customStyle="1" w:styleId="A1F0A4FD43624739B69A19CB722FF7B2">
    <w:name w:val="A1F0A4FD43624739B69A19CB722FF7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2016-09-10T00:00:00</PublishDate>
  <Abstract/>
  <CompanyAddress>NUS High School of
Mathematics and Science</CompanyAddress>
  <CompanyPhone>8143 8417</CompanyPhone>
  <CompanyFax/>
  <CompanyEmail>sudharshan@makerforce.io</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9767A257-767A-40C4-941D-7524FD0F6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design)(2)</Template>
  <TotalTime>1473</TotalTime>
  <Pages>14</Pages>
  <Words>3238</Words>
  <Characters>18457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Affordable drone platform for use in education</vt:lpstr>
    </vt:vector>
  </TitlesOfParts>
  <Company/>
  <LinksUpToDate>false</LinksUpToDate>
  <CharactersWithSpaces>21652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Affordable drone platform for use in education</dc:title>
  <dc:subject/>
  <dc:creator>sudhar sundar</dc:creator>
  <cp:keywords/>
  <dc:description/>
  <cp:lastModifiedBy>sudhar sundar</cp:lastModifiedBy>
  <cp:revision>42</cp:revision>
  <cp:lastPrinted>2016-09-11T23:45:00Z</cp:lastPrinted>
  <dcterms:created xsi:type="dcterms:W3CDTF">2016-10-13T04:28:00Z</dcterms:created>
  <dcterms:modified xsi:type="dcterms:W3CDTF">2017-01-02T02:13:00Z</dcterms:modified>
  <cp:contentStatus>sentibots.makerforce.io</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